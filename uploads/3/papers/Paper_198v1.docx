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1EAE" w:rsidRPr="007B1EAE" w:rsidRDefault="007B1EAE" w:rsidP="007B1EAE">
      <w:pPr>
        <w:jc w:val="center"/>
        <w:rPr>
          <w:rFonts w:ascii="Times New Roman" w:hAnsi="Times New Roman" w:cs="Times New Roman"/>
          <w:sz w:val="48"/>
          <w:szCs w:val="40"/>
        </w:rPr>
      </w:pPr>
      <w:r w:rsidRPr="007B1EAE">
        <w:rPr>
          <w:rFonts w:ascii="Times New Roman" w:hAnsi="Times New Roman" w:cs="Times New Roman"/>
          <w:sz w:val="48"/>
          <w:szCs w:val="40"/>
        </w:rPr>
        <w:t>High Speed and Time Efficient Wavelet Transform on Xilinx Vertex E using Vedic Multiplier</w:t>
      </w:r>
    </w:p>
    <w:p w:rsidR="007B1EAE" w:rsidRPr="007B1EAE" w:rsidRDefault="007B1EAE" w:rsidP="007B1EAE">
      <w:pPr>
        <w:autoSpaceDE w:val="0"/>
        <w:autoSpaceDN w:val="0"/>
        <w:adjustRightInd w:val="0"/>
        <w:jc w:val="center"/>
        <w:rPr>
          <w:rFonts w:ascii="Times New Roman" w:hAnsi="Times New Roman" w:cs="Times New Roman"/>
          <w:sz w:val="44"/>
          <w:szCs w:val="44"/>
        </w:rPr>
        <w:sectPr w:rsidR="007B1EAE" w:rsidRPr="007B1EAE">
          <w:pgSz w:w="12240" w:h="15840" w:code="1"/>
          <w:pgMar w:top="1080" w:right="893" w:bottom="1440" w:left="893" w:header="720" w:footer="720" w:gutter="0"/>
          <w:cols w:space="720"/>
          <w:docGrid w:linePitch="360"/>
        </w:sectPr>
      </w:pPr>
    </w:p>
    <w:p w:rsidR="007B1EAE" w:rsidRPr="007B1EAE" w:rsidRDefault="007B1EAE" w:rsidP="007B1EAE">
      <w:pPr>
        <w:pStyle w:val="Default"/>
        <w:jc w:val="center"/>
      </w:pPr>
    </w:p>
    <w:p w:rsidR="007B1EAE" w:rsidRPr="007B1EAE" w:rsidRDefault="00B605C8" w:rsidP="00B605C8">
      <w:pPr>
        <w:spacing w:after="0" w:line="240" w:lineRule="auto"/>
        <w:jc w:val="center"/>
        <w:rPr>
          <w:rFonts w:ascii="Times New Roman" w:hAnsi="Times New Roman" w:cs="Times New Roman"/>
        </w:rPr>
      </w:pPr>
      <w:r>
        <w:rPr>
          <w:rFonts w:ascii="Times New Roman" w:hAnsi="Times New Roman" w:cs="Times New Roman"/>
        </w:rPr>
        <w:t xml:space="preserve">          </w:t>
      </w:r>
      <w:r w:rsidR="007B1EAE" w:rsidRPr="007B1EAE">
        <w:rPr>
          <w:rFonts w:ascii="Times New Roman" w:hAnsi="Times New Roman" w:cs="Times New Roman"/>
        </w:rPr>
        <w:t xml:space="preserve">SATYENDRA TRIPATHI                        </w:t>
      </w:r>
      <w:r>
        <w:rPr>
          <w:rFonts w:ascii="Times New Roman" w:hAnsi="Times New Roman" w:cs="Times New Roman"/>
        </w:rPr>
        <w:t xml:space="preserve">                              </w:t>
      </w:r>
      <w:r w:rsidR="007B1EAE" w:rsidRPr="007B1EAE">
        <w:rPr>
          <w:rFonts w:ascii="Times New Roman" w:hAnsi="Times New Roman" w:cs="Times New Roman"/>
        </w:rPr>
        <w:t xml:space="preserve"> Dr. ASHUTOSH KUMAR SINGH</w:t>
      </w:r>
    </w:p>
    <w:p w:rsidR="007B1EAE" w:rsidRPr="007B1EAE" w:rsidRDefault="007B1EAE" w:rsidP="00B605C8">
      <w:pPr>
        <w:spacing w:after="0" w:line="240" w:lineRule="auto"/>
        <w:jc w:val="center"/>
        <w:rPr>
          <w:rFonts w:ascii="Times New Roman" w:hAnsi="Times New Roman" w:cs="Times New Roman"/>
        </w:rPr>
      </w:pPr>
      <w:r w:rsidRPr="007B1EAE">
        <w:rPr>
          <w:rFonts w:ascii="Times New Roman" w:hAnsi="Times New Roman" w:cs="Times New Roman"/>
        </w:rPr>
        <w:t xml:space="preserve">MGCGV, </w:t>
      </w:r>
      <w:proofErr w:type="spellStart"/>
      <w:r w:rsidRPr="007B1EAE">
        <w:rPr>
          <w:rFonts w:ascii="Times New Roman" w:hAnsi="Times New Roman" w:cs="Times New Roman"/>
        </w:rPr>
        <w:t>Chitrakoot</w:t>
      </w:r>
      <w:proofErr w:type="spellEnd"/>
      <w:r w:rsidRPr="007B1EAE">
        <w:rPr>
          <w:rFonts w:ascii="Times New Roman" w:hAnsi="Times New Roman" w:cs="Times New Roman"/>
        </w:rPr>
        <w:t xml:space="preserve">, </w:t>
      </w:r>
      <w:proofErr w:type="spellStart"/>
      <w:r w:rsidRPr="007B1EAE">
        <w:rPr>
          <w:rFonts w:ascii="Times New Roman" w:hAnsi="Times New Roman" w:cs="Times New Roman"/>
        </w:rPr>
        <w:t>Satna</w:t>
      </w:r>
      <w:proofErr w:type="spellEnd"/>
      <w:r w:rsidRPr="007B1EAE">
        <w:rPr>
          <w:rFonts w:ascii="Times New Roman" w:hAnsi="Times New Roman" w:cs="Times New Roman"/>
        </w:rPr>
        <w:t>, India                                                             IIIT, Allahabad India</w:t>
      </w:r>
    </w:p>
    <w:p w:rsidR="007B1EAE" w:rsidRDefault="009A56F4" w:rsidP="00B605C8">
      <w:pPr>
        <w:spacing w:after="0" w:line="240" w:lineRule="auto"/>
        <w:jc w:val="center"/>
        <w:rPr>
          <w:rFonts w:ascii="Times New Roman" w:hAnsi="Times New Roman" w:cs="Times New Roman"/>
        </w:rPr>
      </w:pPr>
      <w:hyperlink r:id="rId6" w:history="1">
        <w:r w:rsidR="007B1EAE" w:rsidRPr="007B1EAE">
          <w:rPr>
            <w:rStyle w:val="Hyperlink"/>
            <w:rFonts w:ascii="Times New Roman" w:hAnsi="Times New Roman" w:cs="Times New Roman"/>
          </w:rPr>
          <w:t>Satyendra_tripathi@infosys.com</w:t>
        </w:r>
      </w:hyperlink>
      <w:r w:rsidR="007B1EAE" w:rsidRPr="007B1EAE">
        <w:rPr>
          <w:rFonts w:ascii="Times New Roman" w:hAnsi="Times New Roman" w:cs="Times New Roman"/>
        </w:rPr>
        <w:t xml:space="preserve">                                                       </w:t>
      </w:r>
      <w:hyperlink r:id="rId7" w:history="1">
        <w:r w:rsidR="007B1EAE" w:rsidRPr="005C52C2">
          <w:rPr>
            <w:rStyle w:val="Hyperlink"/>
            <w:rFonts w:ascii="Times New Roman" w:hAnsi="Times New Roman" w:cs="Times New Roman"/>
          </w:rPr>
          <w:t>ashutosh.mnnit1@gmail.com</w:t>
        </w:r>
      </w:hyperlink>
    </w:p>
    <w:p w:rsidR="007B1EAE" w:rsidRDefault="007B1EAE" w:rsidP="00B605C8">
      <w:pPr>
        <w:spacing w:after="0"/>
        <w:jc w:val="center"/>
      </w:pPr>
    </w:p>
    <w:p w:rsidR="007B1EAE" w:rsidRPr="003C62B3" w:rsidRDefault="007B1EAE" w:rsidP="007B1EAE">
      <w:pPr>
        <w:rPr>
          <w:b/>
          <w:lang w:val="en-GB" w:eastAsia="en-GB"/>
        </w:rPr>
      </w:pPr>
    </w:p>
    <w:p w:rsidR="007B1EAE" w:rsidRPr="003C62B3" w:rsidRDefault="007B1EAE" w:rsidP="007B1EAE">
      <w:pPr>
        <w:jc w:val="both"/>
        <w:rPr>
          <w:b/>
        </w:rPr>
        <w:sectPr w:rsidR="007B1EAE" w:rsidRPr="003C62B3">
          <w:type w:val="continuous"/>
          <w:pgSz w:w="12240" w:h="15840" w:code="1"/>
          <w:pgMar w:top="1080" w:right="893" w:bottom="1440" w:left="893" w:header="720" w:footer="720" w:gutter="0"/>
          <w:cols w:space="720"/>
          <w:docGrid w:linePitch="360"/>
        </w:sectPr>
      </w:pPr>
    </w:p>
    <w:p w:rsidR="007812F8" w:rsidRDefault="007B1EAE" w:rsidP="007812F8">
      <w:pPr>
        <w:autoSpaceDE w:val="0"/>
        <w:autoSpaceDN w:val="0"/>
        <w:adjustRightInd w:val="0"/>
        <w:spacing w:line="240" w:lineRule="auto"/>
        <w:jc w:val="both"/>
        <w:rPr>
          <w:rFonts w:ascii="Times New Roman" w:hAnsi="Times New Roman" w:cs="Times New Roman"/>
          <w:b/>
          <w:sz w:val="18"/>
        </w:rPr>
      </w:pPr>
      <w:r w:rsidRPr="007812F8">
        <w:rPr>
          <w:rFonts w:ascii="Times New Roman" w:hAnsi="Times New Roman" w:cs="Times New Roman"/>
          <w:b/>
          <w:iCs/>
          <w:sz w:val="18"/>
        </w:rPr>
        <w:lastRenderedPageBreak/>
        <w:t>ABSTRACT:</w:t>
      </w:r>
      <w:r w:rsidRPr="007812F8">
        <w:rPr>
          <w:rFonts w:ascii="Times New Roman" w:hAnsi="Times New Roman" w:cs="Times New Roman"/>
          <w:b/>
          <w:sz w:val="18"/>
        </w:rPr>
        <w:t xml:space="preserve">  With the emergence of technology in the field of communication and VLSI, also growing demand of high speed processing and low area design. Multiplier is a key factor in arithmetic operation and digital signal processing algorithm.  Multiplier forms an integral part of proc</w:t>
      </w:r>
      <w:r w:rsidR="00DC3FBD" w:rsidRPr="007812F8">
        <w:rPr>
          <w:rFonts w:ascii="Times New Roman" w:hAnsi="Times New Roman" w:cs="Times New Roman"/>
          <w:b/>
          <w:sz w:val="18"/>
        </w:rPr>
        <w:t>essor design. Multiplier takes long time for execution so that there is a need of fast multiplier save the execution. For image and digital signal processi</w:t>
      </w:r>
      <w:r w:rsidR="007812F8">
        <w:rPr>
          <w:rFonts w:ascii="Times New Roman" w:hAnsi="Times New Roman" w:cs="Times New Roman"/>
          <w:b/>
          <w:sz w:val="18"/>
        </w:rPr>
        <w:t>ng require wavelet transform</w:t>
      </w:r>
      <w:r w:rsidR="00DC3FBD" w:rsidRPr="007812F8">
        <w:rPr>
          <w:rFonts w:ascii="Times New Roman" w:hAnsi="Times New Roman" w:cs="Times New Roman"/>
          <w:b/>
          <w:sz w:val="18"/>
        </w:rPr>
        <w:t xml:space="preserve"> so need to design a mult</w:t>
      </w:r>
      <w:r w:rsidR="007812F8">
        <w:rPr>
          <w:rFonts w:ascii="Times New Roman" w:hAnsi="Times New Roman" w:cs="Times New Roman"/>
          <w:b/>
          <w:sz w:val="18"/>
        </w:rPr>
        <w:t>iplier for wavelet transform</w:t>
      </w:r>
      <w:r w:rsidR="00DC3FBD" w:rsidRPr="007812F8">
        <w:rPr>
          <w:rFonts w:ascii="Times New Roman" w:hAnsi="Times New Roman" w:cs="Times New Roman"/>
          <w:b/>
          <w:sz w:val="18"/>
        </w:rPr>
        <w:t xml:space="preserve"> which contain low area and provide high speed. This paper delineates the multiplication using Vedic multiplication technique. </w:t>
      </w:r>
      <w:r w:rsidR="00B605C8" w:rsidRPr="007812F8">
        <w:rPr>
          <w:rFonts w:ascii="Times New Roman" w:hAnsi="Times New Roman" w:cs="Times New Roman"/>
          <w:b/>
          <w:sz w:val="18"/>
        </w:rPr>
        <w:t xml:space="preserve">These design reduced </w:t>
      </w:r>
      <w:r w:rsidR="00DC3FBD" w:rsidRPr="007812F8">
        <w:rPr>
          <w:rFonts w:ascii="Times New Roman" w:hAnsi="Times New Roman" w:cs="Times New Roman"/>
          <w:b/>
          <w:sz w:val="18"/>
        </w:rPr>
        <w:t>hard</w:t>
      </w:r>
      <w:r w:rsidR="00B605C8" w:rsidRPr="007812F8">
        <w:rPr>
          <w:rFonts w:ascii="Times New Roman" w:hAnsi="Times New Roman" w:cs="Times New Roman"/>
          <w:b/>
          <w:sz w:val="18"/>
        </w:rPr>
        <w:t xml:space="preserve"> complexity, throughput rate and different input/output data format to match different application needs. These techniques have been designed implementation on Virtex-4 FPGA. We have synthesized the proposed designs and the existing design using Synopsys tools. </w:t>
      </w:r>
    </w:p>
    <w:p w:rsidR="00B605C8" w:rsidRPr="007812F8" w:rsidRDefault="00B605C8" w:rsidP="007812F8">
      <w:pPr>
        <w:autoSpaceDE w:val="0"/>
        <w:autoSpaceDN w:val="0"/>
        <w:adjustRightInd w:val="0"/>
        <w:spacing w:line="240" w:lineRule="auto"/>
        <w:jc w:val="both"/>
        <w:rPr>
          <w:rFonts w:ascii="Times New Roman" w:hAnsi="Times New Roman" w:cs="Times New Roman"/>
          <w:b/>
          <w:sz w:val="18"/>
          <w:szCs w:val="18"/>
        </w:rPr>
      </w:pPr>
      <w:r w:rsidRPr="007812F8">
        <w:rPr>
          <w:rFonts w:ascii="Times New Roman" w:hAnsi="Times New Roman" w:cs="Times New Roman"/>
          <w:b/>
          <w:sz w:val="18"/>
          <w:szCs w:val="18"/>
        </w:rPr>
        <w:t xml:space="preserve">Keywords: - </w:t>
      </w:r>
      <w:r w:rsidR="007812F8">
        <w:rPr>
          <w:rFonts w:ascii="Times New Roman" w:hAnsi="Times New Roman" w:cs="Times New Roman"/>
          <w:b/>
          <w:sz w:val="18"/>
          <w:szCs w:val="18"/>
        </w:rPr>
        <w:t>Vedic Multiplier, Wavelet Transform</w:t>
      </w:r>
      <w:r w:rsidRPr="007812F8">
        <w:rPr>
          <w:rFonts w:ascii="Times New Roman" w:hAnsi="Times New Roman" w:cs="Times New Roman"/>
          <w:b/>
          <w:sz w:val="18"/>
          <w:szCs w:val="18"/>
        </w:rPr>
        <w:t>, Xilinx Simulation</w:t>
      </w:r>
    </w:p>
    <w:p w:rsidR="00B605C8" w:rsidRDefault="00B605C8" w:rsidP="00B605C8">
      <w:pPr>
        <w:autoSpaceDE w:val="0"/>
        <w:autoSpaceDN w:val="0"/>
        <w:adjustRightInd w:val="0"/>
        <w:spacing w:line="240" w:lineRule="auto"/>
        <w:jc w:val="both"/>
        <w:rPr>
          <w:rFonts w:ascii="Times New Roman" w:hAnsi="Times New Roman" w:cs="Times New Roman"/>
          <w:b/>
          <w:sz w:val="20"/>
        </w:rPr>
      </w:pPr>
    </w:p>
    <w:p w:rsidR="00AC0E04" w:rsidRPr="007812F8" w:rsidRDefault="007B1EAE" w:rsidP="00AC0E04">
      <w:pPr>
        <w:pStyle w:val="Heading1"/>
        <w:rPr>
          <w:b/>
          <w:szCs w:val="24"/>
        </w:rPr>
      </w:pPr>
      <w:r w:rsidRPr="007812F8">
        <w:rPr>
          <w:b/>
          <w:szCs w:val="24"/>
        </w:rPr>
        <w:t>Introduction</w:t>
      </w:r>
    </w:p>
    <w:p w:rsidR="004A41B5" w:rsidRPr="007812F8" w:rsidRDefault="007B1EAE" w:rsidP="007B1EAE">
      <w:pPr>
        <w:jc w:val="both"/>
        <w:rPr>
          <w:rFonts w:ascii="Times New Roman" w:hAnsi="Times New Roman" w:cs="Times New Roman"/>
          <w:sz w:val="20"/>
          <w:szCs w:val="24"/>
        </w:rPr>
      </w:pPr>
      <w:r w:rsidRPr="007812F8">
        <w:rPr>
          <w:rFonts w:ascii="Times New Roman" w:hAnsi="Times New Roman" w:cs="Times New Roman"/>
          <w:sz w:val="20"/>
          <w:szCs w:val="24"/>
        </w:rPr>
        <w:t>With the growth in scale of integration circuits, more and more sophisticated digital signal processing circuits are being implemented in (field programmable gate array) FPGA based circuit. Indeed, FPGA have become an attractive fabric for the implementation of computationally intensive application such as digital signal processing, image, graphics card and network processing tasks used in wireless communication. These complex signal processing circuits not only demand large computational capacity but also have high energy and area requirements. Though area and speed of operation remain the major design concerns, power consumption is also emerging as a critical factor for pre</w:t>
      </w:r>
      <w:r w:rsidR="00AD3096">
        <w:rPr>
          <w:rFonts w:ascii="Times New Roman" w:hAnsi="Times New Roman" w:cs="Times New Roman"/>
          <w:sz w:val="20"/>
          <w:szCs w:val="24"/>
        </w:rPr>
        <w:t>sent VLSI system designers [1-</w:t>
      </w:r>
      <w:r w:rsidRPr="007812F8">
        <w:rPr>
          <w:rFonts w:ascii="Times New Roman" w:hAnsi="Times New Roman" w:cs="Times New Roman"/>
          <w:sz w:val="20"/>
          <w:szCs w:val="24"/>
        </w:rPr>
        <w:t>4].</w:t>
      </w:r>
    </w:p>
    <w:p w:rsidR="007812F8" w:rsidRDefault="007B1EAE" w:rsidP="007812F8">
      <w:pPr>
        <w:jc w:val="both"/>
        <w:rPr>
          <w:rFonts w:ascii="Times New Roman" w:hAnsi="Times New Roman" w:cs="Times New Roman"/>
          <w:sz w:val="20"/>
          <w:szCs w:val="24"/>
        </w:rPr>
      </w:pPr>
      <w:r w:rsidRPr="007812F8">
        <w:rPr>
          <w:rFonts w:ascii="Times New Roman" w:hAnsi="Times New Roman" w:cs="Times New Roman"/>
          <w:color w:val="000000"/>
          <w:sz w:val="20"/>
        </w:rPr>
        <w:t xml:space="preserve">As a student in India, Vedic Mathematics is a name which is heard many times with reference to the techniques for solving mathematics problem mentally. One of the main purposes of Vedic mathematics is to transform the tedious calculations into simpler, orally manageable operation without much help of pen and paper. Any ordinary human can perform mental </w:t>
      </w:r>
      <w:r w:rsidRPr="007812F8">
        <w:rPr>
          <w:rFonts w:ascii="Times New Roman" w:hAnsi="Times New Roman" w:cs="Times New Roman"/>
          <w:color w:val="000000"/>
          <w:sz w:val="20"/>
        </w:rPr>
        <w:lastRenderedPageBreak/>
        <w:t xml:space="preserve">operations for very small magnitude of numbers and hence Vedic mathematics provides techniques to solve operations with large magnitude of numbers easily. Vedic mathematics provides more than one method for basic operations like multiplication and division. For each operation there is at least one generic method provided along with some methods which are directed towards specific cases simplifying the calculations further. Today’s CPUs are increasingly working on </w:t>
      </w:r>
      <w:proofErr w:type="gramStart"/>
      <w:r w:rsidRPr="007812F8">
        <w:rPr>
          <w:rFonts w:ascii="Times New Roman" w:hAnsi="Times New Roman" w:cs="Times New Roman"/>
          <w:color w:val="000000"/>
          <w:sz w:val="20"/>
        </w:rPr>
        <w:t>higher</w:t>
      </w:r>
      <w:proofErr w:type="gramEnd"/>
      <w:r w:rsidRPr="007812F8">
        <w:rPr>
          <w:rFonts w:ascii="Times New Roman" w:hAnsi="Times New Roman" w:cs="Times New Roman"/>
          <w:color w:val="000000"/>
          <w:sz w:val="20"/>
        </w:rPr>
        <w:t xml:space="preserve"> frequencies with reduction in size of transistor. Arithmetic and Logic Unit - ALU is one of the most important and critical blocks in CPU. Hence it is imperative to have fast and efficient ALU</w:t>
      </w:r>
      <w:r w:rsidR="00AD3096">
        <w:rPr>
          <w:rFonts w:ascii="Times New Roman" w:hAnsi="Times New Roman" w:cs="Times New Roman"/>
          <w:color w:val="000000"/>
          <w:sz w:val="20"/>
        </w:rPr>
        <w:t xml:space="preserve"> [5]</w:t>
      </w:r>
      <w:r w:rsidRPr="007812F8">
        <w:rPr>
          <w:rFonts w:ascii="Times New Roman" w:hAnsi="Times New Roman" w:cs="Times New Roman"/>
          <w:color w:val="000000"/>
          <w:sz w:val="20"/>
        </w:rPr>
        <w:t>. Division is the most time consuming amongst the basic mathematical calculation. In today’s computing technology functions like Sine and Cosine are also frequently required and are implemented in hardware. With these considerations, it is always important to have fast and efficient mechanism to implement mathematical functions. Vedic mathematics provides algorithms to simplify the mathematics and hence is perfect solution for the problem stated.</w:t>
      </w:r>
    </w:p>
    <w:p w:rsidR="007B1EAE" w:rsidRDefault="007B1EAE" w:rsidP="007812F8">
      <w:pPr>
        <w:jc w:val="both"/>
        <w:rPr>
          <w:rFonts w:ascii="Times New Roman" w:hAnsi="Times New Roman" w:cs="Times New Roman"/>
          <w:bCs/>
          <w:sz w:val="20"/>
          <w:szCs w:val="24"/>
        </w:rPr>
      </w:pPr>
      <w:r w:rsidRPr="007812F8">
        <w:rPr>
          <w:rFonts w:ascii="Times New Roman" w:hAnsi="Times New Roman" w:cs="Times New Roman"/>
          <w:bCs/>
          <w:sz w:val="20"/>
          <w:szCs w:val="24"/>
        </w:rPr>
        <w:t xml:space="preserve">The entire paper has been partitioned into four parts. In II, </w:t>
      </w:r>
      <w:r w:rsidRPr="007812F8">
        <w:rPr>
          <w:rFonts w:ascii="Times New Roman" w:hAnsi="Times New Roman" w:cs="Times New Roman"/>
          <w:sz w:val="20"/>
          <w:szCs w:val="32"/>
        </w:rPr>
        <w:t>Theoretical Background</w:t>
      </w:r>
      <w:r w:rsidRPr="007812F8">
        <w:rPr>
          <w:rFonts w:ascii="Times New Roman" w:hAnsi="Times New Roman" w:cs="Times New Roman"/>
          <w:bCs/>
          <w:sz w:val="20"/>
          <w:szCs w:val="24"/>
        </w:rPr>
        <w:t xml:space="preserve"> for matrix multiplication has been discussed. In III, hardware complexity and performance comparison of the proposed architecture is discussed. In IV, simulation result has been discussed. In V, conclusions and future scope of the paper work has been presented.</w:t>
      </w:r>
    </w:p>
    <w:p w:rsidR="007812F8" w:rsidRPr="007812F8" w:rsidRDefault="007812F8" w:rsidP="007812F8">
      <w:pPr>
        <w:jc w:val="both"/>
        <w:rPr>
          <w:rFonts w:ascii="Times New Roman" w:hAnsi="Times New Roman" w:cs="Times New Roman"/>
          <w:sz w:val="20"/>
          <w:szCs w:val="24"/>
        </w:rPr>
      </w:pPr>
    </w:p>
    <w:p w:rsidR="00BF3AC8" w:rsidRPr="007812F8" w:rsidRDefault="007B1EAE" w:rsidP="00BF3AC8">
      <w:pPr>
        <w:pStyle w:val="Heading1"/>
        <w:rPr>
          <w:b/>
        </w:rPr>
      </w:pPr>
      <w:r w:rsidRPr="009C5938">
        <w:rPr>
          <w:b/>
        </w:rPr>
        <w:t>Theoretical Background</w:t>
      </w:r>
    </w:p>
    <w:p w:rsidR="00AC0E04" w:rsidRPr="007812F8" w:rsidRDefault="007B1EAE" w:rsidP="007B1EAE">
      <w:pPr>
        <w:jc w:val="both"/>
        <w:rPr>
          <w:rFonts w:ascii="Times New Roman" w:hAnsi="Times New Roman" w:cs="Times New Roman"/>
          <w:sz w:val="20"/>
        </w:rPr>
      </w:pPr>
      <w:r w:rsidRPr="007812F8">
        <w:rPr>
          <w:rFonts w:ascii="Times New Roman" w:hAnsi="Times New Roman" w:cs="Times New Roman"/>
          <w:sz w:val="20"/>
        </w:rPr>
        <w:t>DWT analyzes the signal by subband coding and multiresolution at different frequency band with different resolution by decomposing the signal. The resolution of a signal is changed by filtering operation scale is changed by up</w:t>
      </w:r>
      <w:r w:rsidR="00AC0E04" w:rsidRPr="007812F8">
        <w:rPr>
          <w:rFonts w:ascii="Times New Roman" w:hAnsi="Times New Roman" w:cs="Times New Roman"/>
          <w:sz w:val="20"/>
        </w:rPr>
        <w:t xml:space="preserve"> </w:t>
      </w:r>
      <w:r w:rsidRPr="007812F8">
        <w:rPr>
          <w:rFonts w:ascii="Times New Roman" w:hAnsi="Times New Roman" w:cs="Times New Roman"/>
          <w:sz w:val="20"/>
        </w:rPr>
        <w:t xml:space="preserve">sampling and </w:t>
      </w:r>
      <w:r w:rsidR="00AC0E04" w:rsidRPr="007812F8">
        <w:rPr>
          <w:rFonts w:ascii="Times New Roman" w:hAnsi="Times New Roman" w:cs="Times New Roman"/>
          <w:sz w:val="20"/>
        </w:rPr>
        <w:t>down sampling</w:t>
      </w:r>
      <w:r w:rsidRPr="007812F8">
        <w:rPr>
          <w:rFonts w:ascii="Times New Roman" w:hAnsi="Times New Roman" w:cs="Times New Roman"/>
          <w:sz w:val="20"/>
        </w:rPr>
        <w:t xml:space="preserve">. DWT employs two set of function one is scaling function and another one if wavelet function which are associated with Low-Pass and High-Pass </w:t>
      </w:r>
      <w:r w:rsidRPr="007812F8">
        <w:rPr>
          <w:rFonts w:ascii="Times New Roman" w:hAnsi="Times New Roman" w:cs="Times New Roman"/>
          <w:sz w:val="20"/>
        </w:rPr>
        <w:lastRenderedPageBreak/>
        <w:t>filter respectively</w:t>
      </w:r>
      <w:r w:rsidR="00AD3096">
        <w:rPr>
          <w:rFonts w:ascii="Times New Roman" w:hAnsi="Times New Roman" w:cs="Times New Roman"/>
          <w:sz w:val="20"/>
        </w:rPr>
        <w:t xml:space="preserve"> [6]</w:t>
      </w:r>
      <w:r w:rsidRPr="007812F8">
        <w:rPr>
          <w:rFonts w:ascii="Times New Roman" w:hAnsi="Times New Roman" w:cs="Times New Roman"/>
          <w:sz w:val="20"/>
        </w:rPr>
        <w:t>. Subband coding is a procedure when the filtering and subsampling will result in half the number of sample or half the time resolution and double the frequency resolution by Low-pass and High-pass filter. This procedure can be further repea</w:t>
      </w:r>
      <w:r w:rsidR="007812F8">
        <w:rPr>
          <w:rFonts w:ascii="Times New Roman" w:hAnsi="Times New Roman" w:cs="Times New Roman"/>
          <w:sz w:val="20"/>
        </w:rPr>
        <w:t xml:space="preserve">ted in three times as shown figure </w:t>
      </w:r>
      <w:r w:rsidRPr="007812F8">
        <w:rPr>
          <w:rFonts w:ascii="Times New Roman" w:hAnsi="Times New Roman" w:cs="Times New Roman"/>
          <w:sz w:val="20"/>
        </w:rPr>
        <w:t xml:space="preserve">2.  </w:t>
      </w:r>
    </w:p>
    <w:p w:rsidR="007B1EAE" w:rsidRDefault="007812F8" w:rsidP="007B1EAE">
      <w:pPr>
        <w:jc w:val="both"/>
      </w:pPr>
      <w:r>
        <w:rPr>
          <w:noProof/>
          <w:lang w:bidi="ar-SA"/>
        </w:rPr>
        <mc:AlternateContent>
          <mc:Choice Requires="wps">
            <w:drawing>
              <wp:anchor distT="0" distB="0" distL="114300" distR="114300" simplePos="0" relativeHeight="251663360" behindDoc="0" locked="0" layoutInCell="1" allowOverlap="1">
                <wp:simplePos x="0" y="0"/>
                <wp:positionH relativeFrom="column">
                  <wp:posOffset>128270</wp:posOffset>
                </wp:positionH>
                <wp:positionV relativeFrom="paragraph">
                  <wp:posOffset>1955800</wp:posOffset>
                </wp:positionV>
                <wp:extent cx="2774315" cy="287020"/>
                <wp:effectExtent l="13970" t="12700" r="12065" b="5080"/>
                <wp:wrapNone/>
                <wp:docPr id="300" name="Text Box 6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4315" cy="287020"/>
                        </a:xfrm>
                        <a:prstGeom prst="rect">
                          <a:avLst/>
                        </a:prstGeom>
                        <a:solidFill>
                          <a:srgbClr val="FFFFFF"/>
                        </a:solidFill>
                        <a:ln w="6350">
                          <a:solidFill>
                            <a:srgbClr val="FFFFFF"/>
                          </a:solidFill>
                          <a:miter lim="800000"/>
                          <a:headEnd/>
                          <a:tailEnd/>
                        </a:ln>
                      </wps:spPr>
                      <wps:txbx>
                        <w:txbxContent>
                          <w:p w:rsidR="00AC0E04" w:rsidRPr="00DD4E7E" w:rsidRDefault="00AC0E04" w:rsidP="00DD4E7E">
                            <w:pPr>
                              <w:jc w:val="center"/>
                              <w:rPr>
                                <w:rFonts w:ascii="Times New Roman" w:hAnsi="Times New Roman" w:cs="Times New Roman"/>
                                <w:b/>
                                <w:sz w:val="16"/>
                              </w:rPr>
                            </w:pPr>
                            <w:r w:rsidRPr="00DD4E7E">
                              <w:rPr>
                                <w:rFonts w:ascii="Times New Roman" w:hAnsi="Times New Roman" w:cs="Times New Roman"/>
                                <w:b/>
                                <w:sz w:val="16"/>
                              </w:rPr>
                              <w:t>Figure 1: DWT Decomposition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58" o:spid="_x0000_s1026" type="#_x0000_t202" style="position:absolute;left:0;text-align:left;margin-left:10.1pt;margin-top:154pt;width:218.45pt;height:22.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" strokecolor="white" strokeweight=".5pt">
                <v:textbox>
                  <w:txbxContent>
                    <w:p w:rsidR="00AC0E04" w:rsidRPr="00DD4E7E" w:rsidRDefault="00AC0E04" w:rsidP="00DD4E7E">
                      <w:pPr>
                        <w:jc w:val="center"/>
                        <w:rPr>
                          <w:rFonts w:ascii="Times New Roman" w:hAnsi="Times New Roman" w:cs="Times New Roman"/>
                          <w:b/>
                          <w:sz w:val="16"/>
                        </w:rPr>
                      </w:pPr>
                      <w:r w:rsidRPr="00DD4E7E">
                        <w:rPr>
                          <w:rFonts w:ascii="Times New Roman" w:hAnsi="Times New Roman" w:cs="Times New Roman"/>
                          <w:b/>
                          <w:sz w:val="16"/>
                        </w:rPr>
                        <w:t>Figure 1: DWT Decomposition</w:t>
                      </w:r>
                    </w:p>
                  </w:txbxContent>
                </v:textbox>
              </v:shape>
            </w:pict>
          </mc:Fallback>
        </mc:AlternateContent>
      </w:r>
      <w:r>
        <w:rPr>
          <w:noProof/>
          <w:color w:val="000000"/>
          <w:lang w:bidi="ar-SA"/>
        </w:rPr>
        <w:drawing>
          <wp:inline distT="0" distB="0" distL="0" distR="0">
            <wp:extent cx="2943225" cy="1885950"/>
            <wp:effectExtent l="0" t="0" r="9525"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3225" cy="1885950"/>
                    </a:xfrm>
                    <a:prstGeom prst="rect">
                      <a:avLst/>
                    </a:prstGeom>
                    <a:noFill/>
                    <a:ln>
                      <a:noFill/>
                    </a:ln>
                  </pic:spPr>
                </pic:pic>
              </a:graphicData>
            </a:graphic>
          </wp:inline>
        </w:drawing>
      </w:r>
    </w:p>
    <w:p w:rsidR="00BF3AC8" w:rsidRPr="00BF3AC8" w:rsidRDefault="00BF3AC8" w:rsidP="007B1EAE">
      <w:pPr>
        <w:jc w:val="both"/>
      </w:pPr>
    </w:p>
    <w:p w:rsidR="007B1EAE" w:rsidRPr="00DD4E7E" w:rsidRDefault="007B1EAE" w:rsidP="007B1EAE">
      <w:pPr>
        <w:pStyle w:val="Heading1"/>
        <w:rPr>
          <w:b/>
          <w:bCs/>
        </w:rPr>
      </w:pPr>
      <w:r w:rsidRPr="00F217C4">
        <w:rPr>
          <w:b/>
          <w:bCs/>
        </w:rPr>
        <w:t>Vedic Multiplier</w:t>
      </w:r>
    </w:p>
    <w:p w:rsidR="00D03AD9" w:rsidRPr="00DD4E7E" w:rsidRDefault="007B1EAE" w:rsidP="007B1EAE">
      <w:pPr>
        <w:jc w:val="both"/>
        <w:rPr>
          <w:rFonts w:ascii="Times New Roman" w:hAnsi="Times New Roman" w:cs="Times New Roman"/>
          <w:color w:val="000000"/>
          <w:sz w:val="20"/>
        </w:rPr>
      </w:pPr>
      <w:r w:rsidRPr="00DD4E7E">
        <w:rPr>
          <w:rFonts w:ascii="Times New Roman" w:hAnsi="Times New Roman" w:cs="Times New Roman"/>
          <w:color w:val="000000"/>
          <w:sz w:val="20"/>
        </w:rPr>
        <w:t xml:space="preserve">The word “Vedas” which literarily means knowledge has derivational meaning as principle and limitless store-house of all knowledge. The word Veda also refers to the sacred ancient Hindu literature which is divided into four volumes. Vedas are considered to be one of the oldest forms of written records by man. Vedas initially were passed from previous generations to next orally. Later they were transcribed in Sanskrit. A survey of all scripts available of Vedas across different part of India showed no slightest difference in them. Vedas include information from many subjects from religion, medicine, architecture, astronomy, mathematics etc. The system of Vedic mathematics is based on 16 sutras–formulas and 13 Up-sutras.   </w:t>
      </w:r>
    </w:p>
    <w:p w:rsidR="00D03AD9" w:rsidRPr="00DD4E7E" w:rsidRDefault="007B1EAE" w:rsidP="007B1EAE">
      <w:pPr>
        <w:jc w:val="both"/>
        <w:rPr>
          <w:rFonts w:ascii="Times New Roman" w:hAnsi="Times New Roman" w:cs="Times New Roman"/>
          <w:color w:val="000000"/>
          <w:sz w:val="20"/>
        </w:rPr>
      </w:pPr>
      <w:r w:rsidRPr="00DD4E7E">
        <w:rPr>
          <w:rFonts w:ascii="Times New Roman" w:hAnsi="Times New Roman" w:cs="Times New Roman"/>
          <w:color w:val="000000"/>
          <w:sz w:val="20"/>
        </w:rPr>
        <w:t xml:space="preserve">Mathematics is a root of all sciences and </w:t>
      </w:r>
      <w:proofErr w:type="gramStart"/>
      <w:r w:rsidRPr="00DD4E7E">
        <w:rPr>
          <w:rFonts w:ascii="Times New Roman" w:hAnsi="Times New Roman" w:cs="Times New Roman"/>
          <w:color w:val="000000"/>
          <w:sz w:val="20"/>
        </w:rPr>
        <w:t>It</w:t>
      </w:r>
      <w:proofErr w:type="gramEnd"/>
      <w:r w:rsidRPr="00DD4E7E">
        <w:rPr>
          <w:rFonts w:ascii="Times New Roman" w:hAnsi="Times New Roman" w:cs="Times New Roman"/>
          <w:color w:val="000000"/>
          <w:sz w:val="20"/>
        </w:rPr>
        <w:t xml:space="preserve"> is full of magic &amp; mysteries. The ancient Indians were able to develop simple keys to solve these mysteries and this system of calculations is called Vedic Mathematics. The Vedic Mathematics approach is totally different and considered very close to the way a human mind works.</w:t>
      </w:r>
    </w:p>
    <w:p w:rsidR="007B1EAE" w:rsidRPr="00DD4E7E" w:rsidRDefault="007B1EAE" w:rsidP="007B1EAE">
      <w:pPr>
        <w:jc w:val="both"/>
        <w:rPr>
          <w:color w:val="000000"/>
          <w:sz w:val="20"/>
        </w:rPr>
      </w:pPr>
      <w:r w:rsidRPr="00DD4E7E">
        <w:rPr>
          <w:rFonts w:ascii="Times New Roman" w:hAnsi="Times New Roman" w:cs="Times New Roman"/>
          <w:color w:val="000000"/>
          <w:sz w:val="20"/>
        </w:rPr>
        <w:t xml:space="preserve">A multiplier is one of the key blocks in most of application such as cryptography, Digital Signal Processing and in other logical computations. Vedic multiplication is a logical </w:t>
      </w:r>
      <w:r w:rsidR="00CA5742" w:rsidRPr="00DD4E7E">
        <w:rPr>
          <w:rFonts w:ascii="Times New Roman" w:hAnsi="Times New Roman" w:cs="Times New Roman"/>
          <w:color w:val="000000"/>
          <w:sz w:val="20"/>
        </w:rPr>
        <w:t>concept and</w:t>
      </w:r>
      <w:r w:rsidRPr="00DD4E7E">
        <w:rPr>
          <w:rFonts w:ascii="Times New Roman" w:hAnsi="Times New Roman" w:cs="Times New Roman"/>
          <w:color w:val="000000"/>
          <w:sz w:val="20"/>
        </w:rPr>
        <w:t xml:space="preserve"> it is based on the Vedic multiplication formula (sutras), these sutras have been traditionally used for the multiplication</w:t>
      </w:r>
      <w:r w:rsidR="00D03AD9" w:rsidRPr="00DD4E7E">
        <w:rPr>
          <w:rFonts w:ascii="Times New Roman" w:hAnsi="Times New Roman" w:cs="Times New Roman"/>
          <w:color w:val="000000"/>
          <w:sz w:val="20"/>
        </w:rPr>
        <w:t xml:space="preserve"> </w:t>
      </w:r>
      <w:r w:rsidRPr="00DD4E7E">
        <w:rPr>
          <w:rFonts w:ascii="Times New Roman" w:hAnsi="Times New Roman" w:cs="Times New Roman"/>
          <w:color w:val="000000"/>
          <w:sz w:val="20"/>
        </w:rPr>
        <w:t>of two numbers in the decimal number system and we use same concept on binary multiplication. This is more efficient in the multiplication of large numbers with respect to speed and area.</w:t>
      </w:r>
      <w:r w:rsidRPr="00DD4E7E">
        <w:rPr>
          <w:color w:val="000000"/>
          <w:sz w:val="20"/>
        </w:rPr>
        <w:t xml:space="preserve">  </w:t>
      </w:r>
    </w:p>
    <w:p w:rsidR="00CA5742" w:rsidRPr="00DD4E7E" w:rsidRDefault="00DD4E7E" w:rsidP="007B1EAE">
      <w:pPr>
        <w:jc w:val="both"/>
        <w:rPr>
          <w:rFonts w:ascii="Times New Roman" w:hAnsi="Times New Roman" w:cs="Times New Roman"/>
          <w:bCs/>
          <w:color w:val="000000"/>
          <w:sz w:val="20"/>
        </w:rPr>
      </w:pPr>
      <w:r>
        <w:rPr>
          <w:bCs/>
          <w:noProof/>
          <w:color w:val="000000"/>
          <w:lang w:bidi="ar-SA"/>
        </w:rPr>
        <w:lastRenderedPageBreak/>
        <mc:AlternateContent>
          <mc:Choice Requires="wpg">
            <w:drawing>
              <wp:anchor distT="0" distB="0" distL="114300" distR="114300" simplePos="0" relativeHeight="251657216" behindDoc="0" locked="0" layoutInCell="1" allowOverlap="1" wp14:anchorId="6C681D6E" wp14:editId="713DEF82">
                <wp:simplePos x="0" y="0"/>
                <wp:positionH relativeFrom="column">
                  <wp:posOffset>-85725</wp:posOffset>
                </wp:positionH>
                <wp:positionV relativeFrom="paragraph">
                  <wp:posOffset>1295400</wp:posOffset>
                </wp:positionV>
                <wp:extent cx="3505200" cy="4231640"/>
                <wp:effectExtent l="0" t="0" r="19050" b="16510"/>
                <wp:wrapNone/>
                <wp:docPr id="521"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05200" cy="4231640"/>
                          <a:chOff x="540" y="1500"/>
                          <a:chExt cx="5520" cy="6375"/>
                        </a:xfrm>
                      </wpg:grpSpPr>
                      <wpg:grpSp>
                        <wpg:cNvPr id="522" name="Group 14"/>
                        <wpg:cNvGrpSpPr>
                          <a:grpSpLocks/>
                        </wpg:cNvGrpSpPr>
                        <wpg:grpSpPr bwMode="auto">
                          <a:xfrm>
                            <a:off x="540" y="1500"/>
                            <a:ext cx="5520" cy="5790"/>
                            <a:chOff x="540" y="1500"/>
                            <a:chExt cx="5520" cy="5790"/>
                          </a:xfrm>
                        </wpg:grpSpPr>
                        <wps:wsp>
                          <wps:cNvPr id="523" name="Text Box 15"/>
                          <wps:cNvSpPr txBox="1">
                            <a:spLocks noChangeArrowheads="1"/>
                          </wps:cNvSpPr>
                          <wps:spPr bwMode="auto">
                            <a:xfrm>
                              <a:off x="2025" y="5557"/>
                              <a:ext cx="690" cy="338"/>
                            </a:xfrm>
                            <a:prstGeom prst="rect">
                              <a:avLst/>
                            </a:prstGeom>
                            <a:solidFill>
                              <a:srgbClr val="FFFFFF"/>
                            </a:solidFill>
                            <a:ln w="9525">
                              <a:solidFill>
                                <a:srgbClr val="FFFFFF"/>
                              </a:solidFill>
                              <a:miter lim="800000"/>
                              <a:headEnd/>
                              <a:tailEnd/>
                            </a:ln>
                          </wps:spPr>
                          <wps:linkedTxbx id="2" seq="1"/>
                          <wps:bodyPr rot="0" vert="horz" wrap="square" lIns="91440" tIns="45720" rIns="91440" bIns="45720" anchor="t" anchorCtr="0" upright="1">
                            <a:noAutofit/>
                          </wps:bodyPr>
                        </wps:wsp>
                        <wpg:grpSp>
                          <wpg:cNvPr id="524" name="Group 16"/>
                          <wpg:cNvGrpSpPr>
                            <a:grpSpLocks/>
                          </wpg:cNvGrpSpPr>
                          <wpg:grpSpPr bwMode="auto">
                            <a:xfrm>
                              <a:off x="540" y="1500"/>
                              <a:ext cx="5520" cy="5790"/>
                              <a:chOff x="540" y="1500"/>
                              <a:chExt cx="5520" cy="5790"/>
                            </a:xfrm>
                          </wpg:grpSpPr>
                          <wps:wsp>
                            <wps:cNvPr id="525" name="Text Box 17"/>
                            <wps:cNvSpPr txBox="1">
                              <a:spLocks noChangeArrowheads="1"/>
                            </wps:cNvSpPr>
                            <wps:spPr bwMode="auto">
                              <a:xfrm>
                                <a:off x="1725" y="4432"/>
                                <a:ext cx="690" cy="338"/>
                              </a:xfrm>
                              <a:prstGeom prst="rect">
                                <a:avLst/>
                              </a:prstGeom>
                              <a:solidFill>
                                <a:srgbClr val="FFFFFF"/>
                              </a:solidFill>
                              <a:ln w="9525">
                                <a:solidFill>
                                  <a:srgbClr val="FFFFFF"/>
                                </a:solidFill>
                                <a:miter lim="800000"/>
                                <a:headEnd/>
                                <a:tailEnd/>
                              </a:ln>
                            </wps:spPr>
                            <wps:txbx>
                              <w:txbxContent>
                                <w:p w:rsidR="00CA5742" w:rsidRPr="00DD4E7E" w:rsidRDefault="00CA5742" w:rsidP="00CA5742">
                                  <w:pPr>
                                    <w:rPr>
                                      <w:rFonts w:ascii="Times New Roman" w:hAnsi="Times New Roman" w:cs="Times New Roman"/>
                                      <w:sz w:val="20"/>
                                    </w:rPr>
                                  </w:pPr>
                                  <w:r w:rsidRPr="00DD4E7E">
                                    <w:rPr>
                                      <w:rFonts w:ascii="Times New Roman" w:hAnsi="Times New Roman" w:cs="Times New Roman"/>
                                      <w:sz w:val="20"/>
                                    </w:rPr>
                                    <w:t>ca1</w:t>
                                  </w:r>
                                </w:p>
                              </w:txbxContent>
                            </wps:txbx>
                            <wps:bodyPr rot="0" vert="horz" wrap="square" lIns="91440" tIns="45720" rIns="91440" bIns="45720" anchor="t" anchorCtr="0" upright="1">
                              <a:noAutofit/>
                            </wps:bodyPr>
                          </wps:wsp>
                          <wpg:grpSp>
                            <wpg:cNvPr id="526" name="Group 18"/>
                            <wpg:cNvGrpSpPr>
                              <a:grpSpLocks/>
                            </wpg:cNvGrpSpPr>
                            <wpg:grpSpPr bwMode="auto">
                              <a:xfrm>
                                <a:off x="540" y="1500"/>
                                <a:ext cx="5520" cy="5790"/>
                                <a:chOff x="540" y="1500"/>
                                <a:chExt cx="5520" cy="5790"/>
                              </a:xfrm>
                            </wpg:grpSpPr>
                            <wps:wsp>
                              <wps:cNvPr id="527" name="Text Box 19"/>
                              <wps:cNvSpPr txBox="1">
                                <a:spLocks noChangeArrowheads="1"/>
                              </wps:cNvSpPr>
                              <wps:spPr bwMode="auto">
                                <a:xfrm>
                                  <a:off x="765" y="6900"/>
                                  <a:ext cx="4995" cy="390"/>
                                </a:xfrm>
                                <a:prstGeom prst="rect">
                                  <a:avLst/>
                                </a:prstGeom>
                                <a:solidFill>
                                  <a:srgbClr val="FFFFFF"/>
                                </a:solidFill>
                                <a:ln w="9525">
                                  <a:solidFill>
                                    <a:srgbClr val="FFFFFF"/>
                                  </a:solidFill>
                                  <a:miter lim="800000"/>
                                  <a:headEnd/>
                                  <a:tailEnd/>
                                </a:ln>
                              </wps:spPr>
                              <wps:txbx>
                                <w:txbxContent>
                                  <w:p w:rsidR="00CA5742" w:rsidRPr="008932EA" w:rsidRDefault="00CA5742" w:rsidP="00CA5742">
                                    <w:pPr>
                                      <w:jc w:val="both"/>
                                      <w:rPr>
                                        <w:rFonts w:ascii="Times New Roman" w:hAnsi="Times New Roman" w:cs="Times New Roman"/>
                                        <w:sz w:val="20"/>
                                      </w:rPr>
                                    </w:pPr>
                                    <w:r w:rsidRPr="008932EA">
                                      <w:rPr>
                                        <w:rFonts w:ascii="Times New Roman" w:hAnsi="Times New Roman" w:cs="Times New Roman"/>
                                        <w:sz w:val="20"/>
                                      </w:rPr>
                                      <w:t xml:space="preserve">Ca3          </w:t>
                                    </w:r>
                                    <w:proofErr w:type="gramStart"/>
                                    <w:r w:rsidRPr="008932EA">
                                      <w:rPr>
                                        <w:rFonts w:ascii="Times New Roman" w:hAnsi="Times New Roman" w:cs="Times New Roman"/>
                                        <w:sz w:val="20"/>
                                      </w:rPr>
                                      <w:t>S</w:t>
                                    </w:r>
                                    <w:r w:rsidRPr="008932EA">
                                      <w:rPr>
                                        <w:rFonts w:ascii="Times New Roman" w:hAnsi="Times New Roman" w:cs="Times New Roman"/>
                                        <w:sz w:val="20"/>
                                        <w:vertAlign w:val="subscript"/>
                                      </w:rPr>
                                      <w:t>(</w:t>
                                    </w:r>
                                    <w:proofErr w:type="gramEnd"/>
                                    <w:r w:rsidRPr="008932EA">
                                      <w:rPr>
                                        <w:rFonts w:ascii="Times New Roman" w:hAnsi="Times New Roman" w:cs="Times New Roman"/>
                                        <w:sz w:val="20"/>
                                        <w:vertAlign w:val="subscript"/>
                                      </w:rPr>
                                      <w:t>7-4)</w:t>
                                    </w:r>
                                    <w:r w:rsidRPr="008932EA">
                                      <w:rPr>
                                        <w:rFonts w:ascii="Times New Roman" w:hAnsi="Times New Roman" w:cs="Times New Roman"/>
                                        <w:sz w:val="20"/>
                                      </w:rPr>
                                      <w:t xml:space="preserve">     </w:t>
                                    </w:r>
                                    <w:r w:rsidR="008932EA">
                                      <w:rPr>
                                        <w:rFonts w:ascii="Times New Roman" w:hAnsi="Times New Roman" w:cs="Times New Roman"/>
                                        <w:sz w:val="20"/>
                                      </w:rPr>
                                      <w:t xml:space="preserve">                               </w:t>
                                    </w:r>
                                    <w:r w:rsidRPr="008932EA">
                                      <w:rPr>
                                        <w:rFonts w:ascii="Times New Roman" w:hAnsi="Times New Roman" w:cs="Times New Roman"/>
                                        <w:sz w:val="20"/>
                                      </w:rPr>
                                      <w:t xml:space="preserve"> S</w:t>
                                    </w:r>
                                    <w:r w:rsidRPr="008932EA">
                                      <w:rPr>
                                        <w:rFonts w:ascii="Times New Roman" w:hAnsi="Times New Roman" w:cs="Times New Roman"/>
                                        <w:sz w:val="20"/>
                                        <w:vertAlign w:val="subscript"/>
                                      </w:rPr>
                                      <w:t>(2-3)</w:t>
                                    </w:r>
                                    <w:r w:rsidRPr="008932EA">
                                      <w:rPr>
                                        <w:rFonts w:ascii="Times New Roman" w:hAnsi="Times New Roman" w:cs="Times New Roman"/>
                                        <w:sz w:val="20"/>
                                      </w:rPr>
                                      <w:t xml:space="preserve">  </w:t>
                                    </w:r>
                                    <w:r w:rsidR="008932EA">
                                      <w:rPr>
                                        <w:rFonts w:ascii="Times New Roman" w:hAnsi="Times New Roman" w:cs="Times New Roman"/>
                                        <w:sz w:val="20"/>
                                      </w:rPr>
                                      <w:t xml:space="preserve">              </w:t>
                                    </w:r>
                                    <w:r w:rsidRPr="008932EA">
                                      <w:rPr>
                                        <w:rFonts w:ascii="Times New Roman" w:hAnsi="Times New Roman" w:cs="Times New Roman"/>
                                        <w:sz w:val="20"/>
                                      </w:rPr>
                                      <w:t xml:space="preserve">  S</w:t>
                                    </w:r>
                                    <w:r w:rsidRPr="008932EA">
                                      <w:rPr>
                                        <w:rFonts w:ascii="Times New Roman" w:hAnsi="Times New Roman" w:cs="Times New Roman"/>
                                        <w:sz w:val="20"/>
                                        <w:vertAlign w:val="subscript"/>
                                      </w:rPr>
                                      <w:t>(1-0)</w:t>
                                    </w:r>
                                  </w:p>
                                </w:txbxContent>
                              </wps:txbx>
                              <wps:bodyPr rot="0" vert="horz" wrap="square" lIns="91440" tIns="45720" rIns="91440" bIns="45720" anchor="t" anchorCtr="0" upright="1">
                                <a:noAutofit/>
                              </wps:bodyPr>
                            </wps:wsp>
                            <wpg:grpSp>
                              <wpg:cNvPr id="528" name="Group 20"/>
                              <wpg:cNvGrpSpPr>
                                <a:grpSpLocks/>
                              </wpg:cNvGrpSpPr>
                              <wpg:grpSpPr bwMode="auto">
                                <a:xfrm>
                                  <a:off x="540" y="1500"/>
                                  <a:ext cx="5520" cy="5310"/>
                                  <a:chOff x="540" y="1500"/>
                                  <a:chExt cx="5520" cy="5310"/>
                                </a:xfrm>
                              </wpg:grpSpPr>
                              <wps:wsp>
                                <wps:cNvPr id="529" name="Text Box 21"/>
                                <wps:cNvSpPr txBox="1">
                                  <a:spLocks noChangeArrowheads="1"/>
                                </wps:cNvSpPr>
                                <wps:spPr bwMode="auto">
                                  <a:xfrm>
                                    <a:off x="3150" y="4327"/>
                                    <a:ext cx="885" cy="338"/>
                                  </a:xfrm>
                                  <a:prstGeom prst="rect">
                                    <a:avLst/>
                                  </a:prstGeom>
                                  <a:solidFill>
                                    <a:srgbClr val="FFFFFF"/>
                                  </a:solidFill>
                                  <a:ln w="9525">
                                    <a:solidFill>
                                      <a:srgbClr val="FFFFFF"/>
                                    </a:solidFill>
                                    <a:miter lim="800000"/>
                                    <a:headEnd/>
                                    <a:tailEnd/>
                                  </a:ln>
                                </wps:spPr>
                                <wps:txbx>
                                  <w:txbxContent>
                                    <w:p w:rsidR="00CA5742" w:rsidRPr="005B2C4E" w:rsidRDefault="00CA5742" w:rsidP="00CA5742">
                                      <w:pPr>
                                        <w:rPr>
                                          <w:sz w:val="16"/>
                                          <w:szCs w:val="16"/>
                                        </w:rPr>
                                      </w:pPr>
                                      <w:r w:rsidRPr="005B2C4E">
                                        <w:rPr>
                                          <w:sz w:val="16"/>
                                          <w:szCs w:val="16"/>
                                        </w:rPr>
                                        <w:t>0 0</w:t>
                                      </w:r>
                                    </w:p>
                                  </w:txbxContent>
                                </wps:txbx>
                                <wps:bodyPr rot="0" vert="horz" wrap="square" lIns="91440" tIns="45720" rIns="91440" bIns="45720" anchor="t" anchorCtr="0" upright="1">
                                  <a:noAutofit/>
                                </wps:bodyPr>
                              </wps:wsp>
                              <wpg:grpSp>
                                <wpg:cNvPr id="530" name="Group 22"/>
                                <wpg:cNvGrpSpPr>
                                  <a:grpSpLocks/>
                                </wpg:cNvGrpSpPr>
                                <wpg:grpSpPr bwMode="auto">
                                  <a:xfrm>
                                    <a:off x="540" y="1500"/>
                                    <a:ext cx="5520" cy="5310"/>
                                    <a:chOff x="540" y="1440"/>
                                    <a:chExt cx="5520" cy="5310"/>
                                  </a:xfrm>
                                </wpg:grpSpPr>
                                <wpg:grpSp>
                                  <wpg:cNvPr id="531" name="Group 23"/>
                                  <wpg:cNvGrpSpPr>
                                    <a:grpSpLocks/>
                                  </wpg:cNvGrpSpPr>
                                  <wpg:grpSpPr bwMode="auto">
                                    <a:xfrm>
                                      <a:off x="540" y="1440"/>
                                      <a:ext cx="5520" cy="5310"/>
                                      <a:chOff x="540" y="1440"/>
                                      <a:chExt cx="5520" cy="5310"/>
                                    </a:xfrm>
                                  </wpg:grpSpPr>
                                  <wps:wsp>
                                    <wps:cNvPr id="532" name="AutoShape 24"/>
                                    <wps:cNvCnPr>
                                      <a:cxnSpLocks noChangeShapeType="1"/>
                                    </wps:cNvCnPr>
                                    <wps:spPr bwMode="auto">
                                      <a:xfrm>
                                        <a:off x="5550" y="2985"/>
                                        <a:ext cx="0" cy="374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3" name="AutoShape 25"/>
                                    <wps:cNvCnPr>
                                      <a:cxnSpLocks noChangeShapeType="1"/>
                                    </wps:cNvCnPr>
                                    <wps:spPr bwMode="auto">
                                      <a:xfrm>
                                        <a:off x="5265" y="2970"/>
                                        <a:ext cx="0" cy="374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534" name="Group 26"/>
                                    <wpg:cNvGrpSpPr>
                                      <a:grpSpLocks/>
                                    </wpg:cNvGrpSpPr>
                                    <wpg:grpSpPr bwMode="auto">
                                      <a:xfrm>
                                        <a:off x="540" y="1440"/>
                                        <a:ext cx="5520" cy="5310"/>
                                        <a:chOff x="540" y="1440"/>
                                        <a:chExt cx="5520" cy="5310"/>
                                      </a:xfrm>
                                    </wpg:grpSpPr>
                                    <wpg:grpSp>
                                      <wpg:cNvPr id="535" name="Group 27"/>
                                      <wpg:cNvGrpSpPr>
                                        <a:grpSpLocks/>
                                      </wpg:cNvGrpSpPr>
                                      <wpg:grpSpPr bwMode="auto">
                                        <a:xfrm>
                                          <a:off x="540" y="1440"/>
                                          <a:ext cx="5520" cy="1530"/>
                                          <a:chOff x="540" y="1440"/>
                                          <a:chExt cx="5520" cy="1530"/>
                                        </a:xfrm>
                                      </wpg:grpSpPr>
                                      <wpg:grpSp>
                                        <wpg:cNvPr id="536" name="Group 28"/>
                                        <wpg:cNvGrpSpPr>
                                          <a:grpSpLocks/>
                                        </wpg:cNvGrpSpPr>
                                        <wpg:grpSpPr bwMode="auto">
                                          <a:xfrm>
                                            <a:off x="4560" y="1440"/>
                                            <a:ext cx="1500" cy="1530"/>
                                            <a:chOff x="4065" y="1440"/>
                                            <a:chExt cx="1500" cy="1530"/>
                                          </a:xfrm>
                                        </wpg:grpSpPr>
                                        <wps:wsp>
                                          <wps:cNvPr id="311" name="Text Box 29"/>
                                          <wps:cNvSpPr txBox="1">
                                            <a:spLocks noChangeArrowheads="1"/>
                                          </wps:cNvSpPr>
                                          <wps:spPr bwMode="auto">
                                            <a:xfrm>
                                              <a:off x="4080" y="1440"/>
                                              <a:ext cx="1485" cy="375"/>
                                            </a:xfrm>
                                            <a:prstGeom prst="rect">
                                              <a:avLst/>
                                            </a:prstGeom>
                                            <a:solidFill>
                                              <a:srgbClr val="FFFFFF"/>
                                            </a:solidFill>
                                            <a:ln w="9525">
                                              <a:solidFill>
                                                <a:srgbClr val="FFFFFF"/>
                                              </a:solidFill>
                                              <a:miter lim="800000"/>
                                              <a:headEnd/>
                                              <a:tailEnd/>
                                            </a:ln>
                                          </wps:spPr>
                                          <wps:txbx>
                                            <w:txbxContent>
                                              <w:p w:rsidR="00CA5742" w:rsidRPr="00DD4E7E" w:rsidRDefault="00CA5742" w:rsidP="00CA5742">
                                                <w:pPr>
                                                  <w:rPr>
                                                    <w:rFonts w:ascii="Times New Roman" w:hAnsi="Times New Roman" w:cs="Times New Roman"/>
                                                    <w:sz w:val="20"/>
                                                  </w:rPr>
                                                </w:pPr>
                                                <w:proofErr w:type="gramStart"/>
                                                <w:r w:rsidRPr="00DD4E7E">
                                                  <w:rPr>
                                                    <w:rFonts w:ascii="Times New Roman" w:hAnsi="Times New Roman" w:cs="Times New Roman"/>
                                                    <w:sz w:val="20"/>
                                                  </w:rPr>
                                                  <w:t>N</w:t>
                                                </w:r>
                                                <w:r w:rsidRPr="00DD4E7E">
                                                  <w:rPr>
                                                    <w:rFonts w:ascii="Times New Roman" w:hAnsi="Times New Roman" w:cs="Times New Roman"/>
                                                    <w:sz w:val="20"/>
                                                    <w:vertAlign w:val="subscript"/>
                                                  </w:rPr>
                                                  <w:t>(</w:t>
                                                </w:r>
                                                <w:proofErr w:type="gramEnd"/>
                                                <w:r w:rsidRPr="00DD4E7E">
                                                  <w:rPr>
                                                    <w:rFonts w:ascii="Times New Roman" w:hAnsi="Times New Roman" w:cs="Times New Roman"/>
                                                    <w:sz w:val="20"/>
                                                    <w:vertAlign w:val="subscript"/>
                                                  </w:rPr>
                                                  <w:t>1-0)</w:t>
                                                </w:r>
                                                <w:r w:rsidRPr="00DD4E7E">
                                                  <w:rPr>
                                                    <w:rFonts w:ascii="Times New Roman" w:hAnsi="Times New Roman" w:cs="Times New Roman"/>
                                                    <w:sz w:val="20"/>
                                                  </w:rPr>
                                                  <w:t xml:space="preserve"> M</w:t>
                                                </w:r>
                                                <w:r w:rsidRPr="00DD4E7E">
                                                  <w:rPr>
                                                    <w:rFonts w:ascii="Times New Roman" w:hAnsi="Times New Roman" w:cs="Times New Roman"/>
                                                    <w:sz w:val="20"/>
                                                    <w:vertAlign w:val="subscript"/>
                                                  </w:rPr>
                                                  <w:t>(1-0)</w:t>
                                                </w:r>
                                              </w:p>
                                            </w:txbxContent>
                                          </wps:txbx>
                                          <wps:bodyPr rot="0" vert="horz" wrap="square" lIns="91440" tIns="45720" rIns="91440" bIns="45720" anchor="t" anchorCtr="0" upright="1">
                                            <a:noAutofit/>
                                          </wps:bodyPr>
                                        </wps:wsp>
                                        <wps:wsp>
                                          <wps:cNvPr id="312" name="Text Box 30"/>
                                          <wps:cNvSpPr txBox="1">
                                            <a:spLocks noChangeArrowheads="1"/>
                                          </wps:cNvSpPr>
                                          <wps:spPr bwMode="auto">
                                            <a:xfrm>
                                              <a:off x="4065" y="2325"/>
                                              <a:ext cx="1125" cy="645"/>
                                            </a:xfrm>
                                            <a:prstGeom prst="rect">
                                              <a:avLst/>
                                            </a:prstGeom>
                                            <a:solidFill>
                                              <a:srgbClr val="FFFFFF"/>
                                            </a:solidFill>
                                            <a:ln w="9525">
                                              <a:solidFill>
                                                <a:srgbClr val="000000"/>
                                              </a:solidFill>
                                              <a:miter lim="800000"/>
                                              <a:headEnd/>
                                              <a:tailEnd/>
                                            </a:ln>
                                          </wps:spPr>
                                          <wps:txbx>
                                            <w:txbxContent>
                                              <w:p w:rsidR="00CA5742" w:rsidRPr="00DD4E7E" w:rsidRDefault="00CA5742" w:rsidP="00DD4E7E">
                                                <w:pPr>
                                                  <w:jc w:val="center"/>
                                                  <w:rPr>
                                                    <w:rFonts w:ascii="Times New Roman" w:hAnsi="Times New Roman" w:cs="Times New Roman"/>
                                                    <w:sz w:val="18"/>
                                                  </w:rPr>
                                                </w:pPr>
                                                <w:r w:rsidRPr="00DD4E7E">
                                                  <w:rPr>
                                                    <w:rFonts w:ascii="Times New Roman" w:hAnsi="Times New Roman" w:cs="Times New Roman"/>
                                                    <w:sz w:val="18"/>
                                                  </w:rPr>
                                                  <w:t>Vedic Multiplier</w:t>
                                                </w:r>
                                              </w:p>
                                            </w:txbxContent>
                                          </wps:txbx>
                                          <wps:bodyPr rot="0" vert="horz" wrap="square" lIns="91440" tIns="45720" rIns="91440" bIns="45720" anchor="t" anchorCtr="0" upright="1">
                                            <a:noAutofit/>
                                          </wps:bodyPr>
                                        </wps:wsp>
                                        <wps:wsp>
                                          <wps:cNvPr id="128" name="AutoShape 31"/>
                                          <wps:cNvCnPr>
                                            <a:cxnSpLocks noChangeShapeType="1"/>
                                          </wps:cNvCnPr>
                                          <wps:spPr bwMode="auto">
                                            <a:xfrm>
                                              <a:off x="4935" y="1800"/>
                                              <a:ext cx="0" cy="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9" name="AutoShape 32"/>
                                          <wps:cNvCnPr>
                                            <a:cxnSpLocks noChangeShapeType="1"/>
                                          </wps:cNvCnPr>
                                          <wps:spPr bwMode="auto">
                                            <a:xfrm>
                                              <a:off x="4305" y="1800"/>
                                              <a:ext cx="0" cy="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130" name="Group 33"/>
                                        <wpg:cNvGrpSpPr>
                                          <a:grpSpLocks/>
                                        </wpg:cNvGrpSpPr>
                                        <wpg:grpSpPr bwMode="auto">
                                          <a:xfrm>
                                            <a:off x="3225" y="1440"/>
                                            <a:ext cx="1485" cy="1530"/>
                                            <a:chOff x="4020" y="1440"/>
                                            <a:chExt cx="1485" cy="1530"/>
                                          </a:xfrm>
                                        </wpg:grpSpPr>
                                        <wps:wsp>
                                          <wps:cNvPr id="132" name="Text Box 34"/>
                                          <wps:cNvSpPr txBox="1">
                                            <a:spLocks noChangeArrowheads="1"/>
                                          </wps:cNvSpPr>
                                          <wps:spPr bwMode="auto">
                                            <a:xfrm>
                                              <a:off x="4020" y="1440"/>
                                              <a:ext cx="1485" cy="375"/>
                                            </a:xfrm>
                                            <a:prstGeom prst="rect">
                                              <a:avLst/>
                                            </a:prstGeom>
                                            <a:solidFill>
                                              <a:srgbClr val="FFFFFF"/>
                                            </a:solidFill>
                                            <a:ln w="9525">
                                              <a:solidFill>
                                                <a:srgbClr val="FFFFFF"/>
                                              </a:solidFill>
                                              <a:miter lim="800000"/>
                                              <a:headEnd/>
                                              <a:tailEnd/>
                                            </a:ln>
                                          </wps:spPr>
                                          <wps:txbx>
                                            <w:txbxContent>
                                              <w:p w:rsidR="00CA5742" w:rsidRDefault="00CA5742" w:rsidP="00CA5742">
                                                <w:proofErr w:type="gramStart"/>
                                                <w:r w:rsidRPr="00DD4E7E">
                                                  <w:rPr>
                                                    <w:rFonts w:ascii="Times New Roman" w:hAnsi="Times New Roman" w:cs="Times New Roman"/>
                                                    <w:sz w:val="20"/>
                                                  </w:rPr>
                                                  <w:t>N</w:t>
                                                </w:r>
                                                <w:r w:rsidRPr="00DD4E7E">
                                                  <w:rPr>
                                                    <w:rFonts w:ascii="Times New Roman" w:hAnsi="Times New Roman" w:cs="Times New Roman"/>
                                                    <w:sz w:val="20"/>
                                                    <w:vertAlign w:val="subscript"/>
                                                  </w:rPr>
                                                  <w:t>(</w:t>
                                                </w:r>
                                                <w:proofErr w:type="gramEnd"/>
                                                <w:r w:rsidRPr="00DD4E7E">
                                                  <w:rPr>
                                                    <w:rFonts w:ascii="Times New Roman" w:hAnsi="Times New Roman" w:cs="Times New Roman"/>
                                                    <w:sz w:val="20"/>
                                                    <w:vertAlign w:val="subscript"/>
                                                  </w:rPr>
                                                  <w:t>3-2)</w:t>
                                                </w:r>
                                                <w:r w:rsidRPr="00DD4E7E">
                                                  <w:rPr>
                                                    <w:rFonts w:ascii="Times New Roman" w:hAnsi="Times New Roman" w:cs="Times New Roman"/>
                                                    <w:sz w:val="20"/>
                                                  </w:rPr>
                                                  <w:t xml:space="preserve"> M</w:t>
                                                </w:r>
                                                <w:r w:rsidRPr="00DD4E7E">
                                                  <w:rPr>
                                                    <w:rFonts w:ascii="Times New Roman" w:hAnsi="Times New Roman" w:cs="Times New Roman"/>
                                                    <w:sz w:val="20"/>
                                                    <w:vertAlign w:val="subscript"/>
                                                  </w:rPr>
                                                  <w:t>(1-0</w:t>
                                                </w:r>
                                                <w:r w:rsidRPr="00AE2844">
                                                  <w:rPr>
                                                    <w:vertAlign w:val="subscript"/>
                                                  </w:rPr>
                                                  <w:t>)</w:t>
                                                </w:r>
                                              </w:p>
                                            </w:txbxContent>
                                          </wps:txbx>
                                          <wps:bodyPr rot="0" vert="horz" wrap="square" lIns="91440" tIns="45720" rIns="91440" bIns="45720" anchor="t" anchorCtr="0" upright="1">
                                            <a:noAutofit/>
                                          </wps:bodyPr>
                                        </wps:wsp>
                                        <wps:wsp>
                                          <wps:cNvPr id="133" name="Text Box 35"/>
                                          <wps:cNvSpPr txBox="1">
                                            <a:spLocks noChangeArrowheads="1"/>
                                          </wps:cNvSpPr>
                                          <wps:spPr bwMode="auto">
                                            <a:xfrm>
                                              <a:off x="4065" y="2325"/>
                                              <a:ext cx="1125" cy="645"/>
                                            </a:xfrm>
                                            <a:prstGeom prst="rect">
                                              <a:avLst/>
                                            </a:prstGeom>
                                            <a:solidFill>
                                              <a:srgbClr val="FFFFFF"/>
                                            </a:solidFill>
                                            <a:ln w="9525">
                                              <a:solidFill>
                                                <a:srgbClr val="000000"/>
                                              </a:solidFill>
                                              <a:miter lim="800000"/>
                                              <a:headEnd/>
                                              <a:tailEnd/>
                                            </a:ln>
                                          </wps:spPr>
                                          <wps:txbx>
                                            <w:txbxContent>
                                              <w:p w:rsidR="00CA5742" w:rsidRPr="00DD4E7E" w:rsidRDefault="00CA5742" w:rsidP="00DD4E7E">
                                                <w:pPr>
                                                  <w:jc w:val="center"/>
                                                  <w:rPr>
                                                    <w:rFonts w:ascii="Times New Roman" w:hAnsi="Times New Roman" w:cs="Times New Roman"/>
                                                    <w:sz w:val="18"/>
                                                  </w:rPr>
                                                </w:pPr>
                                                <w:r w:rsidRPr="00DD4E7E">
                                                  <w:rPr>
                                                    <w:rFonts w:ascii="Times New Roman" w:hAnsi="Times New Roman" w:cs="Times New Roman"/>
                                                    <w:sz w:val="18"/>
                                                  </w:rPr>
                                                  <w:t>Vedic Multiplier</w:t>
                                                </w:r>
                                              </w:p>
                                            </w:txbxContent>
                                          </wps:txbx>
                                          <wps:bodyPr rot="0" vert="horz" wrap="square" lIns="91440" tIns="45720" rIns="91440" bIns="45720" anchor="t" anchorCtr="0" upright="1">
                                            <a:noAutofit/>
                                          </wps:bodyPr>
                                        </wps:wsp>
                                        <wps:wsp>
                                          <wps:cNvPr id="134" name="AutoShape 36"/>
                                          <wps:cNvCnPr>
                                            <a:cxnSpLocks noChangeShapeType="1"/>
                                          </wps:cNvCnPr>
                                          <wps:spPr bwMode="auto">
                                            <a:xfrm>
                                              <a:off x="4935" y="1800"/>
                                              <a:ext cx="0" cy="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5" name="AutoShape 37"/>
                                          <wps:cNvCnPr>
                                            <a:cxnSpLocks noChangeShapeType="1"/>
                                          </wps:cNvCnPr>
                                          <wps:spPr bwMode="auto">
                                            <a:xfrm>
                                              <a:off x="4305" y="1800"/>
                                              <a:ext cx="0" cy="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136" name="Group 38"/>
                                        <wpg:cNvGrpSpPr>
                                          <a:grpSpLocks/>
                                        </wpg:cNvGrpSpPr>
                                        <wpg:grpSpPr bwMode="auto">
                                          <a:xfrm>
                                            <a:off x="1890" y="1440"/>
                                            <a:ext cx="1485" cy="1530"/>
                                            <a:chOff x="3975" y="1440"/>
                                            <a:chExt cx="1485" cy="1530"/>
                                          </a:xfrm>
                                        </wpg:grpSpPr>
                                        <wps:wsp>
                                          <wps:cNvPr id="137" name="Text Box 39"/>
                                          <wps:cNvSpPr txBox="1">
                                            <a:spLocks noChangeArrowheads="1"/>
                                          </wps:cNvSpPr>
                                          <wps:spPr bwMode="auto">
                                            <a:xfrm>
                                              <a:off x="3975" y="1440"/>
                                              <a:ext cx="1485" cy="375"/>
                                            </a:xfrm>
                                            <a:prstGeom prst="rect">
                                              <a:avLst/>
                                            </a:prstGeom>
                                            <a:solidFill>
                                              <a:srgbClr val="FFFFFF"/>
                                            </a:solidFill>
                                            <a:ln w="9525">
                                              <a:solidFill>
                                                <a:srgbClr val="FFFFFF"/>
                                              </a:solidFill>
                                              <a:miter lim="800000"/>
                                              <a:headEnd/>
                                              <a:tailEnd/>
                                            </a:ln>
                                          </wps:spPr>
                                          <wps:txbx>
                                            <w:txbxContent>
                                              <w:p w:rsidR="00CA5742" w:rsidRPr="00DD4E7E" w:rsidRDefault="00CA5742" w:rsidP="00CA5742">
                                                <w:pPr>
                                                  <w:rPr>
                                                    <w:rFonts w:ascii="Times New Roman" w:hAnsi="Times New Roman" w:cs="Times New Roman"/>
                                                    <w:sz w:val="20"/>
                                                  </w:rPr>
                                                </w:pPr>
                                                <w:proofErr w:type="gramStart"/>
                                                <w:r w:rsidRPr="00DD4E7E">
                                                  <w:rPr>
                                                    <w:rFonts w:ascii="Times New Roman" w:hAnsi="Times New Roman" w:cs="Times New Roman"/>
                                                    <w:sz w:val="20"/>
                                                  </w:rPr>
                                                  <w:t>N</w:t>
                                                </w:r>
                                                <w:r w:rsidRPr="00DD4E7E">
                                                  <w:rPr>
                                                    <w:rFonts w:ascii="Times New Roman" w:hAnsi="Times New Roman" w:cs="Times New Roman"/>
                                                    <w:sz w:val="20"/>
                                                    <w:vertAlign w:val="subscript"/>
                                                  </w:rPr>
                                                  <w:t>(</w:t>
                                                </w:r>
                                                <w:proofErr w:type="gramEnd"/>
                                                <w:r w:rsidRPr="00DD4E7E">
                                                  <w:rPr>
                                                    <w:rFonts w:ascii="Times New Roman" w:hAnsi="Times New Roman" w:cs="Times New Roman"/>
                                                    <w:sz w:val="20"/>
                                                    <w:vertAlign w:val="subscript"/>
                                                  </w:rPr>
                                                  <w:t>1-0)</w:t>
                                                </w:r>
                                                <w:r w:rsidRPr="00DD4E7E">
                                                  <w:rPr>
                                                    <w:rFonts w:ascii="Times New Roman" w:hAnsi="Times New Roman" w:cs="Times New Roman"/>
                                                    <w:sz w:val="20"/>
                                                  </w:rPr>
                                                  <w:t xml:space="preserve"> M</w:t>
                                                </w:r>
                                                <w:r w:rsidRPr="00DD4E7E">
                                                  <w:rPr>
                                                    <w:rFonts w:ascii="Times New Roman" w:hAnsi="Times New Roman" w:cs="Times New Roman"/>
                                                    <w:sz w:val="20"/>
                                                    <w:vertAlign w:val="subscript"/>
                                                  </w:rPr>
                                                  <w:t>(3-2)</w:t>
                                                </w:r>
                                              </w:p>
                                            </w:txbxContent>
                                          </wps:txbx>
                                          <wps:bodyPr rot="0" vert="horz" wrap="square" lIns="91440" tIns="45720" rIns="91440" bIns="45720" anchor="t" anchorCtr="0" upright="1">
                                            <a:noAutofit/>
                                          </wps:bodyPr>
                                        </wps:wsp>
                                        <wps:wsp>
                                          <wps:cNvPr id="138" name="Text Box 40"/>
                                          <wps:cNvSpPr txBox="1">
                                            <a:spLocks noChangeArrowheads="1"/>
                                          </wps:cNvSpPr>
                                          <wps:spPr bwMode="auto">
                                            <a:xfrm>
                                              <a:off x="4065" y="2325"/>
                                              <a:ext cx="1125" cy="645"/>
                                            </a:xfrm>
                                            <a:prstGeom prst="rect">
                                              <a:avLst/>
                                            </a:prstGeom>
                                            <a:solidFill>
                                              <a:srgbClr val="FFFFFF"/>
                                            </a:solidFill>
                                            <a:ln w="9525">
                                              <a:solidFill>
                                                <a:srgbClr val="000000"/>
                                              </a:solidFill>
                                              <a:miter lim="800000"/>
                                              <a:headEnd/>
                                              <a:tailEnd/>
                                            </a:ln>
                                          </wps:spPr>
                                          <wps:txbx>
                                            <w:txbxContent>
                                              <w:p w:rsidR="00CA5742" w:rsidRPr="00DD4E7E" w:rsidRDefault="00CA5742" w:rsidP="00DD4E7E">
                                                <w:pPr>
                                                  <w:jc w:val="center"/>
                                                  <w:rPr>
                                                    <w:rFonts w:ascii="Times New Roman" w:hAnsi="Times New Roman" w:cs="Times New Roman"/>
                                                    <w:sz w:val="18"/>
                                                  </w:rPr>
                                                </w:pPr>
                                                <w:r w:rsidRPr="00DD4E7E">
                                                  <w:rPr>
                                                    <w:rFonts w:ascii="Times New Roman" w:hAnsi="Times New Roman" w:cs="Times New Roman"/>
                                                    <w:sz w:val="18"/>
                                                  </w:rPr>
                                                  <w:t>Vedic Multiplier</w:t>
                                                </w:r>
                                              </w:p>
                                            </w:txbxContent>
                                          </wps:txbx>
                                          <wps:bodyPr rot="0" vert="horz" wrap="square" lIns="91440" tIns="45720" rIns="91440" bIns="45720" anchor="t" anchorCtr="0" upright="1">
                                            <a:noAutofit/>
                                          </wps:bodyPr>
                                        </wps:wsp>
                                        <wps:wsp>
                                          <wps:cNvPr id="139" name="AutoShape 41"/>
                                          <wps:cNvCnPr>
                                            <a:cxnSpLocks noChangeShapeType="1"/>
                                          </wps:cNvCnPr>
                                          <wps:spPr bwMode="auto">
                                            <a:xfrm>
                                              <a:off x="4935" y="1800"/>
                                              <a:ext cx="0" cy="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0" name="AutoShape 42"/>
                                          <wps:cNvCnPr>
                                            <a:cxnSpLocks noChangeShapeType="1"/>
                                          </wps:cNvCnPr>
                                          <wps:spPr bwMode="auto">
                                            <a:xfrm>
                                              <a:off x="4305" y="1800"/>
                                              <a:ext cx="0" cy="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141" name="Group 43"/>
                                        <wpg:cNvGrpSpPr>
                                          <a:grpSpLocks/>
                                        </wpg:cNvGrpSpPr>
                                        <wpg:grpSpPr bwMode="auto">
                                          <a:xfrm>
                                            <a:off x="540" y="1440"/>
                                            <a:ext cx="1485" cy="1530"/>
                                            <a:chOff x="3915" y="1440"/>
                                            <a:chExt cx="1485" cy="1530"/>
                                          </a:xfrm>
                                        </wpg:grpSpPr>
                                        <wps:wsp>
                                          <wps:cNvPr id="359" name="Text Box 44"/>
                                          <wps:cNvSpPr txBox="1">
                                            <a:spLocks noChangeArrowheads="1"/>
                                          </wps:cNvSpPr>
                                          <wps:spPr bwMode="auto">
                                            <a:xfrm>
                                              <a:off x="3915" y="1440"/>
                                              <a:ext cx="1485" cy="375"/>
                                            </a:xfrm>
                                            <a:prstGeom prst="rect">
                                              <a:avLst/>
                                            </a:prstGeom>
                                            <a:solidFill>
                                              <a:srgbClr val="FFFFFF"/>
                                            </a:solidFill>
                                            <a:ln w="9525">
                                              <a:solidFill>
                                                <a:srgbClr val="FFFFFF"/>
                                              </a:solidFill>
                                              <a:miter lim="800000"/>
                                              <a:headEnd/>
                                              <a:tailEnd/>
                                            </a:ln>
                                          </wps:spPr>
                                          <wps:txbx>
                                            <w:txbxContent>
                                              <w:p w:rsidR="00CA5742" w:rsidRPr="00DD4E7E" w:rsidRDefault="00CA5742" w:rsidP="00CA5742">
                                                <w:pPr>
                                                  <w:rPr>
                                                    <w:rFonts w:ascii="Times New Roman" w:hAnsi="Times New Roman" w:cs="Times New Roman"/>
                                                    <w:sz w:val="20"/>
                                                  </w:rPr>
                                                </w:pPr>
                                                <w:proofErr w:type="gramStart"/>
                                                <w:r w:rsidRPr="00DD4E7E">
                                                  <w:rPr>
                                                    <w:rFonts w:ascii="Times New Roman" w:hAnsi="Times New Roman" w:cs="Times New Roman"/>
                                                    <w:sz w:val="20"/>
                                                  </w:rPr>
                                                  <w:t>N</w:t>
                                                </w:r>
                                                <w:r w:rsidRPr="00DD4E7E">
                                                  <w:rPr>
                                                    <w:rFonts w:ascii="Times New Roman" w:hAnsi="Times New Roman" w:cs="Times New Roman"/>
                                                    <w:sz w:val="20"/>
                                                    <w:vertAlign w:val="subscript"/>
                                                  </w:rPr>
                                                  <w:t>(</w:t>
                                                </w:r>
                                                <w:proofErr w:type="gramEnd"/>
                                                <w:r w:rsidRPr="00DD4E7E">
                                                  <w:rPr>
                                                    <w:rFonts w:ascii="Times New Roman" w:hAnsi="Times New Roman" w:cs="Times New Roman"/>
                                                    <w:sz w:val="20"/>
                                                    <w:vertAlign w:val="subscript"/>
                                                  </w:rPr>
                                                  <w:t>3-2)</w:t>
                                                </w:r>
                                                <w:r w:rsidRPr="00DD4E7E">
                                                  <w:rPr>
                                                    <w:rFonts w:ascii="Times New Roman" w:hAnsi="Times New Roman" w:cs="Times New Roman"/>
                                                    <w:sz w:val="20"/>
                                                  </w:rPr>
                                                  <w:t xml:space="preserve"> M</w:t>
                                                </w:r>
                                                <w:r w:rsidRPr="00DD4E7E">
                                                  <w:rPr>
                                                    <w:rFonts w:ascii="Times New Roman" w:hAnsi="Times New Roman" w:cs="Times New Roman"/>
                                                    <w:sz w:val="20"/>
                                                    <w:vertAlign w:val="subscript"/>
                                                  </w:rPr>
                                                  <w:t>(3-2)</w:t>
                                                </w:r>
                                              </w:p>
                                            </w:txbxContent>
                                          </wps:txbx>
                                          <wps:bodyPr rot="0" vert="horz" wrap="square" lIns="91440" tIns="45720" rIns="91440" bIns="45720" anchor="t" anchorCtr="0" upright="1">
                                            <a:noAutofit/>
                                          </wps:bodyPr>
                                        </wps:wsp>
                                        <wps:wsp>
                                          <wps:cNvPr id="360" name="Text Box 45"/>
                                          <wps:cNvSpPr txBox="1">
                                            <a:spLocks noChangeArrowheads="1"/>
                                          </wps:cNvSpPr>
                                          <wps:spPr bwMode="auto">
                                            <a:xfrm>
                                              <a:off x="4065" y="2325"/>
                                              <a:ext cx="1125" cy="645"/>
                                            </a:xfrm>
                                            <a:prstGeom prst="rect">
                                              <a:avLst/>
                                            </a:prstGeom>
                                            <a:solidFill>
                                              <a:srgbClr val="FFFFFF"/>
                                            </a:solidFill>
                                            <a:ln w="9525">
                                              <a:solidFill>
                                                <a:srgbClr val="000000"/>
                                              </a:solidFill>
                                              <a:miter lim="800000"/>
                                              <a:headEnd/>
                                              <a:tailEnd/>
                                            </a:ln>
                                          </wps:spPr>
                                          <wps:txbx>
                                            <w:txbxContent>
                                              <w:p w:rsidR="00CA5742" w:rsidRPr="00DD4E7E" w:rsidRDefault="00CA5742" w:rsidP="00DD4E7E">
                                                <w:pPr>
                                                  <w:jc w:val="center"/>
                                                  <w:rPr>
                                                    <w:rFonts w:ascii="Times New Roman" w:hAnsi="Times New Roman" w:cs="Times New Roman"/>
                                                    <w:sz w:val="18"/>
                                                  </w:rPr>
                                                </w:pPr>
                                                <w:r w:rsidRPr="00DD4E7E">
                                                  <w:rPr>
                                                    <w:rFonts w:ascii="Times New Roman" w:hAnsi="Times New Roman" w:cs="Times New Roman"/>
                                                    <w:sz w:val="18"/>
                                                  </w:rPr>
                                                  <w:t>Vedic Multiplier</w:t>
                                                </w:r>
                                              </w:p>
                                            </w:txbxContent>
                                          </wps:txbx>
                                          <wps:bodyPr rot="0" vert="horz" wrap="square" lIns="91440" tIns="45720" rIns="91440" bIns="45720" anchor="t" anchorCtr="0" upright="1">
                                            <a:noAutofit/>
                                          </wps:bodyPr>
                                        </wps:wsp>
                                        <wps:wsp>
                                          <wps:cNvPr id="361" name="AutoShape 46"/>
                                          <wps:cNvCnPr>
                                            <a:cxnSpLocks noChangeShapeType="1"/>
                                          </wps:cNvCnPr>
                                          <wps:spPr bwMode="auto">
                                            <a:xfrm>
                                              <a:off x="4935" y="1800"/>
                                              <a:ext cx="0" cy="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2" name="AutoShape 47"/>
                                          <wps:cNvCnPr>
                                            <a:cxnSpLocks noChangeShapeType="1"/>
                                          </wps:cNvCnPr>
                                          <wps:spPr bwMode="auto">
                                            <a:xfrm>
                                              <a:off x="4305" y="1800"/>
                                              <a:ext cx="0" cy="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s:wsp>
                                      <wps:cNvPr id="363" name="Text Box 48"/>
                                      <wps:cNvSpPr txBox="1">
                                        <a:spLocks noChangeArrowheads="1"/>
                                      </wps:cNvSpPr>
                                      <wps:spPr bwMode="auto">
                                        <a:xfrm>
                                          <a:off x="2025" y="3765"/>
                                          <a:ext cx="2370" cy="465"/>
                                        </a:xfrm>
                                        <a:prstGeom prst="rect">
                                          <a:avLst/>
                                        </a:prstGeom>
                                        <a:solidFill>
                                          <a:srgbClr val="FFFFFF"/>
                                        </a:solidFill>
                                        <a:ln w="9525">
                                          <a:solidFill>
                                            <a:srgbClr val="000000"/>
                                          </a:solidFill>
                                          <a:miter lim="800000"/>
                                          <a:headEnd/>
                                          <a:tailEnd/>
                                        </a:ln>
                                      </wps:spPr>
                                      <wps:txbx>
                                        <w:txbxContent>
                                          <w:p w:rsidR="00CA5742" w:rsidRPr="00DD4E7E" w:rsidRDefault="00CA5742" w:rsidP="00DD4E7E">
                                            <w:pPr>
                                              <w:jc w:val="center"/>
                                              <w:rPr>
                                                <w:rFonts w:ascii="Times New Roman" w:hAnsi="Times New Roman" w:cs="Times New Roman"/>
                                                <w:sz w:val="18"/>
                                              </w:rPr>
                                            </w:pPr>
                                            <w:r w:rsidRPr="00DD4E7E">
                                              <w:rPr>
                                                <w:rFonts w:ascii="Times New Roman" w:hAnsi="Times New Roman" w:cs="Times New Roman"/>
                                                <w:sz w:val="18"/>
                                              </w:rPr>
                                              <w:t>Adder</w:t>
                                            </w:r>
                                          </w:p>
                                        </w:txbxContent>
                                      </wps:txbx>
                                      <wps:bodyPr rot="0" vert="horz" wrap="square" lIns="91440" tIns="45720" rIns="91440" bIns="45720" anchor="t" anchorCtr="0" upright="1">
                                        <a:noAutofit/>
                                      </wps:bodyPr>
                                    </wps:wsp>
                                    <wps:wsp>
                                      <wps:cNvPr id="364" name="Text Box 49"/>
                                      <wps:cNvSpPr txBox="1">
                                        <a:spLocks noChangeArrowheads="1"/>
                                      </wps:cNvSpPr>
                                      <wps:spPr bwMode="auto">
                                        <a:xfrm>
                                          <a:off x="2040" y="4800"/>
                                          <a:ext cx="2370" cy="465"/>
                                        </a:xfrm>
                                        <a:prstGeom prst="rect">
                                          <a:avLst/>
                                        </a:prstGeom>
                                        <a:solidFill>
                                          <a:srgbClr val="FFFFFF"/>
                                        </a:solidFill>
                                        <a:ln w="9525">
                                          <a:solidFill>
                                            <a:srgbClr val="000000"/>
                                          </a:solidFill>
                                          <a:miter lim="800000"/>
                                          <a:headEnd/>
                                          <a:tailEnd/>
                                        </a:ln>
                                      </wps:spPr>
                                      <wps:txbx>
                                        <w:txbxContent>
                                          <w:p w:rsidR="00CA5742" w:rsidRPr="00DD4E7E" w:rsidRDefault="00CA5742" w:rsidP="00DD4E7E">
                                            <w:pPr>
                                              <w:jc w:val="center"/>
                                              <w:rPr>
                                                <w:rFonts w:ascii="Times New Roman" w:hAnsi="Times New Roman" w:cs="Times New Roman"/>
                                                <w:sz w:val="18"/>
                                              </w:rPr>
                                            </w:pPr>
                                            <w:r w:rsidRPr="00DD4E7E">
                                              <w:rPr>
                                                <w:rFonts w:ascii="Times New Roman" w:hAnsi="Times New Roman" w:cs="Times New Roman"/>
                                                <w:sz w:val="18"/>
                                              </w:rPr>
                                              <w:t>Adder</w:t>
                                            </w:r>
                                          </w:p>
                                        </w:txbxContent>
                                      </wps:txbx>
                                      <wps:bodyPr rot="0" vert="horz" wrap="square" lIns="91440" tIns="45720" rIns="91440" bIns="45720" anchor="t" anchorCtr="0" upright="1">
                                        <a:noAutofit/>
                                      </wps:bodyPr>
                                    </wps:wsp>
                                    <wps:wsp>
                                      <wps:cNvPr id="365" name="Text Box 50"/>
                                      <wps:cNvSpPr txBox="1">
                                        <a:spLocks noChangeArrowheads="1"/>
                                      </wps:cNvSpPr>
                                      <wps:spPr bwMode="auto">
                                        <a:xfrm>
                                          <a:off x="765" y="5850"/>
                                          <a:ext cx="2370" cy="465"/>
                                        </a:xfrm>
                                        <a:prstGeom prst="rect">
                                          <a:avLst/>
                                        </a:prstGeom>
                                        <a:solidFill>
                                          <a:srgbClr val="FFFFFF"/>
                                        </a:solidFill>
                                        <a:ln w="9525">
                                          <a:solidFill>
                                            <a:srgbClr val="000000"/>
                                          </a:solidFill>
                                          <a:miter lim="800000"/>
                                          <a:headEnd/>
                                          <a:tailEnd/>
                                        </a:ln>
                                      </wps:spPr>
                                      <wps:txbx>
                                        <w:txbxContent>
                                          <w:p w:rsidR="00CA5742" w:rsidRPr="00DD4E7E" w:rsidRDefault="00CA5742" w:rsidP="00DD4E7E">
                                            <w:pPr>
                                              <w:jc w:val="center"/>
                                              <w:rPr>
                                                <w:rFonts w:ascii="Times New Roman" w:hAnsi="Times New Roman" w:cs="Times New Roman"/>
                                                <w:sz w:val="18"/>
                                              </w:rPr>
                                            </w:pPr>
                                            <w:r w:rsidRPr="00DD4E7E">
                                              <w:rPr>
                                                <w:rFonts w:ascii="Times New Roman" w:hAnsi="Times New Roman" w:cs="Times New Roman"/>
                                                <w:sz w:val="18"/>
                                              </w:rPr>
                                              <w:t>Adder</w:t>
                                            </w:r>
                                          </w:p>
                                        </w:txbxContent>
                                      </wps:txbx>
                                      <wps:bodyPr rot="0" vert="horz" wrap="square" lIns="91440" tIns="45720" rIns="91440" bIns="45720" anchor="t" anchorCtr="0" upright="1">
                                        <a:noAutofit/>
                                      </wps:bodyPr>
                                    </wps:wsp>
                                    <wpg:grpSp>
                                      <wpg:cNvPr id="366" name="Group 51"/>
                                      <wpg:cNvGrpSpPr>
                                        <a:grpSpLocks/>
                                      </wpg:cNvGrpSpPr>
                                      <wpg:grpSpPr bwMode="auto">
                                        <a:xfrm>
                                          <a:off x="3390" y="2955"/>
                                          <a:ext cx="795" cy="825"/>
                                          <a:chOff x="3390" y="2955"/>
                                          <a:chExt cx="795" cy="825"/>
                                        </a:xfrm>
                                      </wpg:grpSpPr>
                                      <wps:wsp>
                                        <wps:cNvPr id="367" name="AutoShape 52"/>
                                        <wps:cNvCnPr>
                                          <a:cxnSpLocks noChangeShapeType="1"/>
                                        </wps:cNvCnPr>
                                        <wps:spPr bwMode="auto">
                                          <a:xfrm>
                                            <a:off x="4185" y="2970"/>
                                            <a:ext cx="0" cy="7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8" name="AutoShape 53"/>
                                        <wps:cNvCnPr>
                                          <a:cxnSpLocks noChangeShapeType="1"/>
                                        </wps:cNvCnPr>
                                        <wps:spPr bwMode="auto">
                                          <a:xfrm>
                                            <a:off x="3915" y="2955"/>
                                            <a:ext cx="0" cy="7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9" name="AutoShape 54"/>
                                        <wps:cNvCnPr>
                                          <a:cxnSpLocks noChangeShapeType="1"/>
                                        </wps:cNvCnPr>
                                        <wps:spPr bwMode="auto">
                                          <a:xfrm>
                                            <a:off x="3660" y="2985"/>
                                            <a:ext cx="0" cy="7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0" name="AutoShape 55"/>
                                        <wps:cNvCnPr>
                                          <a:cxnSpLocks noChangeShapeType="1"/>
                                        </wps:cNvCnPr>
                                        <wps:spPr bwMode="auto">
                                          <a:xfrm>
                                            <a:off x="3390" y="2985"/>
                                            <a:ext cx="0" cy="7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371" name="Group 56"/>
                                      <wpg:cNvGrpSpPr>
                                        <a:grpSpLocks/>
                                      </wpg:cNvGrpSpPr>
                                      <wpg:grpSpPr bwMode="auto">
                                        <a:xfrm>
                                          <a:off x="2100" y="2955"/>
                                          <a:ext cx="795" cy="825"/>
                                          <a:chOff x="3390" y="2955"/>
                                          <a:chExt cx="795" cy="825"/>
                                        </a:xfrm>
                                      </wpg:grpSpPr>
                                      <wps:wsp>
                                        <wps:cNvPr id="372" name="AutoShape 57"/>
                                        <wps:cNvCnPr>
                                          <a:cxnSpLocks noChangeShapeType="1"/>
                                        </wps:cNvCnPr>
                                        <wps:spPr bwMode="auto">
                                          <a:xfrm>
                                            <a:off x="4185" y="2970"/>
                                            <a:ext cx="0" cy="7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3" name="AutoShape 58"/>
                                        <wps:cNvCnPr>
                                          <a:cxnSpLocks noChangeShapeType="1"/>
                                        </wps:cNvCnPr>
                                        <wps:spPr bwMode="auto">
                                          <a:xfrm>
                                            <a:off x="3915" y="2955"/>
                                            <a:ext cx="0" cy="7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4" name="AutoShape 59"/>
                                        <wps:cNvCnPr>
                                          <a:cxnSpLocks noChangeShapeType="1"/>
                                        </wps:cNvCnPr>
                                        <wps:spPr bwMode="auto">
                                          <a:xfrm>
                                            <a:off x="3660" y="2985"/>
                                            <a:ext cx="0" cy="7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5" name="AutoShape 60"/>
                                        <wps:cNvCnPr>
                                          <a:cxnSpLocks noChangeShapeType="1"/>
                                        </wps:cNvCnPr>
                                        <wps:spPr bwMode="auto">
                                          <a:xfrm>
                                            <a:off x="3390" y="2985"/>
                                            <a:ext cx="0" cy="7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376" name="Group 61"/>
                                      <wpg:cNvGrpSpPr>
                                        <a:grpSpLocks/>
                                      </wpg:cNvGrpSpPr>
                                      <wpg:grpSpPr bwMode="auto">
                                        <a:xfrm>
                                          <a:off x="840" y="2959"/>
                                          <a:ext cx="795" cy="2906"/>
                                          <a:chOff x="840" y="2959"/>
                                          <a:chExt cx="795" cy="2906"/>
                                        </a:xfrm>
                                      </wpg:grpSpPr>
                                      <wps:wsp>
                                        <wps:cNvPr id="377" name="AutoShape 62"/>
                                        <wps:cNvCnPr>
                                          <a:cxnSpLocks noChangeShapeType="1"/>
                                        </wps:cNvCnPr>
                                        <wps:spPr bwMode="auto">
                                          <a:xfrm>
                                            <a:off x="1635" y="2965"/>
                                            <a:ext cx="0" cy="28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8" name="AutoShape 63"/>
                                        <wps:cNvCnPr>
                                          <a:cxnSpLocks noChangeShapeType="1"/>
                                        </wps:cNvCnPr>
                                        <wps:spPr bwMode="auto">
                                          <a:xfrm>
                                            <a:off x="1365" y="2970"/>
                                            <a:ext cx="0" cy="289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9" name="AutoShape 64"/>
                                        <wps:cNvCnPr>
                                          <a:cxnSpLocks noChangeShapeType="1"/>
                                        </wps:cNvCnPr>
                                        <wps:spPr bwMode="auto">
                                          <a:xfrm>
                                            <a:off x="1110" y="2959"/>
                                            <a:ext cx="0" cy="289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0" name="AutoShape 65"/>
                                        <wps:cNvCnPr>
                                          <a:cxnSpLocks noChangeShapeType="1"/>
                                        </wps:cNvCnPr>
                                        <wps:spPr bwMode="auto">
                                          <a:xfrm>
                                            <a:off x="840" y="2974"/>
                                            <a:ext cx="0" cy="289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381" name="Group 66"/>
                                      <wpg:cNvGrpSpPr>
                                        <a:grpSpLocks/>
                                      </wpg:cNvGrpSpPr>
                                      <wpg:grpSpPr bwMode="auto">
                                        <a:xfrm>
                                          <a:off x="1425" y="6315"/>
                                          <a:ext cx="795" cy="435"/>
                                          <a:chOff x="3390" y="2955"/>
                                          <a:chExt cx="795" cy="825"/>
                                        </a:xfrm>
                                      </wpg:grpSpPr>
                                      <wps:wsp>
                                        <wps:cNvPr id="382" name="AutoShape 67"/>
                                        <wps:cNvCnPr>
                                          <a:cxnSpLocks noChangeShapeType="1"/>
                                        </wps:cNvCnPr>
                                        <wps:spPr bwMode="auto">
                                          <a:xfrm>
                                            <a:off x="4185" y="2970"/>
                                            <a:ext cx="0" cy="7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3" name="AutoShape 68"/>
                                        <wps:cNvCnPr>
                                          <a:cxnSpLocks noChangeShapeType="1"/>
                                        </wps:cNvCnPr>
                                        <wps:spPr bwMode="auto">
                                          <a:xfrm>
                                            <a:off x="3915" y="2955"/>
                                            <a:ext cx="0" cy="7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7" name="AutoShape 69"/>
                                        <wps:cNvCnPr>
                                          <a:cxnSpLocks noChangeShapeType="1"/>
                                        </wps:cNvCnPr>
                                        <wps:spPr bwMode="auto">
                                          <a:xfrm>
                                            <a:off x="3660" y="2985"/>
                                            <a:ext cx="0" cy="7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8" name="AutoShape 70"/>
                                        <wps:cNvCnPr>
                                          <a:cxnSpLocks noChangeShapeType="1"/>
                                        </wps:cNvCnPr>
                                        <wps:spPr bwMode="auto">
                                          <a:xfrm>
                                            <a:off x="3390" y="2985"/>
                                            <a:ext cx="0" cy="7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539" name="Group 71"/>
                                      <wpg:cNvGrpSpPr>
                                        <a:grpSpLocks/>
                                      </wpg:cNvGrpSpPr>
                                      <wpg:grpSpPr bwMode="auto">
                                        <a:xfrm>
                                          <a:off x="2460" y="4215"/>
                                          <a:ext cx="795" cy="600"/>
                                          <a:chOff x="3390" y="2955"/>
                                          <a:chExt cx="795" cy="825"/>
                                        </a:xfrm>
                                      </wpg:grpSpPr>
                                      <wps:wsp>
                                        <wps:cNvPr id="540" name="AutoShape 72"/>
                                        <wps:cNvCnPr>
                                          <a:cxnSpLocks noChangeShapeType="1"/>
                                        </wps:cNvCnPr>
                                        <wps:spPr bwMode="auto">
                                          <a:xfrm>
                                            <a:off x="4185" y="2970"/>
                                            <a:ext cx="0" cy="7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1" name="AutoShape 73"/>
                                        <wps:cNvCnPr>
                                          <a:cxnSpLocks noChangeShapeType="1"/>
                                        </wps:cNvCnPr>
                                        <wps:spPr bwMode="auto">
                                          <a:xfrm>
                                            <a:off x="3915" y="2955"/>
                                            <a:ext cx="0" cy="7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2" name="AutoShape 74"/>
                                        <wps:cNvCnPr>
                                          <a:cxnSpLocks noChangeShapeType="1"/>
                                        </wps:cNvCnPr>
                                        <wps:spPr bwMode="auto">
                                          <a:xfrm>
                                            <a:off x="3660" y="2985"/>
                                            <a:ext cx="0" cy="7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3" name="AutoShape 75"/>
                                        <wps:cNvCnPr>
                                          <a:cxnSpLocks noChangeShapeType="1"/>
                                        </wps:cNvCnPr>
                                        <wps:spPr bwMode="auto">
                                          <a:xfrm>
                                            <a:off x="3390" y="2985"/>
                                            <a:ext cx="0" cy="7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288" name="AutoShape 76"/>
                                      <wps:cNvCnPr>
                                        <a:cxnSpLocks noChangeShapeType="1"/>
                                      </wps:cNvCnPr>
                                      <wps:spPr bwMode="auto">
                                        <a:xfrm rot="5400000">
                                          <a:off x="3709" y="3506"/>
                                          <a:ext cx="1808" cy="765"/>
                                        </a:xfrm>
                                        <a:prstGeom prst="bentConnector3">
                                          <a:avLst>
                                            <a:gd name="adj1" fmla="val 91537"/>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89" name="AutoShape 77"/>
                                      <wps:cNvCnPr>
                                        <a:cxnSpLocks noChangeShapeType="1"/>
                                      </wps:cNvCnPr>
                                      <wps:spPr bwMode="auto">
                                        <a:xfrm rot="5400000">
                                          <a:off x="3394" y="3506"/>
                                          <a:ext cx="1808" cy="765"/>
                                        </a:xfrm>
                                        <a:prstGeom prst="bentConnector3">
                                          <a:avLst>
                                            <a:gd name="adj1" fmla="val 8324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g:grpSp>
                                </wpg:grpSp>
                                <wps:wsp>
                                  <wps:cNvPr id="290" name="AutoShape 78"/>
                                  <wps:cNvCnPr>
                                    <a:cxnSpLocks noChangeShapeType="1"/>
                                  </wps:cNvCnPr>
                                  <wps:spPr bwMode="auto">
                                    <a:xfrm>
                                      <a:off x="4230" y="5265"/>
                                      <a:ext cx="0" cy="145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1" name="AutoShape 79"/>
                                  <wps:cNvCnPr>
                                    <a:cxnSpLocks noChangeShapeType="1"/>
                                  </wps:cNvCnPr>
                                  <wps:spPr bwMode="auto">
                                    <a:xfrm>
                                      <a:off x="3900" y="5265"/>
                                      <a:ext cx="0" cy="145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2" name="AutoShape 80"/>
                                  <wps:cNvCnPr>
                                    <a:cxnSpLocks noChangeShapeType="1"/>
                                  </wps:cNvCnPr>
                                  <wps:spPr bwMode="auto">
                                    <a:xfrm>
                                      <a:off x="2701" y="5265"/>
                                      <a:ext cx="0" cy="61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3" name="AutoShape 81"/>
                                  <wps:cNvCnPr>
                                    <a:cxnSpLocks noChangeShapeType="1"/>
                                  </wps:cNvCnPr>
                                  <wps:spPr bwMode="auto">
                                    <a:xfrm>
                                      <a:off x="2986" y="5250"/>
                                      <a:ext cx="0" cy="61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4" name="AutoShape 82"/>
                                  <wps:cNvCnPr>
                                    <a:cxnSpLocks noChangeShapeType="1"/>
                                  </wps:cNvCnPr>
                                  <wps:spPr bwMode="auto">
                                    <a:xfrm>
                                      <a:off x="2341" y="5265"/>
                                      <a:ext cx="0" cy="2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5" name="AutoShape 83"/>
                                  <wps:cNvCnPr>
                                    <a:cxnSpLocks noChangeShapeType="1"/>
                                  </wps:cNvCnPr>
                                  <wps:spPr bwMode="auto">
                                    <a:xfrm>
                                      <a:off x="3496" y="4545"/>
                                      <a:ext cx="0" cy="2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6" name="AutoShape 84"/>
                                  <wps:cNvCnPr>
                                    <a:cxnSpLocks noChangeShapeType="1"/>
                                  </wps:cNvCnPr>
                                  <wps:spPr bwMode="auto">
                                    <a:xfrm>
                                      <a:off x="3706" y="4545"/>
                                      <a:ext cx="0" cy="2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7" name="AutoShape 85"/>
                                  <wps:cNvCnPr>
                                    <a:cxnSpLocks noChangeShapeType="1"/>
                                  </wps:cNvCnPr>
                                  <wps:spPr bwMode="auto">
                                    <a:xfrm rot="5400000">
                                      <a:off x="1248" y="4849"/>
                                      <a:ext cx="1613" cy="390"/>
                                    </a:xfrm>
                                    <a:prstGeom prst="bentConnector3">
                                      <a:avLst>
                                        <a:gd name="adj1" fmla="val 31245"/>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98" name="AutoShape 86"/>
                                  <wps:cNvCnPr>
                                    <a:cxnSpLocks noChangeShapeType="1"/>
                                  </wps:cNvCnPr>
                                  <wps:spPr bwMode="auto">
                                    <a:xfrm>
                                      <a:off x="946" y="6315"/>
                                      <a:ext cx="0" cy="40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grpSp>
                        </wpg:grpSp>
                      </wpg:grpSp>
                      <wps:wsp>
                        <wps:cNvPr id="299" name="Text Box 87"/>
                        <wps:cNvSpPr txBox="1">
                          <a:spLocks noChangeArrowheads="1"/>
                        </wps:cNvSpPr>
                        <wps:spPr bwMode="auto">
                          <a:xfrm>
                            <a:off x="630" y="7410"/>
                            <a:ext cx="4995" cy="465"/>
                          </a:xfrm>
                          <a:prstGeom prst="rect">
                            <a:avLst/>
                          </a:prstGeom>
                          <a:solidFill>
                            <a:srgbClr val="FFFFFF"/>
                          </a:solidFill>
                          <a:ln w="9525">
                            <a:solidFill>
                              <a:srgbClr val="FFFFFF"/>
                            </a:solidFill>
                            <a:miter lim="800000"/>
                            <a:headEnd/>
                            <a:tailEnd/>
                          </a:ln>
                        </wps:spPr>
                        <wps:txbx>
                          <w:txbxContent>
                            <w:p w:rsidR="00CA5742" w:rsidRPr="00124770" w:rsidRDefault="00AC0E04" w:rsidP="00124770">
                              <w:pPr>
                                <w:jc w:val="center"/>
                                <w:rPr>
                                  <w:rFonts w:ascii="Times New Roman" w:hAnsi="Times New Roman" w:cs="Times New Roman"/>
                                  <w:b/>
                                  <w:sz w:val="16"/>
                                </w:rPr>
                              </w:pPr>
                              <w:r w:rsidRPr="00124770">
                                <w:rPr>
                                  <w:rFonts w:ascii="Times New Roman" w:hAnsi="Times New Roman" w:cs="Times New Roman"/>
                                  <w:b/>
                                  <w:sz w:val="16"/>
                                </w:rPr>
                                <w:t>Figure 2</w:t>
                              </w:r>
                              <w:r w:rsidR="00CA5742" w:rsidRPr="00124770">
                                <w:rPr>
                                  <w:rFonts w:ascii="Times New Roman" w:hAnsi="Times New Roman" w:cs="Times New Roman"/>
                                  <w:b/>
                                  <w:sz w:val="16"/>
                                </w:rPr>
                                <w:t>: Block Diagram of 4-bit Vedic Multiplier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 o:spid="_x0000_s1027" style="position:absolute;left:0;text-align:left;margin-left:-6.75pt;margin-top:102pt;width:276pt;height:333.2pt;z-index:251657216" coordorigin="540,1500" coordsize="5520,6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">
                <v:group id="Group 14" o:spid="_x0000_s1028" style="position:absolute;left:540;top:1500;width:5520;height:5790" coordorigin="540,1500" coordsize="5520,57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GBRycQAAADcAAAADwAAAGRycy9kb3ducmV2LnhtbESPQYvCMBSE7wv+h/CE&#10;va1pu7hINYqIigcRVgXx9miebbF5KU1s6783wsIeh5n5hpktelOJlhpXWlYQjyIQxJnVJecKzqfN&#10;1wSE88gaK8uk4EkOFvPBxwxTbTv+pfbocxEg7FJUUHhfp1K6rCCDbmRr4uDdbGPQB9nkUjfYBbip&#10;ZBJFP9JgyWGhwJpWBWX348Mo2HbYLb/jdbu/31bP62l8uOxjUupz2C+nIDz1/j/8195pBeMkgf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GBRycQAAADcAAAA&#10;DwAAAAAAAAAAAAAAAACqAgAAZHJzL2Rvd25yZXYueG1sUEsFBgAAAAAEAAQA+gAAAJsDAAAAAA==&#10;">
                  <v:shape id="Text Box 15" o:spid="_x0000_s1029" type="#_x0000_t202" style="position:absolute;left:2025;top:5557;width:690;height:3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1incQA&#10;AADcAAAADwAAAGRycy9kb3ducmV2LnhtbESPS4vCQBCE78L+h6EXvMg6MYuyREcR2cW9+rh4azKd&#10;B2Z6ksxoor/eEQSPRVV9RS1WvanElVpXWlYwGUcgiFOrS84VHA9/Xz8gnEfWWFkmBTdysFp+DBaY&#10;aNvxjq57n4sAYZeggsL7OpHSpQUZdGNbEwcvs61BH2SbS91iF+CmknEUzaTBksNCgTVtCkrP+4tR&#10;YLvfm7HURPHodDfbzbrZZXGj1PCzX89BeOr9O/xq/2sF0/gbnmfCEZD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9Yp3EAAAA3AAAAA8AAAAAAAAAAAAAAAAAmAIAAGRycy9k&#10;b3ducmV2LnhtbFBLBQYAAAAABAAEAPUAAACJAwAAAAA=&#10;" strokecolor="white">
                    <v:textbox>
                      <w:txbxContent/>
                    </v:textbox>
                  </v:shape>
                  <v:group id="Group 16" o:spid="_x0000_s1030" style="position:absolute;left:540;top:1500;width:5520;height:5790" coordorigin="540,1500" coordsize="5520,57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MVsJsYAAADcAAAADwAAAGRycy9kb3ducmV2LnhtbESPQWvCQBSE7wX/w/KE&#10;3ppNbFMkZhURKx5CoSqU3h7ZZxLMvg3ZbRL/fbdQ6HGYmW+YfDOZVgzUu8aygiSKQRCXVjdcKbic&#10;356WIJxH1thaJgV3crBZzx5yzLQd+YOGk69EgLDLUEHtfZdJ6cqaDLrIdsTBu9reoA+yr6TucQxw&#10;08pFHL9Kgw2HhRo72tVU3k7fRsFhxHH7nOyH4nbd3b/O6ftnkZBSj/NpuwLhafL/4b/2UStIFy/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kxWwmxgAAANwA&#10;AAAPAAAAAAAAAAAAAAAAAKoCAABkcnMvZG93bnJldi54bWxQSwUGAAAAAAQABAD6AAAAnQMAAAAA&#10;">
                    <v:shape id="Text Box 17" o:spid="_x0000_s1031" type="#_x0000_t202" style="position:absolute;left:1725;top:4432;width:690;height:3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hfcsQA&#10;AADcAAAADwAAAGRycy9kb3ducmV2LnhtbESPQWvCQBSE7wX/w/KEXkrdGFBKmo1IsNSr2ktvj+wz&#10;Cc2+TbLbJPrrXUHwOMzMN0y6mUwjBupdbVnBchGBIC6srrlU8HP6ev8A4TyyxsYyKbiQg002e0kx&#10;0XbkAw1HX4oAYZeggsr7NpHSFRUZdAvbEgfvbHuDPsi+lLrHMcBNI+MoWkuDNYeFClvKKyr+jv9G&#10;gR13F2Opi+K336v5zrfd4Rx3Sr3Op+0nCE+Tf4Yf7b1WsIpXcD8TjoDM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YX3LEAAAA3AAAAA8AAAAAAAAAAAAAAAAAmAIAAGRycy9k&#10;b3ducmV2LnhtbFBLBQYAAAAABAAEAPUAAACJAwAAAAA=&#10;" strokecolor="white">
                      <v:textbox>
                        <w:txbxContent>
                          <w:p w:rsidR="00CA5742" w:rsidRPr="00DD4E7E" w:rsidRDefault="00CA5742" w:rsidP="00CA5742">
                            <w:pPr>
                              <w:rPr>
                                <w:rFonts w:ascii="Times New Roman" w:hAnsi="Times New Roman" w:cs="Times New Roman"/>
                                <w:sz w:val="20"/>
                              </w:rPr>
                            </w:pPr>
                            <w:r w:rsidRPr="00DD4E7E">
                              <w:rPr>
                                <w:rFonts w:ascii="Times New Roman" w:hAnsi="Times New Roman" w:cs="Times New Roman"/>
                                <w:sz w:val="20"/>
                              </w:rPr>
                              <w:t>ca1</w:t>
                            </w:r>
                          </w:p>
                        </w:txbxContent>
                      </v:textbox>
                    </v:shape>
                    <v:group id="Group 18" o:spid="_x0000_s1032" style="position:absolute;left:540;top:1500;width:5520;height:5790" coordorigin="540,1500" coordsize="5520,57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tXysYAAADcAAAADwAAAGRycy9kb3ducmV2LnhtbESPQWuDQBSE74X+h+UV&#10;cmtWU5RisxEJbckhFGIKpbeH+6IS9624WzX/Phso5DjMzDfMOp9NJ0YaXGtZQbyMQBBXVrdcK/g+&#10;fjy/gnAeWWNnmRRcyEG+eXxYY6btxAcaS1+LAGGXoYLG+z6T0lUNGXRL2xMH72QHgz7IoZZ6wCnA&#10;TSdXUZRKgy2HhQZ72jZUncs/o+Bzwql4id/H/fm0vfwek6+ffUxKLZ7m4g2Ep9nfw//tnVaQrFK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7W1fKxgAAANwA&#10;AAAPAAAAAAAAAAAAAAAAAKoCAABkcnMvZG93bnJldi54bWxQSwUGAAAAAAQABAD6AAAAnQMAAAAA&#10;">
                      <v:shape id="Text Box 19" o:spid="_x0000_s1033" type="#_x0000_t202" style="position:absolute;left:765;top:6900;width:499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ZknsQA&#10;AADcAAAADwAAAGRycy9kb3ducmV2LnhtbESPS4vCQBCE78L+h6EXvMg6MbC6REcR2cW9+rh4azKd&#10;B2Z6ksxoor/eEQSPRVV9RS1WvanElVpXWlYwGUcgiFOrS84VHA9/Xz8gnEfWWFkmBTdysFp+DBaY&#10;aNvxjq57n4sAYZeggsL7OpHSpQUZdGNbEwcvs61BH2SbS91iF+CmknEUTaXBksNCgTVtCkrP+4tR&#10;YLvfm7HURPHodDfbzbrZZXGj1PCzX89BeOr9O/xq/2sF3/EMnmfCEZD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2GZJ7EAAAA3AAAAA8AAAAAAAAAAAAAAAAAmAIAAGRycy9k&#10;b3ducmV2LnhtbFBLBQYAAAAABAAEAPUAAACJAwAAAAA=&#10;" strokecolor="white">
                        <v:textbox>
                          <w:txbxContent>
                            <w:p w:rsidR="00CA5742" w:rsidRPr="008932EA" w:rsidRDefault="00CA5742" w:rsidP="00CA5742">
                              <w:pPr>
                                <w:jc w:val="both"/>
                                <w:rPr>
                                  <w:rFonts w:ascii="Times New Roman" w:hAnsi="Times New Roman" w:cs="Times New Roman"/>
                                  <w:sz w:val="20"/>
                                </w:rPr>
                              </w:pPr>
                              <w:r w:rsidRPr="008932EA">
                                <w:rPr>
                                  <w:rFonts w:ascii="Times New Roman" w:hAnsi="Times New Roman" w:cs="Times New Roman"/>
                                  <w:sz w:val="20"/>
                                </w:rPr>
                                <w:t xml:space="preserve">Ca3          </w:t>
                              </w:r>
                              <w:proofErr w:type="gramStart"/>
                              <w:r w:rsidRPr="008932EA">
                                <w:rPr>
                                  <w:rFonts w:ascii="Times New Roman" w:hAnsi="Times New Roman" w:cs="Times New Roman"/>
                                  <w:sz w:val="20"/>
                                </w:rPr>
                                <w:t>S</w:t>
                              </w:r>
                              <w:r w:rsidRPr="008932EA">
                                <w:rPr>
                                  <w:rFonts w:ascii="Times New Roman" w:hAnsi="Times New Roman" w:cs="Times New Roman"/>
                                  <w:sz w:val="20"/>
                                  <w:vertAlign w:val="subscript"/>
                                </w:rPr>
                                <w:t>(</w:t>
                              </w:r>
                              <w:proofErr w:type="gramEnd"/>
                              <w:r w:rsidRPr="008932EA">
                                <w:rPr>
                                  <w:rFonts w:ascii="Times New Roman" w:hAnsi="Times New Roman" w:cs="Times New Roman"/>
                                  <w:sz w:val="20"/>
                                  <w:vertAlign w:val="subscript"/>
                                </w:rPr>
                                <w:t>7-4)</w:t>
                              </w:r>
                              <w:r w:rsidRPr="008932EA">
                                <w:rPr>
                                  <w:rFonts w:ascii="Times New Roman" w:hAnsi="Times New Roman" w:cs="Times New Roman"/>
                                  <w:sz w:val="20"/>
                                </w:rPr>
                                <w:t xml:space="preserve">     </w:t>
                              </w:r>
                              <w:r w:rsidR="008932EA">
                                <w:rPr>
                                  <w:rFonts w:ascii="Times New Roman" w:hAnsi="Times New Roman" w:cs="Times New Roman"/>
                                  <w:sz w:val="20"/>
                                </w:rPr>
                                <w:t xml:space="preserve">                               </w:t>
                              </w:r>
                              <w:r w:rsidRPr="008932EA">
                                <w:rPr>
                                  <w:rFonts w:ascii="Times New Roman" w:hAnsi="Times New Roman" w:cs="Times New Roman"/>
                                  <w:sz w:val="20"/>
                                </w:rPr>
                                <w:t xml:space="preserve"> S</w:t>
                              </w:r>
                              <w:r w:rsidRPr="008932EA">
                                <w:rPr>
                                  <w:rFonts w:ascii="Times New Roman" w:hAnsi="Times New Roman" w:cs="Times New Roman"/>
                                  <w:sz w:val="20"/>
                                  <w:vertAlign w:val="subscript"/>
                                </w:rPr>
                                <w:t>(2-3)</w:t>
                              </w:r>
                              <w:r w:rsidRPr="008932EA">
                                <w:rPr>
                                  <w:rFonts w:ascii="Times New Roman" w:hAnsi="Times New Roman" w:cs="Times New Roman"/>
                                  <w:sz w:val="20"/>
                                </w:rPr>
                                <w:t xml:space="preserve">  </w:t>
                              </w:r>
                              <w:r w:rsidR="008932EA">
                                <w:rPr>
                                  <w:rFonts w:ascii="Times New Roman" w:hAnsi="Times New Roman" w:cs="Times New Roman"/>
                                  <w:sz w:val="20"/>
                                </w:rPr>
                                <w:t xml:space="preserve">              </w:t>
                              </w:r>
                              <w:r w:rsidRPr="008932EA">
                                <w:rPr>
                                  <w:rFonts w:ascii="Times New Roman" w:hAnsi="Times New Roman" w:cs="Times New Roman"/>
                                  <w:sz w:val="20"/>
                                </w:rPr>
                                <w:t xml:space="preserve">  S</w:t>
                              </w:r>
                              <w:r w:rsidRPr="008932EA">
                                <w:rPr>
                                  <w:rFonts w:ascii="Times New Roman" w:hAnsi="Times New Roman" w:cs="Times New Roman"/>
                                  <w:sz w:val="20"/>
                                  <w:vertAlign w:val="subscript"/>
                                </w:rPr>
                                <w:t>(1-0)</w:t>
                              </w:r>
                            </w:p>
                          </w:txbxContent>
                        </v:textbox>
                      </v:shape>
                      <v:group id="Group 20" o:spid="_x0000_s1034" style="position:absolute;left:540;top:1500;width:5520;height:5310" coordorigin="540,1500" coordsize="5520,53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YhmI8MAAADcAAAADwAAAGRycy9kb3ducmV2LnhtbERPTWvCQBC9F/oflhF6&#10;q5tYUiS6BpFaeghCVSi9DdkxCcnOhuyaxH/vHgSPj/e9zibTioF6V1tWEM8jEMSF1TWXCs6n/fsS&#10;hPPIGlvLpOBGDrLN68saU21H/qXh6EsRQtilqKDyvkuldEVFBt3cdsSBu9jeoA+wL6XucQzhppWL&#10;KPqUBmsODRV2tKuoaI5Xo+B7xHH7EX8NeXPZ3f5PyeEvj0mpt9m0XYHwNPmn+OH+0QqSRVgb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liGYjwwAAANwAAAAP&#10;AAAAAAAAAAAAAAAAAKoCAABkcnMvZG93bnJldi54bWxQSwUGAAAAAAQABAD6AAAAmgMAAAAA&#10;">
                        <v:shape id="Text Box 21" o:spid="_x0000_s1035" type="#_x0000_t202" style="position:absolute;left:3150;top:4327;width:885;height:3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1VVd8QA&#10;AADcAAAADwAAAGRycy9kb3ducmV2LnhtbESPS4vCQBCE78L+h6EXvMg6MbDiRkcR2cW9+rh4azKd&#10;B2Z6ksxoor/eEQSPRVV9RS1WvanElVpXWlYwGUcgiFOrS84VHA9/XzMQziNrrCyTghs5WC0/BgtM&#10;tO14R9e9z0WAsEtQQeF9nUjp0oIMurGtiYOX2dagD7LNpW6xC3BTyTiKptJgyWGhwJo2BaXn/cUo&#10;sN3vzVhqonh0upvtZt3ssrhRavjZr+cgPPX+HX61/7WC7/gHnmfCEZD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VVXfEAAAA3AAAAA8AAAAAAAAAAAAAAAAAmAIAAGRycy9k&#10;b3ducmV2LnhtbFBLBQYAAAAABAAEAPUAAACJAwAAAAA=&#10;" strokecolor="white">
                          <v:textbox>
                            <w:txbxContent>
                              <w:p w:rsidR="00CA5742" w:rsidRPr="005B2C4E" w:rsidRDefault="00CA5742" w:rsidP="00CA5742">
                                <w:pPr>
                                  <w:rPr>
                                    <w:sz w:val="16"/>
                                    <w:szCs w:val="16"/>
                                  </w:rPr>
                                </w:pPr>
                                <w:r w:rsidRPr="005B2C4E">
                                  <w:rPr>
                                    <w:sz w:val="16"/>
                                    <w:szCs w:val="16"/>
                                  </w:rPr>
                                  <w:t>0 0</w:t>
                                </w:r>
                              </w:p>
                            </w:txbxContent>
                          </v:textbox>
                        </v:shape>
                        <v:group id="Group 22" o:spid="_x0000_s1036" style="position:absolute;left:540;top:1500;width:5520;height:5310" coordorigin="540,1440" coordsize="5520,53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if8+MMAAADcAAAADwAAAGRycy9kb3ducmV2LnhtbERPTWvCQBC9F/wPywi9&#10;1U0qKSW6BhErPQShWhBvQ3ZMQrKzIbsm8d93DwWPj/e9zibTioF6V1tWEC8iEMSF1TWXCn7PX2+f&#10;IJxH1thaJgUPcpBtZi9rTLUd+YeGky9FCGGXooLK+y6V0hUVGXQL2xEH7mZ7gz7AvpS6xzGEm1a+&#10;R9GHNFhzaKiwo11FRXO6GwWHEcftMt4PeXPbPa7n5HjJY1LqdT5tVyA8Tf4p/nd/awXJMswP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eJ/z4wwAAANwAAAAP&#10;AAAAAAAAAAAAAAAAAKoCAABkcnMvZG93bnJldi54bWxQSwUGAAAAAAQABAD6AAAAmgMAAAAA&#10;">
                          <v:group id="Group 23" o:spid="_x0000_s1037" style="position:absolute;left:540;top:1440;width:5520;height:5310" coordorigin="540,1440" coordsize="5520,53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WtZY8YAAADcAAAADwAAAGRycy9kb3ducmV2LnhtbESPT2vCQBTE74V+h+UV&#10;vNVNFIuk2YiIFQ9SqArS2yP78odk34bsNonf3i0Uehxm5jdMuplMKwbqXW1ZQTyPQBDnVtdcKrhe&#10;Pl7XIJxH1thaJgV3crDJnp9STLQd+YuGsy9FgLBLUEHlfZdI6fKKDLq57YiDV9jeoA+yL6XucQxw&#10;08pFFL1JgzWHhQo72lWUN+cfo+Aw4rhdxvvh1BS7+/dl9Xk7xaTU7GXavoPwNPn/8F/7qBWsljH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xa1ljxgAAANwA&#10;AAAPAAAAAAAAAAAAAAAAAKoCAABkcnMvZG93bnJldi54bWxQSwUGAAAAAAQABAD6AAAAnQMAAAAA&#10;">
                            <v:shapetype id="_x0000_t32" coordsize="21600,21600" o:spt="32" o:oned="t" path="m,l21600,21600e" filled="f">
                              <v:path arrowok="t" fillok="f" o:connecttype="none"/>
                              <o:lock v:ext="edit" shapetype="t"/>
                            </v:shapetype>
                            <v:shape id="AutoShape 24" o:spid="_x0000_s1038" type="#_x0000_t32" style="position:absolute;left:5550;top:2985;width:0;height:37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Jz3MUAAADcAAAADwAAAGRycy9kb3ducmV2LnhtbESPQWsCMRSE7wX/Q3iCt5rVYtHVKFJo&#10;EaWHqix6e2yeu4ublyWJuvrrTaHQ4zAz3zCzRWtqcSXnK8sKBv0EBHFudcWFgv3u83UMwgdkjbVl&#10;UnAnD4t552WGqbY3/qHrNhQiQtinqKAMoUml9HlJBn3fNsTRO1lnMETpCqkd3iLc1HKYJO/SYMVx&#10;ocSGPkrKz9uLUXDYTC7ZPfumdTaYrI/ojH/svpTqddvlFESgNvyH/9orrWD0NoT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cJz3MUAAADcAAAADwAAAAAAAAAA&#10;AAAAAAChAgAAZHJzL2Rvd25yZXYueG1sUEsFBgAAAAAEAAQA+QAAAJMDAAAAAA==&#10;">
                              <v:stroke endarrow="block"/>
                            </v:shape>
                            <v:shape id="AutoShape 25" o:spid="_x0000_s1039" type="#_x0000_t32" style="position:absolute;left:5265;top:2970;width:0;height:37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o7WR8YAAADcAAAADwAAAGRycy9kb3ducmV2LnhtbESPQWvCQBSE7wX/w/KE3upGpUXTbESE&#10;lqJ4qEpob4/saxLMvg27q8b+elco9DjMzDdMtuhNK87kfGNZwXiUgCAurW64UnDYvz3NQPiArLG1&#10;TAqu5GGRDx4yTLW98Cedd6ESEcI+RQV1CF0qpS9rMuhHtiOO3o91BkOUrpLa4SXCTSsnSfIiDTYc&#10;F2rsaFVTedydjIKvzfxUXIstrYvxfP2Nzvjf/btSj8N++QoiUB/+w3/tD63geTqF+5l4BGR+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KO1kfGAAAA3AAAAA8AAAAAAAAA&#10;AAAAAAAAoQIAAGRycy9kb3ducmV2LnhtbFBLBQYAAAAABAAEAPkAAACUAwAAAAA=&#10;">
                              <v:stroke endarrow="block"/>
                            </v:shape>
                            <v:group id="Group 26" o:spid="_x0000_s1040" style="position:absolute;left:540;top:1440;width:5520;height:5310" coordorigin="540,1440" coordsize="5520,53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Rz6+8UAAADcAAAADwAAAGRycy9kb3ducmV2LnhtbESPT4vCMBTE78J+h/CE&#10;vWna9Q9LNYqIu+xBBHVBvD2aZ1tsXkoT2/rtjSB4HGbmN8x82ZlSNFS7wrKCeBiBIE6tLjhT8H/8&#10;GXyDcB5ZY2mZFNzJwXLx0Ztjom3Le2oOPhMBwi5BBbn3VSKlS3My6Ia2Ig7exdYGfZB1JnWNbYCb&#10;Un5F0VQaLDgs5FjROqf0ergZBb8ttqtRvGm218v6fj5OdqdtTEp99rvVDISnzr/Dr/afVjAZje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Ec+vvFAAAA3AAA&#10;AA8AAAAAAAAAAAAAAAAAqgIAAGRycy9kb3ducmV2LnhtbFBLBQYAAAAABAAEAPoAAACcAwAAAAA=&#10;">
                              <v:group id="Group 27" o:spid="_x0000_s1041" style="position:absolute;left:540;top:1440;width:5520;height:1530" coordorigin="540,1440" coordsize="5520,15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lBfYMQAAADcAAAADwAAAGRycy9kb3ducmV2LnhtbESPQYvCMBSE7wv+h/AE&#10;b2tapYtUo4ioeJCFVUG8PZpnW2xeShPb+u/NwsIeh5n5hlmselOJlhpXWlYQjyMQxJnVJecKLufd&#10;5wyE88gaK8uk4EUOVsvBxwJTbTv+ofbkcxEg7FJUUHhfp1K6rCCDbmxr4uDdbWPQB9nkUjfYBbip&#10;5CSKvqTBksNCgTVtCsoep6dRsO+wW0/jbXt83Dev2zn5vh5jUmo07NdzEJ56/x/+ax+0gmSa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jlBfYMQAAADcAAAA&#10;DwAAAAAAAAAAAAAAAACqAgAAZHJzL2Rvd25yZXYueG1sUEsFBgAAAAAEAAQA+gAAAJsDAAAAAA==&#10;">
                                <v:group id="Group 28" o:spid="_x0000_s1042" style="position:absolute;left:4560;top:1440;width:1500;height:1530" coordorigin="4065,1440" coordsize="1500,15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oLBF8YAAADcAAAADwAAAGRycy9kb3ducmV2LnhtbESPQWuDQBSE74X+h+UV&#10;emtWG5RisxEJbekhBGIKpbeH+6IS9624WzX/PhsI5DjMzDfMKp9NJ0YaXGtZQbyIQBBXVrdcK/g5&#10;fL68gXAeWWNnmRScyUG+fnxYYabtxHsaS1+LAGGXoYLG+z6T0lUNGXQL2xMH72gHgz7IoZZ6wCnA&#10;TSdfoyiVBlsOCw32tGmoOpX/RsHXhFOxjD/G7em4Of8dkt3vNialnp/m4h2Ep9nfw7f2t1aQLFO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gsEXxgAAANwA&#10;AAAPAAAAAAAAAAAAAAAAAKoCAABkcnMvZG93bnJldi54bWxQSwUGAAAAAAQABAD6AAAAnQMAAAAA&#10;">
                                  <v:shape id="Text Box 29" o:spid="_x0000_s1043" type="#_x0000_t202" style="position:absolute;left:4080;top:1440;width:1485;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RRNMQA&#10;AADcAAAADwAAAGRycy9kb3ducmV2LnhtbESPzWrDMBCE74W+g9hCLiWR7UIJrpUQQkpztdtLb4u1&#10;/qHWyraU2MnTR4VAjsPMfMNk29l04kyjay0riFcRCOLS6pZrBT/fn8s1COeRNXaWScGFHGw3z08Z&#10;ptpOnNO58LUIEHYpKmi871MpXdmQQbeyPXHwKjsa9EGOtdQjTgFuOplE0bs02HJYaLCnfUPlX3Ey&#10;Cux0uBhLQ5S8/l7N13435FUyKLV4mXcfIDzN/hG+t49awVscw/+ZcATk5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EUTTEAAAA3AAAAA8AAAAAAAAAAAAAAAAAmAIAAGRycy9k&#10;b3ducmV2LnhtbFBLBQYAAAAABAAEAPUAAACJAwAAAAA=&#10;" strokecolor="white">
                                    <v:textbox>
                                      <w:txbxContent>
                                        <w:p w:rsidR="00CA5742" w:rsidRPr="00DD4E7E" w:rsidRDefault="00CA5742" w:rsidP="00CA5742">
                                          <w:pPr>
                                            <w:rPr>
                                              <w:rFonts w:ascii="Times New Roman" w:hAnsi="Times New Roman" w:cs="Times New Roman"/>
                                              <w:sz w:val="20"/>
                                            </w:rPr>
                                          </w:pPr>
                                          <w:proofErr w:type="gramStart"/>
                                          <w:r w:rsidRPr="00DD4E7E">
                                            <w:rPr>
                                              <w:rFonts w:ascii="Times New Roman" w:hAnsi="Times New Roman" w:cs="Times New Roman"/>
                                              <w:sz w:val="20"/>
                                            </w:rPr>
                                            <w:t>N</w:t>
                                          </w:r>
                                          <w:r w:rsidRPr="00DD4E7E">
                                            <w:rPr>
                                              <w:rFonts w:ascii="Times New Roman" w:hAnsi="Times New Roman" w:cs="Times New Roman"/>
                                              <w:sz w:val="20"/>
                                              <w:vertAlign w:val="subscript"/>
                                            </w:rPr>
                                            <w:t>(</w:t>
                                          </w:r>
                                          <w:proofErr w:type="gramEnd"/>
                                          <w:r w:rsidRPr="00DD4E7E">
                                            <w:rPr>
                                              <w:rFonts w:ascii="Times New Roman" w:hAnsi="Times New Roman" w:cs="Times New Roman"/>
                                              <w:sz w:val="20"/>
                                              <w:vertAlign w:val="subscript"/>
                                            </w:rPr>
                                            <w:t>1-0)</w:t>
                                          </w:r>
                                          <w:r w:rsidRPr="00DD4E7E">
                                            <w:rPr>
                                              <w:rFonts w:ascii="Times New Roman" w:hAnsi="Times New Roman" w:cs="Times New Roman"/>
                                              <w:sz w:val="20"/>
                                            </w:rPr>
                                            <w:t xml:space="preserve"> M</w:t>
                                          </w:r>
                                          <w:r w:rsidRPr="00DD4E7E">
                                            <w:rPr>
                                              <w:rFonts w:ascii="Times New Roman" w:hAnsi="Times New Roman" w:cs="Times New Roman"/>
                                              <w:sz w:val="20"/>
                                              <w:vertAlign w:val="subscript"/>
                                            </w:rPr>
                                            <w:t>(1-0)</w:t>
                                          </w:r>
                                        </w:p>
                                      </w:txbxContent>
                                    </v:textbox>
                                  </v:shape>
                                  <v:shape id="Text Box 30" o:spid="_x0000_s1044" type="#_x0000_t202" style="position:absolute;left:4065;top:2325;width:1125;height:6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P/9sUA&#10;AADcAAAADwAAAGRycy9kb3ducmV2LnhtbESPT2sCMRTE70K/Q3hCL6JZtajdGqUUWvTmP/T62Dx3&#10;Fzcv2yRd129vhILHYWZ+w8yXralEQ86XlhUMBwkI4szqknMFh/13fwbCB2SNlWVScCMPy8VLZ46p&#10;tlfeUrMLuYgQ9ikqKEKoUyl9VpBBP7A1cfTO1hkMUbpcaofXCDeVHCXJRBosOS4UWNNXQdll92cU&#10;zN5Wzcmvx5tjNjlX76E3bX5+nVKv3fbzA0SgNjzD/+2VVjAejuBxJh4B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U//2xQAAANwAAAAPAAAAAAAAAAAAAAAAAJgCAABkcnMv&#10;ZG93bnJldi54bWxQSwUGAAAAAAQABAD1AAAAigMAAAAA&#10;">
                                    <v:textbox>
                                      <w:txbxContent>
                                        <w:p w:rsidR="00CA5742" w:rsidRPr="00DD4E7E" w:rsidRDefault="00CA5742" w:rsidP="00DD4E7E">
                                          <w:pPr>
                                            <w:jc w:val="center"/>
                                            <w:rPr>
                                              <w:rFonts w:ascii="Times New Roman" w:hAnsi="Times New Roman" w:cs="Times New Roman"/>
                                              <w:sz w:val="18"/>
                                            </w:rPr>
                                          </w:pPr>
                                          <w:r w:rsidRPr="00DD4E7E">
                                            <w:rPr>
                                              <w:rFonts w:ascii="Times New Roman" w:hAnsi="Times New Roman" w:cs="Times New Roman"/>
                                              <w:sz w:val="18"/>
                                            </w:rPr>
                                            <w:t>Vedic Multiplier</w:t>
                                          </w:r>
                                        </w:p>
                                      </w:txbxContent>
                                    </v:textbox>
                                  </v:shape>
                                  <v:shape id="AutoShape 31" o:spid="_x0000_s1045" type="#_x0000_t32" style="position:absolute;left:4935;top:1800;width:0;height:5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x+8sYAAADcAAAADwAAAGRycy9kb3ducmV2LnhtbESPQWvCQBCF74X+h2UK3upGD1Kjq0ih&#10;pVh6qErQ25Adk2B2NuyuGvvrOwfB2wzvzXvfzJe9a9WFQmw8GxgNM1DEpbcNVwZ224/XN1AxIVts&#10;PZOBG0VYLp6f5phbf+VfumxSpSSEY44G6pS6XOtY1uQwDn1HLNrRB4dJ1lBpG/Aq4a7V4yybaIcN&#10;S0ONHb3XVJ42Z2dg/z09F7fih9bFaLo+YHDxb/tpzOClX81AJerTw3y//rKCPxZaeUYm0It/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8fvLGAAAA3AAAAA8AAAAAAAAA&#10;AAAAAAAAoQIAAGRycy9kb3ducmV2LnhtbFBLBQYAAAAABAAEAPkAAACUAwAAAAA=&#10;">
                                    <v:stroke endarrow="block"/>
                                  </v:shape>
                                  <v:shape id="AutoShape 32" o:spid="_x0000_s1046" type="#_x0000_t32" style="position:absolute;left:4305;top:1800;width:0;height:5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DbacMAAADcAAAADwAAAGRycy9kb3ducmV2LnhtbERPS2vCQBC+C/6HZYTezEYPpYmuUgRF&#10;LD34INjbkJ0modnZsLtq7K93CwVv8/E9Z77sTSuu5HxjWcEkSUEQl1Y3XCk4HdfjNxA+IGtsLZOC&#10;O3lYLoaDOeba3nhP10OoRAxhn6OCOoQul9KXNRn0ie2II/dtncEQoaukdniL4aaV0zR9lQYbjg01&#10;drSqqfw5XIyC80d2Ke7FJ+2KSbb7Qmf873Gj1Muof5+BCNSHp/jfvdVx/jSDv2fiBXL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0w22nDAAAA3AAAAA8AAAAAAAAAAAAA&#10;AAAAoQIAAGRycy9kb3ducmV2LnhtbFBLBQYAAAAABAAEAPkAAACRAwAAAAA=&#10;">
                                    <v:stroke endarrow="block"/>
                                  </v:shape>
                                </v:group>
                                <v:group id="Group 33" o:spid="_x0000_s1047" style="position:absolute;left:3225;top:1440;width:1485;height:1530" coordorigin="4020,1440" coordsize="1485,15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hQ4cUAAADcAAAADwAAAGRycy9kb3ducmV2LnhtbESPQWvCQBCF74L/YRmh&#10;N92kokjqKiJt6UEEtVB6G7JjEszOhuw2if++cxC8zfDevPfNeju4WnXUhsqzgXSWgCLOva24MPB9&#10;+ZiuQIWIbLH2TAbuFGC7GY/WmFnf84m6cyyUhHDI0EAZY5NpHfKSHIaZb4hFu/rWYZS1LbRtsZdw&#10;V+vXJFlqhxVLQ4kN7UvKb+c/Z+Czx343T9+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WoUOHFAAAA3AAA&#10;AA8AAAAAAAAAAAAAAAAAqgIAAGRycy9kb3ducmV2LnhtbFBLBQYAAAAABAAEAPoAAACcAwAAAAA=&#10;">
                                  <v:shape id="Text Box 34" o:spid="_x0000_s1048" type="#_x0000_t202" style="position:absolute;left:4020;top:1440;width:1485;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f9wsEA&#10;AADcAAAADwAAAGRycy9kb3ducmV2LnhtbERPS4vCMBC+C/6HMAt7EU2tIFKbiojiXn1cvA3N2JZt&#10;Jm0Tbd1fvxEW9jYf33PSzWBq8aTOVZYVzGcRCOLc6ooLBdfLYboC4TyyxtoyKXiRg002HqWYaNvz&#10;iZ5nX4gQwi5BBaX3TSKly0sy6Ga2IQ7c3XYGfYBdIXWHfQg3tYyjaCkNVhwaSmxoV1L+fX4YBbbf&#10;v4ylNoontx9z3G3b0z1ulfr8GLZrEJ4G/y/+c3/pMH8Rw/uZcIHM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n/cLBAAAA3AAAAA8AAAAAAAAAAAAAAAAAmAIAAGRycy9kb3du&#10;cmV2LnhtbFBLBQYAAAAABAAEAPUAAACGAwAAAAA=&#10;" strokecolor="white">
                                    <v:textbox>
                                      <w:txbxContent>
                                        <w:p w:rsidR="00CA5742" w:rsidRDefault="00CA5742" w:rsidP="00CA5742">
                                          <w:proofErr w:type="gramStart"/>
                                          <w:r w:rsidRPr="00DD4E7E">
                                            <w:rPr>
                                              <w:rFonts w:ascii="Times New Roman" w:hAnsi="Times New Roman" w:cs="Times New Roman"/>
                                              <w:sz w:val="20"/>
                                            </w:rPr>
                                            <w:t>N</w:t>
                                          </w:r>
                                          <w:r w:rsidRPr="00DD4E7E">
                                            <w:rPr>
                                              <w:rFonts w:ascii="Times New Roman" w:hAnsi="Times New Roman" w:cs="Times New Roman"/>
                                              <w:sz w:val="20"/>
                                              <w:vertAlign w:val="subscript"/>
                                            </w:rPr>
                                            <w:t>(</w:t>
                                          </w:r>
                                          <w:proofErr w:type="gramEnd"/>
                                          <w:r w:rsidRPr="00DD4E7E">
                                            <w:rPr>
                                              <w:rFonts w:ascii="Times New Roman" w:hAnsi="Times New Roman" w:cs="Times New Roman"/>
                                              <w:sz w:val="20"/>
                                              <w:vertAlign w:val="subscript"/>
                                            </w:rPr>
                                            <w:t>3-2)</w:t>
                                          </w:r>
                                          <w:r w:rsidRPr="00DD4E7E">
                                            <w:rPr>
                                              <w:rFonts w:ascii="Times New Roman" w:hAnsi="Times New Roman" w:cs="Times New Roman"/>
                                              <w:sz w:val="20"/>
                                            </w:rPr>
                                            <w:t xml:space="preserve"> M</w:t>
                                          </w:r>
                                          <w:r w:rsidRPr="00DD4E7E">
                                            <w:rPr>
                                              <w:rFonts w:ascii="Times New Roman" w:hAnsi="Times New Roman" w:cs="Times New Roman"/>
                                              <w:sz w:val="20"/>
                                              <w:vertAlign w:val="subscript"/>
                                            </w:rPr>
                                            <w:t>(1-0</w:t>
                                          </w:r>
                                          <w:r w:rsidRPr="00AE2844">
                                            <w:rPr>
                                              <w:vertAlign w:val="subscript"/>
                                            </w:rPr>
                                            <w:t>)</w:t>
                                          </w:r>
                                        </w:p>
                                      </w:txbxContent>
                                    </v:textbox>
                                  </v:shape>
                                  <v:shape id="Text Box 35" o:spid="_x0000_s1049" type="#_x0000_t202" style="position:absolute;left:4065;top:2325;width:1125;height:6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5o7MMA&#10;AADcAAAADwAAAGRycy9kb3ducmV2LnhtbERPTWvCQBC9F/oflhG8FN20KWpTVykFRW9WRa9DdkyC&#10;2dl0d43x37tCobd5vM+ZzjtTi5acrywreB0mIIhzqysuFOx3i8EEhA/IGmvLpOBGHuaz56cpZtpe&#10;+YfabShEDGGfoYIyhCaT0uclGfRD2xBH7mSdwRChK6R2eI3hppZvSTKSBiuODSU29F1Sft5ejILJ&#10;+6o9+nW6OeSjU/0RXsbt8tcp1e91X58gAnXhX/znXuk4P03h8Uy8QM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25o7MMAAADcAAAADwAAAAAAAAAAAAAAAACYAgAAZHJzL2Rv&#10;d25yZXYueG1sUEsFBgAAAAAEAAQA9QAAAIgDAAAAAA==&#10;">
                                    <v:textbox>
                                      <w:txbxContent>
                                        <w:p w:rsidR="00CA5742" w:rsidRPr="00DD4E7E" w:rsidRDefault="00CA5742" w:rsidP="00DD4E7E">
                                          <w:pPr>
                                            <w:jc w:val="center"/>
                                            <w:rPr>
                                              <w:rFonts w:ascii="Times New Roman" w:hAnsi="Times New Roman" w:cs="Times New Roman"/>
                                              <w:sz w:val="18"/>
                                            </w:rPr>
                                          </w:pPr>
                                          <w:r w:rsidRPr="00DD4E7E">
                                            <w:rPr>
                                              <w:rFonts w:ascii="Times New Roman" w:hAnsi="Times New Roman" w:cs="Times New Roman"/>
                                              <w:sz w:val="18"/>
                                            </w:rPr>
                                            <w:t>Vedic Multiplier</w:t>
                                          </w:r>
                                        </w:p>
                                      </w:txbxContent>
                                    </v:textbox>
                                  </v:shape>
                                  <v:shape id="AutoShape 36" o:spid="_x0000_s1050" type="#_x0000_t32" style="position:absolute;left:4935;top:1800;width:0;height:5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jiKsMAAADcAAAADwAAAGRycy9kb3ducmV2LnhtbERPS2sCMRC+C/0PYQreNOsDqVujlIIi&#10;ige1LO1t2Ex3l24mSxJ19dcbQehtPr7nzBatqcWZnK8sKxj0ExDEudUVFwq+jsveGwgfkDXWlknB&#10;lTws5i+dGabaXnhP50MoRAxhn6KCMoQmldLnJRn0fdsQR+7XOoMhQldI7fASw00th0kykQYrjg0l&#10;NvRZUv53OBkF39vpKbtmO9pkg+nmB53xt+NKqe5r+/EOIlAb/sVP91rH+aMxPJ6JF8j5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bo4irDAAAA3AAAAA8AAAAAAAAAAAAA&#10;AAAAoQIAAGRycy9kb3ducmV2LnhtbFBLBQYAAAAABAAEAPkAAACRAwAAAAA=&#10;">
                                    <v:stroke endarrow="block"/>
                                  </v:shape>
                                  <v:shape id="AutoShape 37" o:spid="_x0000_s1051" type="#_x0000_t32" style="position:absolute;left:4305;top:1800;width:0;height:5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RHscMAAADcAAAADwAAAGRycy9kb3ducmV2LnhtbERPTWsCMRC9C/0PYQreNKui1K1RSkER&#10;xYNalvY2bKa7SzeTJYm6+uuNIPQ2j/c5s0VranEm5yvLCgb9BARxbnXFhYKv47L3BsIHZI21ZVJw&#10;JQ+L+Utnhqm2F97T+RAKEUPYp6igDKFJpfR5SQZ93zbEkfu1zmCI0BVSO7zEcFPLYZJMpMGKY0OJ&#10;DX2WlP8dTkbB93Z6yq7ZjjbZYLr5QWf87bhSqvvafryDCNSGf/HTvdZx/mgMj2fiBXJ+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mkR7HDAAAA3AAAAA8AAAAAAAAAAAAA&#10;AAAAoQIAAGRycy9kb3ducmV2LnhtbFBLBQYAAAAABAAEAPkAAACRAwAAAAA=&#10;">
                                    <v:stroke endarrow="block"/>
                                  </v:shape>
                                </v:group>
                                <v:group id="Group 38" o:spid="_x0000_s1052" style="position:absolute;left:1890;top:1440;width:1485;height:1530" coordorigin="3975,1440" coordsize="1485,15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UNbQ7CAAAA3AAAAA8A&#10;AAAAAAAAAAAAAAAAqgIAAGRycy9kb3ducmV2LnhtbFBLBQYAAAAABAAEAPoAAACZAwAAAAA=&#10;">
                                  <v:shape id="Text Box 39" o:spid="_x0000_s1053" type="#_x0000_t202" style="position:absolute;left:3975;top:1440;width:1485;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BeWsEA&#10;AADcAAAADwAAAGRycy9kb3ducmV2LnhtbERPS4vCMBC+C/6HMIIX0dQKKl2jiCh61d2Lt6GZPthm&#10;0jbR1v31m4UFb/PxPWez600lntS60rKC+SwCQZxaXXKu4OvzNF2DcB5ZY2WZFLzIwW47HGww0bbj&#10;Kz1vPhchhF2CCgrv60RKlxZk0M1sTRy4zLYGfYBtLnWLXQg3lYyjaCkNlhwaCqzpUFD6fXsYBbY7&#10;voylJoon9x9zPuybaxY3So1H/f4DhKfev8X/7osO8xcr+HsmXCC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PQXlrBAAAA3AAAAA8AAAAAAAAAAAAAAAAAmAIAAGRycy9kb3du&#10;cmV2LnhtbFBLBQYAAAAABAAEAPUAAACGAwAAAAA=&#10;" strokecolor="white">
                                    <v:textbox>
                                      <w:txbxContent>
                                        <w:p w:rsidR="00CA5742" w:rsidRPr="00DD4E7E" w:rsidRDefault="00CA5742" w:rsidP="00CA5742">
                                          <w:pPr>
                                            <w:rPr>
                                              <w:rFonts w:ascii="Times New Roman" w:hAnsi="Times New Roman" w:cs="Times New Roman"/>
                                              <w:sz w:val="20"/>
                                            </w:rPr>
                                          </w:pPr>
                                          <w:proofErr w:type="gramStart"/>
                                          <w:r w:rsidRPr="00DD4E7E">
                                            <w:rPr>
                                              <w:rFonts w:ascii="Times New Roman" w:hAnsi="Times New Roman" w:cs="Times New Roman"/>
                                              <w:sz w:val="20"/>
                                            </w:rPr>
                                            <w:t>N</w:t>
                                          </w:r>
                                          <w:r w:rsidRPr="00DD4E7E">
                                            <w:rPr>
                                              <w:rFonts w:ascii="Times New Roman" w:hAnsi="Times New Roman" w:cs="Times New Roman"/>
                                              <w:sz w:val="20"/>
                                              <w:vertAlign w:val="subscript"/>
                                            </w:rPr>
                                            <w:t>(</w:t>
                                          </w:r>
                                          <w:proofErr w:type="gramEnd"/>
                                          <w:r w:rsidRPr="00DD4E7E">
                                            <w:rPr>
                                              <w:rFonts w:ascii="Times New Roman" w:hAnsi="Times New Roman" w:cs="Times New Roman"/>
                                              <w:sz w:val="20"/>
                                              <w:vertAlign w:val="subscript"/>
                                            </w:rPr>
                                            <w:t>1-0)</w:t>
                                          </w:r>
                                          <w:r w:rsidRPr="00DD4E7E">
                                            <w:rPr>
                                              <w:rFonts w:ascii="Times New Roman" w:hAnsi="Times New Roman" w:cs="Times New Roman"/>
                                              <w:sz w:val="20"/>
                                            </w:rPr>
                                            <w:t xml:space="preserve"> M</w:t>
                                          </w:r>
                                          <w:r w:rsidRPr="00DD4E7E">
                                            <w:rPr>
                                              <w:rFonts w:ascii="Times New Roman" w:hAnsi="Times New Roman" w:cs="Times New Roman"/>
                                              <w:sz w:val="20"/>
                                              <w:vertAlign w:val="subscript"/>
                                            </w:rPr>
                                            <w:t>(3-2)</w:t>
                                          </w:r>
                                        </w:p>
                                      </w:txbxContent>
                                    </v:textbox>
                                  </v:shape>
                                  <v:shape id="Text Box 40" o:spid="_x0000_s1054" type="#_x0000_t202" style="position:absolute;left:4065;top:2325;width:1125;height:6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r6ncYA&#10;AADcAAAADwAAAGRycy9kb3ducmV2LnhtbESPQW/CMAyF75P2HyIj7TKNdAMB6wgITQLBbYNpu1qN&#10;aSsapyRZKf8eHybtZus9v/d5vuxdozoKsfZs4HmYgSIuvK25NPB1WD/NQMWEbLHxTAauFGG5uL+b&#10;Y279hT+p26dSSQjHHA1UKbW51rGoyGEc+pZYtKMPDpOsodQ24EXCXaNfsmyiHdYsDRW29F5Rcdr/&#10;OgOz8bb7ibvRx3cxOTav6XHabc7BmIdBv3oDlahP/+a/660V/JHQyjMygV7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cr6ncYAAADcAAAADwAAAAAAAAAAAAAAAACYAgAAZHJz&#10;L2Rvd25yZXYueG1sUEsFBgAAAAAEAAQA9QAAAIsDAAAAAA==&#10;">
                                    <v:textbox>
                                      <w:txbxContent>
                                        <w:p w:rsidR="00CA5742" w:rsidRPr="00DD4E7E" w:rsidRDefault="00CA5742" w:rsidP="00DD4E7E">
                                          <w:pPr>
                                            <w:jc w:val="center"/>
                                            <w:rPr>
                                              <w:rFonts w:ascii="Times New Roman" w:hAnsi="Times New Roman" w:cs="Times New Roman"/>
                                              <w:sz w:val="18"/>
                                            </w:rPr>
                                          </w:pPr>
                                          <w:r w:rsidRPr="00DD4E7E">
                                            <w:rPr>
                                              <w:rFonts w:ascii="Times New Roman" w:hAnsi="Times New Roman" w:cs="Times New Roman"/>
                                              <w:sz w:val="18"/>
                                            </w:rPr>
                                            <w:t>Vedic Multiplier</w:t>
                                          </w:r>
                                        </w:p>
                                      </w:txbxContent>
                                    </v:textbox>
                                  </v:shape>
                                  <v:shape id="AutoShape 41" o:spid="_x0000_s1055" type="#_x0000_t32" style="position:absolute;left:4935;top:1800;width:0;height:5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lNtMQAAADcAAAADwAAAGRycy9kb3ducmV2LnhtbERPS2vCQBC+F/oflhG81Y0VikldgxQq&#10;YunBB8Hehuw0Cc3Oht01Rn+9Wyj0Nh/fcxb5YFrRk/ONZQXTSQKCuLS64UrB8fD+NAfhA7LG1jIp&#10;uJKHfPn4sMBM2wvvqN+HSsQQ9hkqqEPoMil9WZNBP7EdceS+rTMYInSV1A4vMdy08jlJXqTBhmND&#10;jR291VT+7M9GwekjPRfX4pO2xTTdfqEz/nZYKzUeDatXEIGG8C/+c290nD9L4feZeIFc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6U20xAAAANwAAAAPAAAAAAAAAAAA&#10;AAAAAKECAABkcnMvZG93bnJldi54bWxQSwUGAAAAAAQABAD5AAAAkgMAAAAA&#10;">
                                    <v:stroke endarrow="block"/>
                                  </v:shape>
                                  <v:shape id="AutoShape 42" o:spid="_x0000_s1056" type="#_x0000_t32" style="position:absolute;left:4305;top:1800;width:0;height:5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WXVMYAAADcAAAADwAAAGRycy9kb3ducmV2LnhtbESPQWvCQBCF70L/wzIFb7qxSKnRVUqh&#10;pVg8VCXobchOk9DsbNhdNfbXdw6Ctxnem/e+Wax616ozhdh4NjAZZ6CIS28brgzsd++jF1AxIVts&#10;PZOBK0VYLR8GC8ytv/A3nbepUhLCMUcDdUpdrnUsa3IYx74jFu3HB4dJ1lBpG/Ai4a7VT1n2rB02&#10;LA01dvRWU/m7PTkDh6/ZqbgWG1oXk9n6iMHFv92HMcPH/nUOKlGf7ubb9acV/KngyzMygV7+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HVl1TGAAAA3AAAAA8AAAAAAAAA&#10;AAAAAAAAoQIAAGRycy9kb3ducmV2LnhtbFBLBQYAAAAABAAEAPkAAACUAwAAAAA=&#10;">
                                    <v:stroke endarrow="block"/>
                                  </v:shape>
                                </v:group>
                                <v:group id="Group 43" o:spid="_x0000_s1057" style="position:absolute;left:540;top:1440;width:1485;height:1530" coordorigin="3915,1440" coordsize="1485,15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uKGB8QAAADcAAAADwAAAGRycy9kb3ducmV2LnhtbERPS2vCQBC+F/wPywi9&#10;NZtoWyRmFZFaegiFqiDehuyYBLOzIbvN4993C4Xe5uN7TrYdTSN66lxtWUESxSCIC6trLhWcT4en&#10;FQjnkTU2lknBRA62m9lDhqm2A39Rf/SlCCHsUlRQed+mUrqiIoMusi1x4G62M+gD7EqpOxxCuGnk&#10;Io5fpcGaQ0OFLe0rKu7Hb6PgfcBht0ze+vx+20/X08vnJU9Iqcf5uFuD8DT6f/Gf+0OH+c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uKGB8QAAADcAAAA&#10;DwAAAAAAAAAAAAAAAACqAgAAZHJzL2Rvd25yZXYueG1sUEsFBgAAAAAEAAQA+gAAAJsDAAAAAA==&#10;">
                                  <v:shape id="Text Box 44" o:spid="_x0000_s1058" type="#_x0000_t202" style="position:absolute;left:3915;top:1440;width:1485;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jk8sQA&#10;AADcAAAADwAAAGRycy9kb3ducmV2LnhtbESPT4vCMBTE74LfITzBi2hqZUWrUURWdq/+uXh7NM+2&#10;2Ly0TdbW/fRmYcHjMDO/YdbbzpTiQY0rLCuYTiIQxKnVBWcKLufDeAHCeWSNpWVS8CQH202/t8ZE&#10;25aP9Dj5TAQIuwQV5N5XiZQuzcmgm9iKOHg32xj0QTaZ1A22AW5KGUfRXBosOCzkWNE+p/R++jEK&#10;bPv5NJbqKB5df83Xflcfb3Gt1HDQ7VYgPHX+Hf5vf2sFs48l/J0JR0Bu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0Y5PLEAAAA3AAAAA8AAAAAAAAAAAAAAAAAmAIAAGRycy9k&#10;b3ducmV2LnhtbFBLBQYAAAAABAAEAPUAAACJAwAAAAA=&#10;" strokecolor="white">
                                    <v:textbox>
                                      <w:txbxContent>
                                        <w:p w:rsidR="00CA5742" w:rsidRPr="00DD4E7E" w:rsidRDefault="00CA5742" w:rsidP="00CA5742">
                                          <w:pPr>
                                            <w:rPr>
                                              <w:rFonts w:ascii="Times New Roman" w:hAnsi="Times New Roman" w:cs="Times New Roman"/>
                                              <w:sz w:val="20"/>
                                            </w:rPr>
                                          </w:pPr>
                                          <w:proofErr w:type="gramStart"/>
                                          <w:r w:rsidRPr="00DD4E7E">
                                            <w:rPr>
                                              <w:rFonts w:ascii="Times New Roman" w:hAnsi="Times New Roman" w:cs="Times New Roman"/>
                                              <w:sz w:val="20"/>
                                            </w:rPr>
                                            <w:t>N</w:t>
                                          </w:r>
                                          <w:r w:rsidRPr="00DD4E7E">
                                            <w:rPr>
                                              <w:rFonts w:ascii="Times New Roman" w:hAnsi="Times New Roman" w:cs="Times New Roman"/>
                                              <w:sz w:val="20"/>
                                              <w:vertAlign w:val="subscript"/>
                                            </w:rPr>
                                            <w:t>(</w:t>
                                          </w:r>
                                          <w:proofErr w:type="gramEnd"/>
                                          <w:r w:rsidRPr="00DD4E7E">
                                            <w:rPr>
                                              <w:rFonts w:ascii="Times New Roman" w:hAnsi="Times New Roman" w:cs="Times New Roman"/>
                                              <w:sz w:val="20"/>
                                              <w:vertAlign w:val="subscript"/>
                                            </w:rPr>
                                            <w:t>3-2)</w:t>
                                          </w:r>
                                          <w:r w:rsidRPr="00DD4E7E">
                                            <w:rPr>
                                              <w:rFonts w:ascii="Times New Roman" w:hAnsi="Times New Roman" w:cs="Times New Roman"/>
                                              <w:sz w:val="20"/>
                                            </w:rPr>
                                            <w:t xml:space="preserve"> M</w:t>
                                          </w:r>
                                          <w:r w:rsidRPr="00DD4E7E">
                                            <w:rPr>
                                              <w:rFonts w:ascii="Times New Roman" w:hAnsi="Times New Roman" w:cs="Times New Roman"/>
                                              <w:sz w:val="20"/>
                                              <w:vertAlign w:val="subscript"/>
                                            </w:rPr>
                                            <w:t>(3-2)</w:t>
                                          </w:r>
                                        </w:p>
                                      </w:txbxContent>
                                    </v:textbox>
                                  </v:shape>
                                  <v:shape id="Text Box 45" o:spid="_x0000_s1059" type="#_x0000_t202" style="position:absolute;left:4065;top:2325;width:1125;height:6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u3Z8MA&#10;AADcAAAADwAAAGRycy9kb3ducmV2LnhtbERPy2oCMRTdC/2HcAtuxMm0lqmdGkUKit2plXZ7mdx5&#10;0MnNmMRx+vfNQnB5OO/FajCt6Mn5xrKCpyQFQVxY3XCl4PS1mc5B+ICssbVMCv7Iw2r5MFpgru2V&#10;D9QfQyViCPscFdQhdLmUvqjJoE9sRxy50jqDIUJXSe3wGsNNK5/TNJMGG44NNXb0UVPxe7wYBfOX&#10;Xf/jP2f77yIr27cwee23Z6fU+HFYv4MINIS7+ObeaQWzLM6PZ+IRk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cu3Z8MAAADcAAAADwAAAAAAAAAAAAAAAACYAgAAZHJzL2Rv&#10;d25yZXYueG1sUEsFBgAAAAAEAAQA9QAAAIgDAAAAAA==&#10;">
                                    <v:textbox>
                                      <w:txbxContent>
                                        <w:p w:rsidR="00CA5742" w:rsidRPr="00DD4E7E" w:rsidRDefault="00CA5742" w:rsidP="00DD4E7E">
                                          <w:pPr>
                                            <w:jc w:val="center"/>
                                            <w:rPr>
                                              <w:rFonts w:ascii="Times New Roman" w:hAnsi="Times New Roman" w:cs="Times New Roman"/>
                                              <w:sz w:val="18"/>
                                            </w:rPr>
                                          </w:pPr>
                                          <w:r w:rsidRPr="00DD4E7E">
                                            <w:rPr>
                                              <w:rFonts w:ascii="Times New Roman" w:hAnsi="Times New Roman" w:cs="Times New Roman"/>
                                              <w:sz w:val="18"/>
                                            </w:rPr>
                                            <w:t>Vedic Multiplier</w:t>
                                          </w:r>
                                        </w:p>
                                      </w:txbxContent>
                                    </v:textbox>
                                  </v:shape>
                                  <v:shape id="AutoShape 46" o:spid="_x0000_s1060" type="#_x0000_t32" style="position:absolute;left:4935;top:1800;width:0;height:5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gATsUAAADcAAAADwAAAGRycy9kb3ducmV2LnhtbESPQWvCQBSE74L/YXlCb7qJgmh0lVKo&#10;iKUHtYT29sg+k9Ds27C7avTXuwWhx2FmvmGW68404kLO15YVpKMEBHFhdc2lgq/j+3AGwgdkjY1l&#10;UnAjD+tVv7fETNsr7+lyCKWIEPYZKqhCaDMpfVGRQT+yLXH0TtYZDFG6UmqH1wg3jRwnyVQarDku&#10;VNjSW0XF7+FsFHx/zM/5Lf+kXZ7Odz/ojL8fN0q9DLrXBYhAXfgPP9tbrWAyTeHvTDwCcvU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OgATsUAAADcAAAADwAAAAAAAAAA&#10;AAAAAAChAgAAZHJzL2Rvd25yZXYueG1sUEsFBgAAAAAEAAQA+QAAAJMDAAAAAA==&#10;">
                                    <v:stroke endarrow="block"/>
                                  </v:shape>
                                  <v:shape id="AutoShape 47" o:spid="_x0000_s1061" type="#_x0000_t32" style="position:absolute;left:4305;top:1800;width:0;height:5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qeOcUAAADcAAAADwAAAGRycy9kb3ducmV2LnhtbESPQWsCMRSE70L/Q3gFb5pVQXQ1Sim0&#10;iOJBLUu9PTavu0s3L0sSdfXXG0HwOMzMN8x82ZpanMn5yrKCQT8BQZxbXXGh4Ofw1ZuA8AFZY22Z&#10;FFzJw3Lx1pljqu2Fd3Teh0JECPsUFZQhNKmUPi/JoO/bhjh6f9YZDFG6QmqHlwg3tRwmyVgarDgu&#10;lNjQZ0n5//5kFPxupqfsmm1pnQ2m6yM642+Hb6W67+3HDESgNrzCz/ZKKxiNh/A4E4+AX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DqeOcUAAADcAAAADwAAAAAAAAAA&#10;AAAAAAChAgAAZHJzL2Rvd25yZXYueG1sUEsFBgAAAAAEAAQA+QAAAJMDAAAAAA==&#10;">
                                    <v:stroke endarrow="block"/>
                                  </v:shape>
                                </v:group>
                              </v:group>
                              <v:shape id="Text Box 48" o:spid="_x0000_s1062" type="#_x0000_t202" style="position:absolute;left:2025;top:3765;width:2370;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kpEMUA&#10;AADcAAAADwAAAGRycy9kb3ducmV2LnhtbESPQWvCQBSE7wX/w/IKXopuNCW1qauI0GJvaqW9PrLP&#10;JDT7Nu6uMf57t1DwOMzMN8x82ZtGdOR8bVnBZJyAIC6srrlUcPh6H81A+ICssbFMCq7kYbkYPMwx&#10;1/bCO+r2oRQRwj5HBVUIbS6lLyoy6Me2JY7e0TqDIUpXSu3wEuGmkdMkyaTBmuNChS2tKyp+92ej&#10;YPa86X78Z7r9LrJj8xqeXrqPk1Nq+Niv3kAE6sM9/N/eaAVplsLfmXgE5O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GSkQxQAAANwAAAAPAAAAAAAAAAAAAAAAAJgCAABkcnMv&#10;ZG93bnJldi54bWxQSwUGAAAAAAQABAD1AAAAigMAAAAA&#10;">
                                <v:textbox>
                                  <w:txbxContent>
                                    <w:p w:rsidR="00CA5742" w:rsidRPr="00DD4E7E" w:rsidRDefault="00CA5742" w:rsidP="00DD4E7E">
                                      <w:pPr>
                                        <w:jc w:val="center"/>
                                        <w:rPr>
                                          <w:rFonts w:ascii="Times New Roman" w:hAnsi="Times New Roman" w:cs="Times New Roman"/>
                                          <w:sz w:val="18"/>
                                        </w:rPr>
                                      </w:pPr>
                                      <w:r w:rsidRPr="00DD4E7E">
                                        <w:rPr>
                                          <w:rFonts w:ascii="Times New Roman" w:hAnsi="Times New Roman" w:cs="Times New Roman"/>
                                          <w:sz w:val="18"/>
                                        </w:rPr>
                                        <w:t>Adder</w:t>
                                      </w:r>
                                    </w:p>
                                  </w:txbxContent>
                                </v:textbox>
                              </v:shape>
                              <v:shape id="Text Box 49" o:spid="_x0000_s1063" type="#_x0000_t202" style="position:absolute;left:2040;top:4800;width:2370;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CxZMUA&#10;AADcAAAADwAAAGRycy9kb3ducmV2LnhtbESPQWvCQBSE70L/w/IKvYhuWiVqdJVSaNFbjaLXR/aZ&#10;BLNv091tTP99tyD0OMzMN8xq05tGdOR8bVnB8zgBQVxYXXOp4Hh4H81B+ICssbFMCn7Iw2b9MFhh&#10;pu2N99TloRQRwj5DBVUIbSalLyoy6Me2JY7exTqDIUpXSu3wFuGmkS9JkkqDNceFClt6q6i45t9G&#10;wXy67c5+N/k8FemlWYThrPv4cko9PfavSxCB+vAfvre3WsEkncLfmXgE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8LFkxQAAANwAAAAPAAAAAAAAAAAAAAAAAJgCAABkcnMv&#10;ZG93bnJldi54bWxQSwUGAAAAAAQABAD1AAAAigMAAAAA&#10;">
                                <v:textbox>
                                  <w:txbxContent>
                                    <w:p w:rsidR="00CA5742" w:rsidRPr="00DD4E7E" w:rsidRDefault="00CA5742" w:rsidP="00DD4E7E">
                                      <w:pPr>
                                        <w:jc w:val="center"/>
                                        <w:rPr>
                                          <w:rFonts w:ascii="Times New Roman" w:hAnsi="Times New Roman" w:cs="Times New Roman"/>
                                          <w:sz w:val="18"/>
                                        </w:rPr>
                                      </w:pPr>
                                      <w:r w:rsidRPr="00DD4E7E">
                                        <w:rPr>
                                          <w:rFonts w:ascii="Times New Roman" w:hAnsi="Times New Roman" w:cs="Times New Roman"/>
                                          <w:sz w:val="18"/>
                                        </w:rPr>
                                        <w:t>Adder</w:t>
                                      </w:r>
                                    </w:p>
                                  </w:txbxContent>
                                </v:textbox>
                              </v:shape>
                              <v:shape id="Text Box 50" o:spid="_x0000_s1064" type="#_x0000_t202" style="position:absolute;left:765;top:5850;width:2370;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wU/8YA&#10;AADcAAAADwAAAGRycy9kb3ducmV2LnhtbESPQWvCQBSE7wX/w/IEL6Vu1JpqdBUptNhbtUWvj+wz&#10;CWbfxt1tjP/eLRR6HGbmG2a57kwtWnK+sqxgNExAEOdWV1wo+P56e5qB8AFZY22ZFNzIw3rVe1hi&#10;pu2Vd9TuQyEihH2GCsoQmkxKn5dk0A9tQxy9k3UGQ5SukNrhNcJNLcdJkkqDFceFEht6LSk/73+M&#10;gtnztj36j8nnIU9P9Tw8vrTvF6fUoN9tFiACdeE//NfeagWTdAq/Z+IR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bwU/8YAAADcAAAADwAAAAAAAAAAAAAAAACYAgAAZHJz&#10;L2Rvd25yZXYueG1sUEsFBgAAAAAEAAQA9QAAAIsDAAAAAA==&#10;">
                                <v:textbox>
                                  <w:txbxContent>
                                    <w:p w:rsidR="00CA5742" w:rsidRPr="00DD4E7E" w:rsidRDefault="00CA5742" w:rsidP="00DD4E7E">
                                      <w:pPr>
                                        <w:jc w:val="center"/>
                                        <w:rPr>
                                          <w:rFonts w:ascii="Times New Roman" w:hAnsi="Times New Roman" w:cs="Times New Roman"/>
                                          <w:sz w:val="18"/>
                                        </w:rPr>
                                      </w:pPr>
                                      <w:r w:rsidRPr="00DD4E7E">
                                        <w:rPr>
                                          <w:rFonts w:ascii="Times New Roman" w:hAnsi="Times New Roman" w:cs="Times New Roman"/>
                                          <w:sz w:val="18"/>
                                        </w:rPr>
                                        <w:t>Adder</w:t>
                                      </w:r>
                                    </w:p>
                                  </w:txbxContent>
                                </v:textbox>
                              </v:shape>
                              <v:group id="Group 51" o:spid="_x0000_s1065" style="position:absolute;left:3390;top:2955;width:795;height:825" coordorigin="3390,2955" coordsize="795,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3os8sQAAADcAAAA&#10;DwAAAAAAAAAAAAAAAACqAgAAZHJzL2Rvd25yZXYueG1sUEsFBgAAAAAEAAQA+gAAAJsDAAAAAA==&#10;">
                                <v:shape id="AutoShape 52" o:spid="_x0000_s1066" type="#_x0000_t32" style="position:absolute;left:4185;top:2970;width:0;height:7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09ocYAAADcAAAADwAAAGRycy9kb3ducmV2LnhtbESPQWvCQBSE74X+h+UVvNWNCrbGbKQI&#10;SrF4qJagt0f2mYRm34bdVWN/fVco9DjMzDdMtuhNKy7kfGNZwWiYgCAurW64UvC1Xz2/gvABWWNr&#10;mRTcyMMif3zIMNX2yp902YVKRAj7FBXUIXSplL6syaAf2o44eifrDIYoXSW1w2uEm1aOk2QqDTYc&#10;F2rsaFlT+b07GwWHj9m5uBVb2hSj2eaIzvif/VqpwVP/NgcRqA//4b/2u1Ywmb7A/Uw8AjL/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hNPaHGAAAA3AAAAA8AAAAAAAAA&#10;AAAAAAAAoQIAAGRycy9kb3ducmV2LnhtbFBLBQYAAAAABAAEAPkAAACUAwAAAAA=&#10;">
                                  <v:stroke endarrow="block"/>
                                </v:shape>
                                <v:shape id="AutoShape 53" o:spid="_x0000_s1067" type="#_x0000_t32" style="position:absolute;left:3915;top:2955;width:0;height:7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Kp08MAAADcAAAADwAAAGRycy9kb3ducmV2LnhtbERPz2vCMBS+D/wfwhN2m6kTylqNMgSH&#10;OHaYHWW7PZpnW9a8lCRq619vDoMdP77fq81gOnEh51vLCuazBARxZXXLtYKvYvf0AsIHZI2dZVIw&#10;kofNevKwwlzbK3/S5RhqEUPY56igCaHPpfRVQwb9zPbEkTtZZzBE6GqpHV5juOnkc5Kk0mDLsaHB&#10;nrYNVb/Hs1Hw/Z6dy7H8oEM5zw4/6Iy/FW9KPU6H1yWIQEP4F/+591rBIo1r45l4BOT6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nSqdPDAAAA3AAAAA8AAAAAAAAAAAAA&#10;AAAAoQIAAGRycy9kb3ducmV2LnhtbFBLBQYAAAAABAAEAPkAAACRAwAAAAA=&#10;">
                                  <v:stroke endarrow="block"/>
                                </v:shape>
                                <v:shape id="AutoShape 54" o:spid="_x0000_s1068" type="#_x0000_t32" style="position:absolute;left:3660;top:2985;width:0;height:7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4MSMUAAADcAAAADwAAAGRycy9kb3ducmV2LnhtbESPQWvCQBSE74L/YXlCb7qxBTHRVaTQ&#10;Uiw9qCXo7ZF9JsHs27C7avTXuwWhx2FmvmHmy8404kLO15YVjEcJCOLC6ppLBb+7j+EUhA/IGhvL&#10;pOBGHpaLfm+OmbZX3tBlG0oRIewzVFCF0GZS+qIig35kW+LoHa0zGKJ0pdQOrxFuGvmaJBNpsOa4&#10;UGFL7xUVp+3ZKNh/p+f8lv/QOh+n6wM64++7T6VeBt1qBiJQF/7Dz/aXVvA2SeHvTDwCcvE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p4MSMUAAADcAAAADwAAAAAAAAAA&#10;AAAAAAChAgAAZHJzL2Rvd25yZXYueG1sUEsFBgAAAAAEAAQA+QAAAJMDAAAAAA==&#10;">
                                  <v:stroke endarrow="block"/>
                                </v:shape>
                                <v:shape id="AutoShape 55" o:spid="_x0000_s1069" type="#_x0000_t32" style="position:absolute;left:3390;top:2985;width:0;height:7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0zCMIAAADcAAAADwAAAGRycy9kb3ducmV2LnhtbERPz2vCMBS+C/4P4QneZuoEndUoIkxE&#10;8TAdZd4ezVtb1ryUJGr1rzeHgceP7/d82ZpaXMn5yrKC4SABQZxbXXGh4Pv0+fYBwgdkjbVlUnAn&#10;D8tFtzPHVNsbf9H1GAoRQ9inqKAMoUml9HlJBv3ANsSR+7XOYIjQFVI7vMVwU8v3JBlLgxXHhhIb&#10;WpeU/x0vRsHPfnrJ7tmBdtlwujujM/5x2ijV77WrGYhAbXiJ/91brWA0ifPjmXgE5OI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n0zCMIAAADcAAAADwAAAAAAAAAAAAAA&#10;AAChAgAAZHJzL2Rvd25yZXYueG1sUEsFBgAAAAAEAAQA+QAAAJADAAAAAA==&#10;">
                                  <v:stroke endarrow="block"/>
                                </v:shape>
                              </v:group>
                              <v:group id="Group 56" o:spid="_x0000_s1070" style="position:absolute;left:2100;top:2955;width:795;height:825" coordorigin="3390,2955" coordsize="795,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UoiW8YAAADcAAAADwAAAGRycy9kb3ducmV2LnhtbESPT2vCQBTE70K/w/IK&#10;vZlNGmpLmlVEaulBCmqh9PbIPpNg9m3Irvnz7V2h4HGYmd8w+Wo0jeipc7VlBUkUgyAurK65VPBz&#10;3M7fQDiPrLGxTAomcrBaPsxyzLQdeE/9wZciQNhlqKDyvs2kdEVFBl1kW+LgnWxn0AfZlVJ3OAS4&#10;aeRzHC+kwZrDQoUtbSoqzoeLUfA54LBOk49+dz5tpr/jy/fvLiGlnh7H9TsIT6O/h//bX1pB+pr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SiJbxgAAANwA&#10;AAAPAAAAAAAAAAAAAAAAAKoCAABkcnMvZG93bnJldi54bWxQSwUGAAAAAAQABAD6AAAAnQMAAAAA&#10;">
                                <v:shape id="AutoShape 57" o:spid="_x0000_s1071" type="#_x0000_t32" style="position:absolute;left:4185;top:2970;width:0;height:7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MI5MUAAADcAAAADwAAAGRycy9kb3ducmV2LnhtbESPQWsCMRSE7wX/Q3iCt5rVgtXVKFJo&#10;EaWHqix6e2yeu4ublyWJuvrrTaHQ4zAz3zCzRWtqcSXnK8sKBv0EBHFudcWFgv3u83UMwgdkjbVl&#10;UnAnD4t552WGqbY3/qHrNhQiQtinqKAMoUml9HlJBn3fNsTRO1lnMETpCqkd3iLc1HKYJCNpsOK4&#10;UGJDHyXl5+3FKDhsJpfsnn3TOhtM1kd0xj92X0r1uu1yCiJQG/7Df+2VVvD2PoT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eMI5MUAAADcAAAADwAAAAAAAAAA&#10;AAAAAAChAgAAZHJzL2Rvd25yZXYueG1sUEsFBgAAAAAEAAQA+QAAAJMDAAAAAA==&#10;">
                                  <v:stroke endarrow="block"/>
                                </v:shape>
                                <v:shape id="AutoShape 58" o:spid="_x0000_s1072" type="#_x0000_t32" style="position:absolute;left:3915;top:2955;width:0;height:7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q+tf8YAAADcAAAADwAAAGRycy9kb3ducmV2LnhtbESPQWvCQBSE7wX/w/KE3upGhVbTbESE&#10;lqJ4qEpob4/saxLMvg27q8b+elco9DjMzDdMtuhNK87kfGNZwXiUgCAurW64UnDYvz3NQPiArLG1&#10;TAqu5GGRDx4yTLW98Cedd6ESEcI+RQV1CF0qpS9rMuhHtiOO3o91BkOUrpLa4SXCTSsnSfIsDTYc&#10;F2rsaFVTedydjIKvzfxUXIstrYvxfP2Nzvjf/btSj8N++QoiUB/+w3/tD61g+jKF+5l4BGR+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KvrX/GAAAA3AAAAA8AAAAAAAAA&#10;AAAAAAAAoQIAAGRycy9kb3ducmV2LnhtbFBLBQYAAAAABAAEAPkAAACUAwAAAAA=&#10;">
                                  <v:stroke endarrow="block"/>
                                </v:shape>
                                <v:shape id="AutoShape 59" o:spid="_x0000_s1073" type="#_x0000_t32" style="position:absolute;left:3660;top:2985;width:0;height:7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Y1C8YAAADcAAAADwAAAGRycy9kb3ducmV2LnhtbESPQWvCQBSE70L/w/IEb3Wjlqqpq4ig&#10;iKWHxhLa2yP7TEKzb8PuqrG/vlsoeBxm5htmsepMIy7kfG1ZwWiYgCAurK65VPBx3D7OQPiArLGx&#10;TApu5GG1fOgtMNX2yu90yUIpIoR9igqqENpUSl9UZNAPbUscvZN1BkOUrpTa4TXCTSPHSfIsDdYc&#10;FypsaVNR8Z2djYLP1/k5v+VvdMhH88MXOuN/jjulBv1u/QIiUBfu4f/2XiuYTJ/g70w8AnL5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1GNQvGAAAA3AAAAA8AAAAAAAAA&#10;AAAAAAAAoQIAAGRycy9kb3ducmV2LnhtbFBLBQYAAAAABAAEAPkAAACUAwAAAAA=&#10;">
                                  <v:stroke endarrow="block"/>
                                </v:shape>
                                <v:shape id="AutoShape 60" o:spid="_x0000_s1074" type="#_x0000_t32" style="position:absolute;left:3390;top:2985;width:0;height:7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qQkMYAAADcAAAADwAAAGRycy9kb3ducmV2LnhtbESPQWvCQBSE70L/w/IEb3Wj0qqpq4ig&#10;iKWHxhLa2yP7TEKzb8PuqrG/vlsoeBxm5htmsepMIy7kfG1ZwWiYgCAurK65VPBx3D7OQPiArLGx&#10;TApu5GG1fOgtMNX2yu90yUIpIoR9igqqENpUSl9UZNAPbUscvZN1BkOUrpTa4TXCTSPHSfIsDdYc&#10;FypsaVNR8Z2djYLP1/k5v+VvdMhH88MXOuN/jjulBv1u/QIiUBfu4f/2XiuYTJ/g70w8AnL5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IKkJDGAAAA3AAAAA8AAAAAAAAA&#10;AAAAAAAAoQIAAGRycy9kb3ducmV2LnhtbFBLBQYAAAAABAAEAPkAAACUAwAAAAA=&#10;">
                                  <v:stroke endarrow="block"/>
                                </v:shape>
                              </v:group>
                              <v:group id="Group 61" o:spid="_x0000_s1075" style="position:absolute;left:840;top:2959;width:795;height:2906" coordorigin="840,2959" coordsize="795,29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qO6L8UAAADcAAAADwAAAGRycy9kb3ducmV2LnhtbESPQYvCMBSE78L+h/CE&#10;vWnaFXWpRhFxlz2IoC6It0fzbIvNS2liW/+9EQSPw8x8w8yXnSlFQ7UrLCuIhxEI4tTqgjMF/8ef&#10;wTcI55E1lpZJwZ0cLBcfvTkm2ra8p+bgMxEg7BJUkHtfJVK6NCeDbmgr4uBdbG3QB1lnUtfYBrgp&#10;5VcUTaTBgsNCjhWtc0qvh5tR8NtiuxrFm2Z7vazv5+N4d9rGpNRnv1vNQHjq/Dv8av9pBaPpB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6jui/FAAAA3AAA&#10;AA8AAAAAAAAAAAAAAAAAqgIAAGRycy9kb3ducmV2LnhtbFBLBQYAAAAABAAEAPoAAACcAwAAAAA=&#10;">
                                <v:shape id="AutoShape 62" o:spid="_x0000_s1076" type="#_x0000_t32" style="position:absolute;left:1635;top:2965;width:0;height:28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SrfMYAAADcAAAADwAAAGRycy9kb3ducmV2LnhtbESPQWvCQBSE7wX/w/KE3urGFqrGbEQK&#10;LcXSQ1WC3h7ZZxLMvg27q8b+elco9DjMzDdMtuhNK87kfGNZwXiUgCAurW64UrDdvD9NQfiArLG1&#10;TAqu5GGRDx4yTLW98A+d16ESEcI+RQV1CF0qpS9rMuhHtiOO3sE6gyFKV0nt8BLhppXPSfIqDTYc&#10;F2rs6K2m8rg+GQW7r9mpuBbftCrGs9UenfG/mw+lHof9cg4iUB/+w3/tT63gZTKB+5l4BGR+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2Uq3zGAAAA3AAAAA8AAAAAAAAA&#10;AAAAAAAAoQIAAGRycy9kb3ducmV2LnhtbFBLBQYAAAAABAAEAPkAAACUAwAAAAA=&#10;">
                                  <v:stroke endarrow="block"/>
                                </v:shape>
                                <v:shape id="AutoShape 63" o:spid="_x0000_s1077" type="#_x0000_t32" style="position:absolute;left:1365;top:2970;width:0;height:28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DsIAAADcAAAADwAAAGRycy9kb3ducmV2LnhtbERPz2vCMBS+C/4P4QneZuoEndUoIkxE&#10;8TAdZd4ezVtb1ryUJGr1rzeHgceP7/d82ZpaXMn5yrKC4SABQZxbXXGh4Pv0+fYBwgdkjbVlUnAn&#10;D8tFtzPHVNsbf9H1GAoRQ9inqKAMoUml9HlJBv3ANsSR+7XOYIjQFVI7vMVwU8v3JBlLgxXHhhIb&#10;WpeU/x0vRsHPfnrJ7tmBdtlwujujM/5x2ijV77WrGYhAbXiJ/91brWA0iWvjmXgE5OI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s/DsIAAADcAAAADwAAAAAAAAAAAAAA&#10;AAChAgAAZHJzL2Rvd25yZXYueG1sUEsFBgAAAAAEAAQA+QAAAJADAAAAAA==&#10;">
                                  <v:stroke endarrow="block"/>
                                </v:shape>
                                <v:shape id="AutoShape 64" o:spid="_x0000_s1078" type="#_x0000_t32" style="position:absolute;left:1110;top:2959;width:0;height:28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0ealcYAAADcAAAADwAAAGRycy9kb3ducmV2LnhtbESPQWvCQBSE74X+h+UVvNWNFtREVxHB&#10;IpYe1BLq7ZF9TUKzb8PuqtFf3y0IHoeZ+YaZLTrTiDM5X1tWMOgnIIgLq2suFXwd1q8TED4ga2ws&#10;k4IreVjMn59mmGl74R2d96EUEcI+QwVVCG0mpS8qMuj7tiWO3o91BkOUrpTa4SXCTSOHSTKSBmuO&#10;CxW2tKqo+N2fjILvj/SUX/NP2uaDdHtEZ/zt8K5U76VbTkEE6sIjfG9vtIK3cQr/Z+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NHmpXGAAAA3AAAAA8AAAAAAAAA&#10;AAAAAAAAoQIAAGRycy9kb3ducmV2LnhtbFBLBQYAAAAABAAEAPkAAACUAwAAAAA=&#10;">
                                  <v:stroke endarrow="block"/>
                                </v:shape>
                                <v:shape id="AutoShape 65" o:spid="_x0000_s1079" type="#_x0000_t32" style="position:absolute;left:840;top:2974;width:0;height:28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hDL8MAAADcAAAADwAAAGRycy9kb3ducmV2LnhtbERPz2vCMBS+D/wfwhN2m6kTpFajDMEh&#10;jh1WR9luj+bZljUvJYm29a9fDoMdP77fm91gWnEj5xvLCuazBARxaXXDlYLP8+EpBeEDssbWMikY&#10;ycNuO3nYYKZtzx90y0MlYgj7DBXUIXSZlL6syaCf2Y44chfrDIYIXSW1wz6Gm1Y+J8lSGmw4NtTY&#10;0b6m8ie/GgVfb6trMRbvdCrmq9M3OuPv51elHqfDyxpEoCH8i//cR61gkcb58Uw8AnL7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eoQy/DAAAA3AAAAA8AAAAAAAAAAAAA&#10;AAAAoQIAAGRycy9kb3ducmV2LnhtbFBLBQYAAAAABAAEAPkAAACRAwAAAAA=&#10;">
                                  <v:stroke endarrow="block"/>
                                </v:shape>
                              </v:group>
                              <v:group id="Group 66" o:spid="_x0000_s1080" style="position:absolute;left:1425;top:6315;width:795;height:435" coordorigin="3390,2955" coordsize="795,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J9SfMQAAADcAAAA&#10;DwAAAAAAAAAAAAAAAACqAgAAZHJzL2Rvd25yZXYueG1sUEsFBgAAAAAEAAQA+gAAAJsDAAAAAA==&#10;">
                                <v:shape id="AutoShape 67" o:spid="_x0000_s1081" type="#_x0000_t32" style="position:absolute;left:4185;top:2970;width:0;height:7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Z4w8YAAADcAAAADwAAAGRycy9kb3ducmV2LnhtbESPT2vCQBTE74V+h+UVvNWNForGbKQU&#10;lKJ48A9Bb4/saxKafRt2V4399K5Q6HGYmd8w2bw3rbiQ841lBaNhAoK4tLrhSsFhv3idgPABWWNr&#10;mRTcyMM8f37KMNX2ylu67EIlIoR9igrqELpUSl/WZNAPbUccvW/rDIYoXSW1w2uEm1aOk+RdGmw4&#10;LtTY0WdN5c/ubBQc19NzcSs2tCpG09UJnfG/+6VSg5f+YwYiUB/+w3/tL63gbTKGx5l4BGR+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g2eMPGAAAA3AAAAA8AAAAAAAAA&#10;AAAAAAAAoQIAAGRycy9kb3ducmV2LnhtbFBLBQYAAAAABAAEAPkAAACUAwAAAAA=&#10;">
                                  <v:stroke endarrow="block"/>
                                </v:shape>
                                <v:shape id="AutoShape 68" o:spid="_x0000_s1082" type="#_x0000_t32" style="position:absolute;left:3915;top:2955;width:0;height:7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3rdWMYAAADcAAAADwAAAGRycy9kb3ducmV2LnhtbESPQWvCQBSE74X+h+UVvNWNFYrGbKQU&#10;KqL0UCNBb4/saxKafRt2V4399d2C4HGYmW+YbDmYTpzJ+daygsk4AUFcWd1yrWBffDzPQPiArLGz&#10;TAqu5GGZPz5kmGp74S8670ItIoR9igqaEPpUSl81ZNCPbU8cvW/rDIYoXS21w0uEm06+JMmrNNhy&#10;XGiwp/eGqp/dySg4bOen8lp+0qaczDdHdMb/FiulRk/D2wJEoCHcw7f2WiuYzqbwfyYeAZn/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d63VjGAAAA3AAAAA8AAAAAAAAA&#10;AAAAAAAAoQIAAGRycy9kb3ducmV2LnhtbFBLBQYAAAAABAAEAPkAAACUAwAAAAA=&#10;">
                                  <v:stroke endarrow="block"/>
                                </v:shape>
                                <v:shape id="AutoShape 69" o:spid="_x0000_s1083" type="#_x0000_t32" style="position:absolute;left:3660;top:2985;width:0;height:7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XQRMYAAADcAAAADwAAAGRycy9kb3ducmV2LnhtbESPQWvCQBSE70L/w/IEb3Wj0qqpq4ig&#10;iKWHxhLa2yP7TEKzb8PuqrG/vlsoeBxm5htmsepMIy7kfG1ZwWiYgCAurK65VPBx3D7OQPiArLGx&#10;TApu5GG1fOgtMNX2yu90yUIpIoR9igqqENpUSl9UZNAPbUscvZN1BkOUrpTa4TXCTSPHSfIsDdYc&#10;FypsaVNR8Z2djYLP1/k5v+VvdMhH88MXOuN/jjulBv1u/QIiUBfu4f/2Xit4mkzh70w8AnL5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210ETGAAAA3AAAAA8AAAAAAAAA&#10;AAAAAAAAoQIAAGRycy9kb3ducmV2LnhtbFBLBQYAAAAABAAEAPkAAACUAwAAAAA=&#10;">
                                  <v:stroke endarrow="block"/>
                                </v:shape>
                                <v:shape id="AutoShape 70" o:spid="_x0000_s1084" type="#_x0000_t32" style="position:absolute;left:3390;top:2985;width:0;height:7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pENsIAAADcAAAADwAAAGRycy9kb3ducmV2LnhtbERPz2vCMBS+C/4P4QneZupEmdUoIkxE&#10;8TAdZd4ezVtb1ryUJGr1rzeHgceP7/d82ZpaXMn5yrKC4SABQZxbXXGh4Pv0+fYBwgdkjbVlUnAn&#10;D8tFtzPHVNsbf9H1GAoRQ9inqKAMoUml9HlJBv3ANsSR+7XOYIjQFVI7vMVwU8v3JJlIgxXHhhIb&#10;WpeU/x0vRsHPfnrJ7tmBdtlwujujM/5x2ijV77WrGYhAbXiJ/91brWA8imvjmXgE5OI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CpENsIAAADcAAAADwAAAAAAAAAAAAAA&#10;AAChAgAAZHJzL2Rvd25yZXYueG1sUEsFBgAAAAAEAAQA+QAAAJADAAAAAA==&#10;">
                                  <v:stroke endarrow="block"/>
                                </v:shape>
                              </v:group>
                              <v:group id="Group 71" o:spid="_x0000_s1085" style="position:absolute;left:2460;top:4215;width:795;height:600" coordorigin="3390,2955" coordsize="795,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x1VZcYAAADcAAAADwAAAGRycy9kb3ducmV2LnhtbESPQWvCQBSE7wX/w/IK&#10;3ppNlJSaZhWRKh5CoSqU3h7ZZxLMvg3ZbRL/fbdQ6HGYmW+YfDOZVgzUu8aygiSKQRCXVjdcKbic&#10;908vIJxH1thaJgV3crBZzx5yzLQd+YOGk69EgLDLUEHtfZdJ6cqaDLrIdsTBu9reoA+yr6TucQxw&#10;08pFHD9Lgw2HhRo72tVU3k7fRsFhxHG7TN6G4nbd3b/O6ftnkZBS88dp+wrC0+T/w3/to1aQLl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HVVlxgAAANwA&#10;AAAPAAAAAAAAAAAAAAAAAKoCAABkcnMvZG93bnJldi54bWxQSwUGAAAAAAQABAD6AAAAnQMAAAAA&#10;">
                                <v:shape id="AutoShape 72" o:spid="_x0000_s1086" type="#_x0000_t32" style="position:absolute;left:4185;top:2970;width:0;height:7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o7TcIAAADcAAAADwAAAGRycy9kb3ducmV2LnhtbERPz2vCMBS+C/4P4QneZupQmdUoIkxE&#10;8TAdZd4ezVtb1ryUJGr1rzeHgceP7/d82ZpaXMn5yrKC4SABQZxbXXGh4Pv0+fYBwgdkjbVlUnAn&#10;D8tFtzPHVNsbf9H1GAoRQ9inqKAMoUml9HlJBv3ANsSR+7XOYIjQFVI7vMVwU8v3JJlIgxXHhhIb&#10;WpeU/x0vRsHPfnrJ7tmBdtlwujujM/5x2ijV77WrGYhAbXiJ/91brWA8ivPjmXgE5OI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lo7TcIAAADcAAAADwAAAAAAAAAAAAAA&#10;AAChAgAAZHJzL2Rvd25yZXYueG1sUEsFBgAAAAAEAAQA+QAAAJADAAAAAA==&#10;">
                                  <v:stroke endarrow="block"/>
                                </v:shape>
                                <v:shape id="AutoShape 73" o:spid="_x0000_s1087" type="#_x0000_t32" style="position:absolute;left:3915;top:2955;width:0;height:7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ae1sYAAADcAAAADwAAAGRycy9kb3ducmV2LnhtbESPT2vCQBTE7wW/w/KE3uomxRaNriJC&#10;pVh68A9Bb4/sMwlm34bdVWM/fbdQ8DjMzG+Y6bwzjbiS87VlBekgAUFcWF1zqWC/+3gZgfABWWNj&#10;mRTcycN81nuaYqbtjTd03YZSRAj7DBVUIbSZlL6oyKAf2JY4eifrDIYoXSm1w1uEm0a+Jsm7NFhz&#10;XKiwpWVFxXl7MQoOX+NLfs+/aZ2n4/URnfE/u5VSz/1uMQERqAuP8H/7Uyt4G6bwdyYeATn7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UWntbGAAAA3AAAAA8AAAAAAAAA&#10;AAAAAAAAoQIAAGRycy9kb3ducmV2LnhtbFBLBQYAAAAABAAEAPkAAACUAwAAAAA=&#10;">
                                  <v:stroke endarrow="block"/>
                                </v:shape>
                                <v:shape id="AutoShape 74" o:spid="_x0000_s1088" type="#_x0000_t32" style="position:absolute;left:3660;top:2985;width:0;height:7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cQAocUAAADcAAAADwAAAGRycy9kb3ducmV2LnhtbESPQWsCMRSE7wX/Q3iCt5pVatHVKFJo&#10;EaWHqix6e2yeu4ublyWJuvrrTaHQ4zAz3zCzRWtqcSXnK8sKBv0EBHFudcWFgv3u83UMwgdkjbVl&#10;UnAnD4t552WGqbY3/qHrNhQiQtinqKAMoUml9HlJBn3fNsTRO1lnMETpCqkd3iLc1HKYJO/SYMVx&#10;ocSGPkrKz9uLUXDYTC7ZPfumdTaYrI/ojH/svpTqddvlFESgNvyH/9orrWD0NoT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cQAocUAAADcAAAADwAAAAAAAAAA&#10;AAAAAAChAgAAZHJzL2Rvd25yZXYueG1sUEsFBgAAAAAEAAQA+QAAAJMDAAAAAA==&#10;">
                                  <v:stroke endarrow="block"/>
                                </v:shape>
                                <v:shape id="AutoShape 75" o:spid="_x0000_s1089" type="#_x0000_t32" style="position:absolute;left:3390;top:2985;width:0;height:7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ilOsYAAADcAAAADwAAAGRycy9kb3ducmV2LnhtbESPQWvCQBSE70L/w/IEb3WjtqKpq4ig&#10;iKWHxhLa2yP7TEKzb8PuqrG/vlsoeBxm5htmsepMIy7kfG1ZwWiYgCAurK65VPBx3D7OQPiArLGx&#10;TApu5GG1fOgtMNX2yu90yUIpIoR9igqqENpUSl9UZNAPbUscvZN1BkOUrpTa4TXCTSPHSTKVBmuO&#10;CxW2tKmo+M7ORsHn6/yc3/I3OuSj+eELnfE/x51Sg363fgERqAv38H97rxU8P03g70w8AnL5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qIpTrGAAAA3AAAAA8AAAAAAAAA&#10;AAAAAAAAoQIAAGRycy9kb3ducmV2LnhtbFBLBQYAAAAABAAEAPkAAACUAwAAAAA=&#10;">
                                  <v:stroke endarrow="block"/>
                                </v:shape>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76" o:spid="_x0000_s1090" type="#_x0000_t34" style="position:absolute;left:3709;top:3506;width:1808;height:765;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cPHcAAAADcAAAADwAAAGRycy9kb3ducmV2LnhtbERPy6rCMBDdC/5DGMGdphYUqUYRofjA&#10;hVdd6G5oxrbYTEoTtf69WQh3eTjv+bI1lXhR40rLCkbDCARxZnXJuYLLOR1MQTiPrLGyTAo+5GC5&#10;6HbmmGj75j96nXwuQgi7BBUU3teJlC4ryKAb2po4cHfbGPQBNrnUDb5DuKlkHEUTabDk0FBgTeuC&#10;ssfpaRQcN/5QH/Ba7vQqjR/79PbJ7Vipfq9dzUB4av2/+OfeagXxNKwNZ8IRkIs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S3Dx3AAAAA3AAAAA8AAAAAAAAAAAAAAAAA&#10;oQIAAGRycy9kb3ducmV2LnhtbFBLBQYAAAAABAAEAPkAAACOAwAAAAA=&#10;" adj="19772">
                                <v:stroke endarrow="block"/>
                              </v:shape>
                              <v:shape id="AutoShape 77" o:spid="_x0000_s1091" type="#_x0000_t34" style="position:absolute;left:3394;top:3506;width:1808;height:765;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7dzMsMAAADcAAAADwAAAGRycy9kb3ducmV2LnhtbESPwWrDMBBE74X8g9hCb7UcQ1PXjRJC&#10;oTTXpCG5LtbWMpFWxlJsN19fFQI5DjPzhlmuJ2fFQH1oPSuYZzkI4trrlhsFh+/P5xJEiMgarWdS&#10;8EsB1qvZwxIr7Ufe0bCPjUgQDhUqMDF2lZShNuQwZL4jTt6P7x3GJPtG6h7HBHdWFnm+kA5bTgsG&#10;O/owVJ/3F6fg6KfTZYHG7q5FMC9fr/bchrlST4/T5h1EpCnew7f2Visoyjf4P5OOgFz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3czLDAAAA3AAAAA8AAAAAAAAAAAAA&#10;AAAAoQIAAGRycy9kb3ducmV2LnhtbFBLBQYAAAAABAAEAPkAAACRAwAAAAA=&#10;" adj="17980">
                                <v:stroke endarrow="block"/>
                              </v:shape>
                            </v:group>
                          </v:group>
                          <v:shape id="AutoShape 78" o:spid="_x0000_s1092" type="#_x0000_t32" style="position:absolute;left:4230;top:5265;width:0;height:14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Dab8IAAADcAAAADwAAAGRycy9kb3ducmV2LnhtbERPy4rCMBTdD/gP4QruxlQXMq1GEcFh&#10;UGbhg6K7S3Nti81NSaJWv94sBmZ5OO/ZojONuJPztWUFo2ECgriwuuZSwfGw/vwC4QOyxsYyKXiS&#10;h8W89zHDTNsH7+i+D6WIIewzVFCF0GZS+qIig35oW+LIXawzGCJ0pdQOHzHcNHKcJBNpsObYUGFL&#10;q4qK6/5mFJy26S1/5r+0yUfp5ozO+NfhW6lBv1tOQQTqwr/4z/2jFYzTOD+eiUdAz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JDab8IAAADcAAAADwAAAAAAAAAAAAAA&#10;AAChAgAAZHJzL2Rvd25yZXYueG1sUEsFBgAAAAAEAAQA+QAAAJADAAAAAA==&#10;">
                            <v:stroke endarrow="block"/>
                          </v:shape>
                          <v:shape id="AutoShape 79" o:spid="_x0000_s1093" type="#_x0000_t32" style="position:absolute;left:3900;top:5265;width:0;height:14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9x/9MYAAADcAAAADwAAAGRycy9kb3ducmV2LnhtbESPT2vCQBTE74LfYXkFb7qJB2lSVykF&#10;S7H04B9CvT2yzyQ0+zbsrhr76V1B8DjMzG+Y+bI3rTiT841lBekkAUFcWt1wpWC/W41fQfiArLG1&#10;TAqu5GG5GA7mmGt74Q2dt6ESEcI+RwV1CF0upS9rMugntiOO3tE6gyFKV0nt8BLhppXTJJlJgw3H&#10;hRo7+qip/NuejILf7+xUXIsfWhdptj6gM/5/96nU6KV/fwMRqA/P8KP9pRVMsxTuZ+IRkI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vcf/TGAAAA3AAAAA8AAAAAAAAA&#10;AAAAAAAAoQIAAGRycy9kb3ducmV2LnhtbFBLBQYAAAAABAAEAPkAAACUAwAAAAA=&#10;">
                            <v:stroke endarrow="block"/>
                          </v:shape>
                          <v:shape id="AutoShape 80" o:spid="_x0000_s1094" type="#_x0000_t32" style="position:absolute;left:2701;top:5265;width:0;height:6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7hg8UAAADcAAAADwAAAGRycy9kb3ducmV2LnhtbESPQWvCQBSE74L/YXmCN92YgzSpqxTB&#10;UpQe1BLq7ZF9JqHZt2F31eivdwuFHoeZ+YZZrHrTiis531hWMJsmIIhLqxuuFHwdN5MXED4ga2wt&#10;k4I7eVgth4MF5treeE/XQ6hEhLDPUUEdQpdL6cuaDPqp7Yijd7bOYIjSVVI7vEW4aWWaJHNpsOG4&#10;UGNH65rKn8PFKPjeZZfiXnzStphl2xM64x/Hd6XGo/7tFUSgPvyH/9ofWkGapfB7Jh4Bu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w7hg8UAAADcAAAADwAAAAAAAAAA&#10;AAAAAAChAgAAZHJzL2Rvd25yZXYueG1sUEsFBgAAAAAEAAQA+QAAAJMDAAAAAA==&#10;">
                            <v:stroke endarrow="block"/>
                          </v:shape>
                          <v:shape id="AutoShape 81" o:spid="_x0000_s1095" type="#_x0000_t32" style="position:absolute;left:2986;top:5250;width:0;height:6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JEGMYAAADcAAAADwAAAGRycy9kb3ducmV2LnhtbESPT2vCQBTE7wW/w/KE3upGC8VEVymF&#10;ilg8+IfQ3h7ZZxKafRt2V41+elcQPA4z8xtmOu9MI07kfG1ZwXCQgCAurK65VLDffb+NQfiArLGx&#10;TAou5GE+671MMdP2zBs6bUMpIoR9hgqqENpMSl9UZNAPbEscvYN1BkOUrpTa4TnCTSNHSfIhDdYc&#10;Fyps6aui4n97NAp+f9JjfsnXtMqH6eoPnfHX3UKp1373OQERqAvP8KO91ApG6Tvcz8QjIG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RCRBjGAAAA3AAAAA8AAAAAAAAA&#10;AAAAAAAAoQIAAGRycy9kb3ducmV2LnhtbFBLBQYAAAAABAAEAPkAAACUAwAAAAA=&#10;">
                            <v:stroke endarrow="block"/>
                          </v:shape>
                          <v:shape id="AutoShape 82" o:spid="_x0000_s1096" type="#_x0000_t32" style="position:absolute;left:2341;top:5265;width:0;height:2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vcbMYAAADcAAAADwAAAGRycy9kb3ducmV2LnhtbESPT2vCQBTE7wW/w/KE3upGKcVEVymF&#10;ilg8+IfQ3h7ZZxKafRt2V41+elcQPA4z8xtmOu9MI07kfG1ZwXCQgCAurK65VLDffb+NQfiArLGx&#10;TAou5GE+671MMdP2zBs6bUMpIoR9hgqqENpMSl9UZNAPbEscvYN1BkOUrpTa4TnCTSNHSfIhDdYc&#10;Fyps6aui4n97NAp+f9JjfsnXtMqH6eoPnfHX3UKp1373OQERqAvP8KO91ApG6Tvcz8QjIG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ur3GzGAAAA3AAAAA8AAAAAAAAA&#10;AAAAAAAAoQIAAGRycy9kb3ducmV2LnhtbFBLBQYAAAAABAAEAPkAAACUAwAAAAA=&#10;">
                            <v:stroke endarrow="block"/>
                          </v:shape>
                          <v:shape id="AutoShape 83" o:spid="_x0000_s1097" type="#_x0000_t32" style="position:absolute;left:3496;top:4545;width:0;height:2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d598YAAADcAAAADwAAAGRycy9kb3ducmV2LnhtbESPT2vCQBTE7wW/w/KE3upGocVEVymF&#10;ilg8+IfQ3h7ZZxKafRt2V41+elcQPA4z8xtmOu9MI07kfG1ZwXCQgCAurK65VLDffb+NQfiArLGx&#10;TAou5GE+671MMdP2zBs6bUMpIoR9hgqqENpMSl9UZNAPbEscvYN1BkOUrpTa4TnCTSNHSfIhDdYc&#10;Fyps6aui4n97NAp+f9JjfsnXtMqH6eoPnfHX3UKp1373OQERqAvP8KO91ApG6Tvcz8QjIG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TneffGAAAA3AAAAA8AAAAAAAAA&#10;AAAAAAAAoQIAAGRycy9kb3ducmV2LnhtbFBLBQYAAAAABAAEAPkAAACUAwAAAAA=&#10;">
                            <v:stroke endarrow="block"/>
                          </v:shape>
                          <v:shape id="AutoShape 84" o:spid="_x0000_s1098" type="#_x0000_t32" style="position:absolute;left:3706;top:4545;width:0;height:2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XngMUAAADcAAAADwAAAGRycy9kb3ducmV2LnhtbESPQWvCQBSE70L/w/IK3nSjB2lSVykF&#10;RZQe1BLa2yP7TILZt2F31eivdwXB4zAz3zDTeWcacSbna8sKRsMEBHFhdc2lgt/9YvABwgdkjY1l&#10;UnAlD/PZW2+KmbYX3tJ5F0oRIewzVFCF0GZS+qIig35oW+LoHawzGKJ0pdQOLxFuGjlOkok0WHNc&#10;qLCl74qK4+5kFPxt0lN+zX9onY/S9T8642/7pVL99+7rE0SgLrzCz/ZKKxinE3iciUdAz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DXngMUAAADcAAAADwAAAAAAAAAA&#10;AAAAAAChAgAAZHJzL2Rvd25yZXYueG1sUEsFBgAAAAAEAAQA+QAAAJMDAAAAAA==&#10;">
                            <v:stroke endarrow="block"/>
                          </v:shape>
                          <v:shape id="AutoShape 85" o:spid="_x0000_s1099" type="#_x0000_t34" style="position:absolute;left:1248;top:4849;width:1613;height:39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yO8UAAADcAAAADwAAAGRycy9kb3ducmV2LnhtbESPzU7DMBCE70i8g7VI3KhDD5SmdSsE&#10;VKp6Qf2B8zbeOhHxOthLE94eIyH1OJqZbzTz5eBbdaaYmsAG7kcFKOIq2IadgcN+dfcIKgmyxTYw&#10;GfihBMvF9dUcSxt63tJ5J05lCKcSDdQiXal1qmrymEahI87eKUSPkmV02kbsM9y3elwUD9pjw3mh&#10;xo6ea6o+d9/ewJe8TfBlddy/SzwNffPhNttXZ8ztzfA0AyU0yCX8315bA+PpBP7O5COgF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vyO8UAAADcAAAADwAAAAAAAAAA&#10;AAAAAAChAgAAZHJzL2Rvd25yZXYueG1sUEsFBgAAAAAEAAQA+QAAAJMDAAAAAA==&#10;" adj="6749">
                            <v:stroke endarrow="block"/>
                          </v:shape>
                          <v:shape id="AutoShape 86" o:spid="_x0000_s1100" type="#_x0000_t32" style="position:absolute;left:946;top:6315;width:0;height:4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bWacIAAADcAAAADwAAAGRycy9kb3ducmV2LnhtbERPy4rCMBTdD/gP4QruxlQXMq1GEcFh&#10;UGbhg6K7S3Nti81NSaJWv94sBmZ5OO/ZojONuJPztWUFo2ECgriwuuZSwfGw/vwC4QOyxsYyKXiS&#10;h8W89zHDTNsH7+i+D6WIIewzVFCF0GZS+qIig35oW+LIXawzGCJ0pdQOHzHcNHKcJBNpsObYUGFL&#10;q4qK6/5mFJy26S1/5r+0yUfp5ozO+NfhW6lBv1tOQQTqwr/4z/2jFYzTuDaeiUdAz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ubWacIAAADcAAAADwAAAAAAAAAAAAAA&#10;AAChAgAAZHJzL2Rvd25yZXYueG1sUEsFBgAAAAAEAAQA+QAAAJADAAAAAA==&#10;">
                            <v:stroke endarrow="block"/>
                          </v:shape>
                        </v:group>
                      </v:group>
                    </v:group>
                  </v:group>
                </v:group>
                <v:shape id="_x0000_s1101" type="#_x0000_t202" style="position:absolute;left:630;top:7410;width:4995;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BR9cMA&#10;AADcAAAADwAAAGRycy9kb3ducmV2LnhtbESPQYvCMBSE74L/IbwFL6KpPSxajVKK4l7Vvezt0Tzb&#10;ss1L20Rb/fWbBcHjMDPfMJvdYGpxp85VlhUs5hEI4tzqigsF35fDbAnCeWSNtWVS8CAHu+14tMFE&#10;255PdD/7QgQIuwQVlN43iZQuL8mgm9uGOHhX2xn0QXaF1B32AW5qGUfRpzRYcVgosaGspPz3fDMK&#10;bL9/GEttFE9/nuaYpe3pGrdKTT6GdA3C0+Df4Vf7SyuIVyv4PxOOgN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BR9cMAAADcAAAADwAAAAAAAAAAAAAAAACYAgAAZHJzL2Rv&#10;d25yZXYueG1sUEsFBgAAAAAEAAQA9QAAAIgDAAAAAA==&#10;" strokecolor="white">
                  <v:textbox>
                    <w:txbxContent>
                      <w:p w:rsidR="00CA5742" w:rsidRPr="00124770" w:rsidRDefault="00AC0E04" w:rsidP="00124770">
                        <w:pPr>
                          <w:jc w:val="center"/>
                          <w:rPr>
                            <w:rFonts w:ascii="Times New Roman" w:hAnsi="Times New Roman" w:cs="Times New Roman"/>
                            <w:b/>
                            <w:sz w:val="16"/>
                          </w:rPr>
                        </w:pPr>
                        <w:r w:rsidRPr="00124770">
                          <w:rPr>
                            <w:rFonts w:ascii="Times New Roman" w:hAnsi="Times New Roman" w:cs="Times New Roman"/>
                            <w:b/>
                            <w:sz w:val="16"/>
                          </w:rPr>
                          <w:t>Figure 2</w:t>
                        </w:r>
                        <w:r w:rsidR="00CA5742" w:rsidRPr="00124770">
                          <w:rPr>
                            <w:rFonts w:ascii="Times New Roman" w:hAnsi="Times New Roman" w:cs="Times New Roman"/>
                            <w:b/>
                            <w:sz w:val="16"/>
                          </w:rPr>
                          <w:t>: Block Diagram of 4-bit Vedic Multiplier</w:t>
                        </w:r>
                      </w:p>
                    </w:txbxContent>
                  </v:textbox>
                </v:shape>
              </v:group>
            </w:pict>
          </mc:Fallback>
        </mc:AlternateContent>
      </w:r>
      <w:r w:rsidR="00D03AD9" w:rsidRPr="00DD4E7E">
        <w:rPr>
          <w:rFonts w:ascii="Times New Roman" w:hAnsi="Times New Roman" w:cs="Times New Roman"/>
          <w:bCs/>
          <w:color w:val="000000"/>
          <w:sz w:val="20"/>
        </w:rPr>
        <w:t>The proposed design evidently reduces a given 4 bit multiplication shown in below figure to a 2-bit multiplication (in fig 7) by making use of basic shifting and add</w:t>
      </w:r>
      <w:r w:rsidR="00124770">
        <w:rPr>
          <w:rFonts w:ascii="Times New Roman" w:hAnsi="Times New Roman" w:cs="Times New Roman"/>
          <w:bCs/>
          <w:color w:val="000000"/>
          <w:sz w:val="20"/>
        </w:rPr>
        <w:t>ition operations  shown in figure 2. Similarly, for</w:t>
      </w:r>
      <w:r w:rsidR="00D03AD9" w:rsidRPr="00DD4E7E">
        <w:rPr>
          <w:rFonts w:ascii="Times New Roman" w:hAnsi="Times New Roman" w:cs="Times New Roman"/>
          <w:bCs/>
          <w:color w:val="000000"/>
          <w:sz w:val="20"/>
        </w:rPr>
        <w:t xml:space="preserve"> an 8 bit multiplication, the multiplier and multiplicand are grouped into 4-bit </w:t>
      </w:r>
      <w:r w:rsidR="00CA5742" w:rsidRPr="00DD4E7E">
        <w:rPr>
          <w:rFonts w:ascii="Times New Roman" w:hAnsi="Times New Roman" w:cs="Times New Roman"/>
          <w:bCs/>
          <w:color w:val="000000"/>
          <w:sz w:val="20"/>
        </w:rPr>
        <w:t>number so that it decomposes i</w:t>
      </w:r>
      <w:r>
        <w:rPr>
          <w:rFonts w:ascii="Times New Roman" w:hAnsi="Times New Roman" w:cs="Times New Roman"/>
          <w:bCs/>
          <w:color w:val="000000"/>
          <w:sz w:val="20"/>
        </w:rPr>
        <w:t>nto 4×4 multiplication modules.</w:t>
      </w:r>
    </w:p>
    <w:p w:rsidR="00CA5742" w:rsidRDefault="00CA5742" w:rsidP="007B1EAE">
      <w:pPr>
        <w:jc w:val="both"/>
        <w:rPr>
          <w:bCs/>
          <w:color w:val="000000"/>
        </w:rPr>
      </w:pPr>
    </w:p>
    <w:p w:rsidR="00CA5742" w:rsidRDefault="00CA5742" w:rsidP="007B1EAE">
      <w:pPr>
        <w:jc w:val="both"/>
        <w:rPr>
          <w:bCs/>
          <w:color w:val="000000"/>
        </w:rPr>
      </w:pPr>
    </w:p>
    <w:p w:rsidR="00CA5742" w:rsidRDefault="00CA5742" w:rsidP="007B1EAE">
      <w:pPr>
        <w:jc w:val="both"/>
        <w:rPr>
          <w:bCs/>
          <w:color w:val="000000"/>
        </w:rPr>
      </w:pPr>
    </w:p>
    <w:p w:rsidR="00CA5742" w:rsidRDefault="00CA5742" w:rsidP="007B1EAE">
      <w:pPr>
        <w:jc w:val="both"/>
        <w:rPr>
          <w:bCs/>
          <w:color w:val="000000"/>
        </w:rPr>
      </w:pPr>
    </w:p>
    <w:p w:rsidR="00CA5742" w:rsidRDefault="00CA5742" w:rsidP="007B1EAE">
      <w:pPr>
        <w:jc w:val="both"/>
        <w:rPr>
          <w:bCs/>
          <w:color w:val="000000"/>
        </w:rPr>
      </w:pPr>
    </w:p>
    <w:p w:rsidR="00CA5742" w:rsidRDefault="00CA5742" w:rsidP="007B1EAE">
      <w:pPr>
        <w:jc w:val="both"/>
        <w:rPr>
          <w:bCs/>
          <w:color w:val="000000"/>
        </w:rPr>
      </w:pPr>
    </w:p>
    <w:p w:rsidR="00CA5742" w:rsidRDefault="00CA5742" w:rsidP="007B1EAE">
      <w:pPr>
        <w:jc w:val="both"/>
        <w:rPr>
          <w:bCs/>
          <w:color w:val="000000"/>
        </w:rPr>
      </w:pPr>
    </w:p>
    <w:p w:rsidR="00CA5742" w:rsidRDefault="00CA5742" w:rsidP="007B1EAE">
      <w:pPr>
        <w:jc w:val="both"/>
        <w:rPr>
          <w:bCs/>
          <w:color w:val="000000"/>
        </w:rPr>
      </w:pPr>
    </w:p>
    <w:p w:rsidR="00CA5742" w:rsidRDefault="00CA5742" w:rsidP="007B1EAE">
      <w:pPr>
        <w:jc w:val="both"/>
        <w:rPr>
          <w:bCs/>
          <w:color w:val="000000"/>
        </w:rPr>
      </w:pPr>
    </w:p>
    <w:p w:rsidR="00CA5742" w:rsidRDefault="00CA5742" w:rsidP="007B1EAE">
      <w:pPr>
        <w:jc w:val="both"/>
        <w:rPr>
          <w:bCs/>
          <w:color w:val="000000"/>
        </w:rPr>
      </w:pPr>
    </w:p>
    <w:p w:rsidR="00CA5742" w:rsidRDefault="00CA5742" w:rsidP="007B1EAE">
      <w:pPr>
        <w:jc w:val="both"/>
        <w:rPr>
          <w:bCs/>
          <w:color w:val="000000"/>
        </w:rPr>
      </w:pPr>
    </w:p>
    <w:p w:rsidR="00CA5742" w:rsidRDefault="00CA5742" w:rsidP="007B1EAE">
      <w:pPr>
        <w:jc w:val="both"/>
        <w:rPr>
          <w:bCs/>
          <w:color w:val="000000"/>
        </w:rPr>
      </w:pPr>
    </w:p>
    <w:p w:rsidR="00CA5742" w:rsidRDefault="00CA5742" w:rsidP="007B1EAE">
      <w:pPr>
        <w:jc w:val="both"/>
        <w:rPr>
          <w:bCs/>
          <w:color w:val="000000"/>
        </w:rPr>
      </w:pPr>
    </w:p>
    <w:p w:rsidR="00CA5742" w:rsidRPr="00124770" w:rsidRDefault="00CA5742" w:rsidP="007B1EAE">
      <w:pPr>
        <w:jc w:val="both"/>
        <w:rPr>
          <w:rFonts w:ascii="Times New Roman" w:hAnsi="Times New Roman" w:cs="Times New Roman"/>
          <w:bCs/>
          <w:color w:val="000000"/>
          <w:sz w:val="20"/>
        </w:rPr>
      </w:pPr>
      <w:r w:rsidRPr="00124770">
        <w:rPr>
          <w:rFonts w:ascii="Times New Roman" w:hAnsi="Times New Roman" w:cs="Times New Roman"/>
          <w:bCs/>
          <w:color w:val="000000"/>
          <w:sz w:val="20"/>
        </w:rPr>
        <w:t xml:space="preserve"> The 4×4 multiplier can be used for building 8×8 multiplier and 8×8 multiplier for  16×16</w:t>
      </w:r>
      <w:r w:rsidR="00AD3096">
        <w:rPr>
          <w:rFonts w:ascii="Times New Roman" w:hAnsi="Times New Roman" w:cs="Times New Roman"/>
          <w:bCs/>
          <w:color w:val="000000"/>
          <w:sz w:val="20"/>
        </w:rPr>
        <w:t xml:space="preserve"> multiplier and so on [7</w:t>
      </w:r>
      <w:r w:rsidRPr="00124770">
        <w:rPr>
          <w:rFonts w:ascii="Times New Roman" w:hAnsi="Times New Roman" w:cs="Times New Roman"/>
          <w:bCs/>
          <w:color w:val="000000"/>
          <w:sz w:val="20"/>
        </w:rPr>
        <w:t>]</w:t>
      </w:r>
      <w:r w:rsidR="00AD3096">
        <w:rPr>
          <w:rFonts w:ascii="Times New Roman" w:hAnsi="Times New Roman" w:cs="Times New Roman"/>
          <w:bCs/>
          <w:color w:val="000000"/>
          <w:sz w:val="20"/>
        </w:rPr>
        <w:t>.</w:t>
      </w:r>
    </w:p>
    <w:p w:rsidR="00D03AD9" w:rsidRDefault="007812F8" w:rsidP="007B1EAE">
      <w:pPr>
        <w:jc w:val="both"/>
        <w:rPr>
          <w:bCs/>
          <w:color w:val="000000"/>
        </w:rPr>
      </w:pPr>
      <w:r>
        <w:rPr>
          <w:noProof/>
          <w:color w:val="000000"/>
          <w:lang w:bidi="ar-SA"/>
        </w:rPr>
        <w:drawing>
          <wp:inline distT="0" distB="0" distL="0" distR="0">
            <wp:extent cx="3200400" cy="1695450"/>
            <wp:effectExtent l="0" t="0" r="0" b="0"/>
            <wp:docPr id="2" name="Picture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1695450"/>
                    </a:xfrm>
                    <a:prstGeom prst="rect">
                      <a:avLst/>
                    </a:prstGeom>
                    <a:noFill/>
                    <a:ln>
                      <a:noFill/>
                    </a:ln>
                  </pic:spPr>
                </pic:pic>
              </a:graphicData>
            </a:graphic>
          </wp:inline>
        </w:drawing>
      </w:r>
      <w:r w:rsidR="00CA5742">
        <w:rPr>
          <w:bCs/>
          <w:color w:val="000000"/>
        </w:rPr>
        <w:t xml:space="preserve"> </w:t>
      </w:r>
    </w:p>
    <w:p w:rsidR="00CA5742" w:rsidRPr="00AD3096" w:rsidRDefault="00AC0E04" w:rsidP="00AD3096">
      <w:pPr>
        <w:jc w:val="center"/>
        <w:rPr>
          <w:rFonts w:ascii="Times New Roman" w:hAnsi="Times New Roman" w:cs="Times New Roman"/>
          <w:b/>
          <w:sz w:val="16"/>
        </w:rPr>
      </w:pPr>
      <w:r w:rsidRPr="00AD3096">
        <w:rPr>
          <w:rFonts w:ascii="Times New Roman" w:hAnsi="Times New Roman" w:cs="Times New Roman"/>
          <w:b/>
          <w:sz w:val="16"/>
        </w:rPr>
        <w:t>Figure 3</w:t>
      </w:r>
      <w:r w:rsidR="00CA5742" w:rsidRPr="00AD3096">
        <w:rPr>
          <w:rFonts w:ascii="Times New Roman" w:hAnsi="Times New Roman" w:cs="Times New Roman"/>
          <w:b/>
          <w:sz w:val="16"/>
        </w:rPr>
        <w:t xml:space="preserve">: </w:t>
      </w:r>
      <w:r w:rsidRPr="00AD3096">
        <w:rPr>
          <w:rFonts w:ascii="Times New Roman" w:hAnsi="Times New Roman" w:cs="Times New Roman"/>
          <w:b/>
          <w:sz w:val="16"/>
        </w:rPr>
        <w:t xml:space="preserve"> </w:t>
      </w:r>
      <w:r w:rsidR="00CA5742" w:rsidRPr="00AD3096">
        <w:rPr>
          <w:rFonts w:ascii="Times New Roman" w:hAnsi="Times New Roman" w:cs="Times New Roman"/>
          <w:b/>
          <w:sz w:val="16"/>
        </w:rPr>
        <w:t>4-bit adder</w:t>
      </w:r>
    </w:p>
    <w:p w:rsidR="00396008" w:rsidRDefault="00396008" w:rsidP="00CA5742"/>
    <w:p w:rsidR="00984AD8" w:rsidRDefault="00396008" w:rsidP="007B1EAE">
      <w:pPr>
        <w:jc w:val="both"/>
        <w:rPr>
          <w:rFonts w:ascii="Times New Roman" w:hAnsi="Times New Roman" w:cs="Times New Roman"/>
          <w:sz w:val="20"/>
          <w:szCs w:val="24"/>
        </w:rPr>
      </w:pPr>
      <w:r w:rsidRPr="00984AD8">
        <w:rPr>
          <w:rFonts w:ascii="Times New Roman" w:hAnsi="Times New Roman" w:cs="Times New Roman"/>
          <w:bCs/>
          <w:color w:val="000000"/>
          <w:sz w:val="20"/>
        </w:rPr>
        <w:lastRenderedPageBreak/>
        <w:t>Block diagram of Vedic mul</w:t>
      </w:r>
      <w:r w:rsidR="00984AD8">
        <w:rPr>
          <w:rFonts w:ascii="Times New Roman" w:hAnsi="Times New Roman" w:cs="Times New Roman"/>
          <w:bCs/>
          <w:color w:val="000000"/>
          <w:sz w:val="20"/>
        </w:rPr>
        <w:t xml:space="preserve">tiplier is showing below figure 4 initially designed a </w:t>
      </w:r>
      <w:r w:rsidRPr="00984AD8">
        <w:rPr>
          <w:rFonts w:ascii="Times New Roman" w:hAnsi="Times New Roman" w:cs="Times New Roman"/>
          <w:bCs/>
          <w:color w:val="000000"/>
          <w:sz w:val="20"/>
        </w:rPr>
        <w:t xml:space="preserve">2×2 multiplier by </w:t>
      </w:r>
      <w:r w:rsidRPr="00984AD8">
        <w:rPr>
          <w:rFonts w:ascii="Times New Roman" w:hAnsi="Times New Roman" w:cs="Times New Roman"/>
          <w:sz w:val="20"/>
          <w:szCs w:val="24"/>
        </w:rPr>
        <w:t xml:space="preserve">Xilinx </w:t>
      </w:r>
      <w:proofErr w:type="gramStart"/>
      <w:r w:rsidRPr="00984AD8">
        <w:rPr>
          <w:rFonts w:ascii="Times New Roman" w:hAnsi="Times New Roman" w:cs="Times New Roman"/>
          <w:sz w:val="20"/>
          <w:szCs w:val="24"/>
        </w:rPr>
        <w:t xml:space="preserve">14.1i </w:t>
      </w:r>
      <w:r w:rsidR="00984AD8">
        <w:rPr>
          <w:rFonts w:ascii="Times New Roman" w:hAnsi="Times New Roman" w:cs="Times New Roman"/>
          <w:sz w:val="20"/>
          <w:szCs w:val="24"/>
        </w:rPr>
        <w:t>.</w:t>
      </w:r>
      <w:proofErr w:type="gramEnd"/>
    </w:p>
    <w:p w:rsidR="00396008" w:rsidRPr="00984AD8" w:rsidRDefault="00984AD8" w:rsidP="007B1EAE">
      <w:pPr>
        <w:jc w:val="both"/>
        <w:rPr>
          <w:rFonts w:ascii="Times New Roman" w:hAnsi="Times New Roman" w:cs="Times New Roman"/>
          <w:sz w:val="20"/>
          <w:szCs w:val="24"/>
        </w:rPr>
      </w:pPr>
      <w:r>
        <w:rPr>
          <w:bCs/>
          <w:noProof/>
          <w:color w:val="000000"/>
          <w:lang w:bidi="ar-SA"/>
        </w:rPr>
        <mc:AlternateContent>
          <mc:Choice Requires="wpg">
            <w:drawing>
              <wp:anchor distT="0" distB="0" distL="114300" distR="114300" simplePos="0" relativeHeight="251658240" behindDoc="0" locked="0" layoutInCell="1" allowOverlap="1" wp14:anchorId="69DE9003" wp14:editId="1A47C1A5">
                <wp:simplePos x="0" y="0"/>
                <wp:positionH relativeFrom="column">
                  <wp:posOffset>443865</wp:posOffset>
                </wp:positionH>
                <wp:positionV relativeFrom="paragraph">
                  <wp:posOffset>1270</wp:posOffset>
                </wp:positionV>
                <wp:extent cx="2253615" cy="732790"/>
                <wp:effectExtent l="0" t="0" r="70485" b="10160"/>
                <wp:wrapNone/>
                <wp:docPr id="510" name="Group 4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3615" cy="732790"/>
                          <a:chOff x="-212" y="0"/>
                          <a:chExt cx="22538" cy="7326"/>
                        </a:xfrm>
                      </wpg:grpSpPr>
                      <wps:wsp>
                        <wps:cNvPr id="511" name="Text Box 412"/>
                        <wps:cNvSpPr txBox="1">
                          <a:spLocks noChangeArrowheads="1"/>
                        </wps:cNvSpPr>
                        <wps:spPr bwMode="auto">
                          <a:xfrm>
                            <a:off x="-212" y="3083"/>
                            <a:ext cx="6057" cy="3397"/>
                          </a:xfrm>
                          <a:prstGeom prst="rect">
                            <a:avLst/>
                          </a:prstGeom>
                          <a:solidFill>
                            <a:srgbClr val="FFFFFF"/>
                          </a:solidFill>
                          <a:ln w="6350">
                            <a:solidFill>
                              <a:srgbClr val="FFFFFF"/>
                            </a:solidFill>
                            <a:miter lim="800000"/>
                            <a:headEnd/>
                            <a:tailEnd/>
                          </a:ln>
                        </wps:spPr>
                        <wps:txbx>
                          <w:txbxContent>
                            <w:p w:rsidR="00396008" w:rsidRPr="00984AD8" w:rsidRDefault="00396008" w:rsidP="00396008">
                              <w:pPr>
                                <w:rPr>
                                  <w:rFonts w:ascii="Times New Roman" w:hAnsi="Times New Roman" w:cs="Times New Roman"/>
                                  <w:sz w:val="20"/>
                                </w:rPr>
                              </w:pPr>
                              <w:r w:rsidRPr="00984AD8">
                                <w:rPr>
                                  <w:rFonts w:ascii="Times New Roman" w:hAnsi="Times New Roman" w:cs="Times New Roman"/>
                                  <w:sz w:val="20"/>
                                </w:rPr>
                                <w:t>B</w:t>
                              </w:r>
                              <w:r w:rsidRPr="00984AD8">
                                <w:rPr>
                                  <w:rFonts w:ascii="Times New Roman" w:hAnsi="Times New Roman" w:cs="Times New Roman"/>
                                  <w:sz w:val="20"/>
                                  <w:vertAlign w:val="subscript"/>
                                </w:rPr>
                                <w:t xml:space="preserve"> (1-0)</w:t>
                              </w:r>
                            </w:p>
                          </w:txbxContent>
                        </wps:txbx>
                        <wps:bodyPr rot="0" vert="horz" wrap="square" lIns="91440" tIns="45720" rIns="91440" bIns="45720" anchor="t" anchorCtr="0" upright="1">
                          <a:noAutofit/>
                        </wps:bodyPr>
                      </wps:wsp>
                      <wpg:grpSp>
                        <wpg:cNvPr id="512" name="Group 415"/>
                        <wpg:cNvGrpSpPr>
                          <a:grpSpLocks/>
                        </wpg:cNvGrpSpPr>
                        <wpg:grpSpPr bwMode="auto">
                          <a:xfrm>
                            <a:off x="0" y="0"/>
                            <a:ext cx="22325" cy="7326"/>
                            <a:chOff x="0" y="0"/>
                            <a:chExt cx="22325" cy="7326"/>
                          </a:xfrm>
                        </wpg:grpSpPr>
                        <wps:wsp>
                          <wps:cNvPr id="513" name="Text Box 411"/>
                          <wps:cNvSpPr txBox="1">
                            <a:spLocks noChangeArrowheads="1"/>
                          </wps:cNvSpPr>
                          <wps:spPr bwMode="auto">
                            <a:xfrm>
                              <a:off x="0" y="0"/>
                              <a:ext cx="6060" cy="3402"/>
                            </a:xfrm>
                            <a:prstGeom prst="rect">
                              <a:avLst/>
                            </a:prstGeom>
                            <a:solidFill>
                              <a:srgbClr val="FFFFFF"/>
                            </a:solidFill>
                            <a:ln w="6350">
                              <a:solidFill>
                                <a:srgbClr val="FFFFFF"/>
                              </a:solidFill>
                              <a:miter lim="800000"/>
                              <a:headEnd/>
                              <a:tailEnd/>
                            </a:ln>
                          </wps:spPr>
                          <wps:txbx>
                            <w:txbxContent>
                              <w:p w:rsidR="00396008" w:rsidRPr="00984AD8" w:rsidRDefault="00396008" w:rsidP="00396008">
                                <w:pPr>
                                  <w:rPr>
                                    <w:rFonts w:ascii="Times New Roman" w:hAnsi="Times New Roman" w:cs="Times New Roman"/>
                                    <w:sz w:val="20"/>
                                  </w:rPr>
                                </w:pPr>
                                <w:r w:rsidRPr="00984AD8">
                                  <w:rPr>
                                    <w:rFonts w:ascii="Times New Roman" w:hAnsi="Times New Roman" w:cs="Times New Roman"/>
                                    <w:sz w:val="20"/>
                                  </w:rPr>
                                  <w:t>A</w:t>
                                </w:r>
                                <w:r w:rsidRPr="00984AD8">
                                  <w:rPr>
                                    <w:rFonts w:ascii="Times New Roman" w:hAnsi="Times New Roman" w:cs="Times New Roman"/>
                                    <w:sz w:val="20"/>
                                    <w:vertAlign w:val="subscript"/>
                                  </w:rPr>
                                  <w:t xml:space="preserve"> (1-0)</w:t>
                                </w:r>
                              </w:p>
                            </w:txbxContent>
                          </wps:txbx>
                          <wps:bodyPr rot="0" vert="horz" wrap="square" lIns="91440" tIns="45720" rIns="91440" bIns="45720" anchor="t" anchorCtr="0" upright="1">
                            <a:noAutofit/>
                          </wps:bodyPr>
                        </wps:wsp>
                        <wpg:grpSp>
                          <wpg:cNvPr id="514" name="Group 414"/>
                          <wpg:cNvGrpSpPr>
                            <a:grpSpLocks/>
                          </wpg:cNvGrpSpPr>
                          <wpg:grpSpPr bwMode="auto">
                            <a:xfrm>
                              <a:off x="850" y="531"/>
                              <a:ext cx="21475" cy="6795"/>
                              <a:chOff x="0" y="0"/>
                              <a:chExt cx="21475" cy="6794"/>
                            </a:xfrm>
                          </wpg:grpSpPr>
                          <wps:wsp>
                            <wps:cNvPr id="515" name="Text Box 413"/>
                            <wps:cNvSpPr txBox="1">
                              <a:spLocks noChangeArrowheads="1"/>
                            </wps:cNvSpPr>
                            <wps:spPr bwMode="auto">
                              <a:xfrm>
                                <a:off x="15417" y="637"/>
                                <a:ext cx="6058" cy="3398"/>
                              </a:xfrm>
                              <a:prstGeom prst="rect">
                                <a:avLst/>
                              </a:prstGeom>
                              <a:solidFill>
                                <a:srgbClr val="FFFFFF"/>
                              </a:solidFill>
                              <a:ln w="6350">
                                <a:solidFill>
                                  <a:srgbClr val="FFFFFF"/>
                                </a:solidFill>
                                <a:miter lim="800000"/>
                                <a:headEnd/>
                                <a:tailEnd/>
                              </a:ln>
                            </wps:spPr>
                            <wps:txbx>
                              <w:txbxContent>
                                <w:p w:rsidR="00396008" w:rsidRPr="00984AD8" w:rsidRDefault="00396008" w:rsidP="00396008">
                                  <w:pPr>
                                    <w:rPr>
                                      <w:rFonts w:ascii="Times New Roman" w:hAnsi="Times New Roman" w:cs="Times New Roman"/>
                                      <w:sz w:val="20"/>
                                    </w:rPr>
                                  </w:pPr>
                                  <w:r w:rsidRPr="00984AD8">
                                    <w:rPr>
                                      <w:rFonts w:ascii="Times New Roman" w:hAnsi="Times New Roman" w:cs="Times New Roman"/>
                                      <w:sz w:val="20"/>
                                    </w:rPr>
                                    <w:t>C</w:t>
                                  </w:r>
                                  <w:r w:rsidRPr="00984AD8">
                                    <w:rPr>
                                      <w:rFonts w:ascii="Times New Roman" w:hAnsi="Times New Roman" w:cs="Times New Roman"/>
                                      <w:sz w:val="20"/>
                                      <w:vertAlign w:val="subscript"/>
                                    </w:rPr>
                                    <w:t xml:space="preserve"> (3-0)</w:t>
                                  </w:r>
                                </w:p>
                              </w:txbxContent>
                            </wps:txbx>
                            <wps:bodyPr rot="0" vert="horz" wrap="square" lIns="91440" tIns="45720" rIns="91440" bIns="45720" anchor="t" anchorCtr="0" upright="1">
                              <a:noAutofit/>
                            </wps:bodyPr>
                          </wps:wsp>
                          <wpg:grpSp>
                            <wpg:cNvPr id="516" name="Group 410"/>
                            <wpg:cNvGrpSpPr>
                              <a:grpSpLocks/>
                            </wpg:cNvGrpSpPr>
                            <wpg:grpSpPr bwMode="auto">
                              <a:xfrm>
                                <a:off x="0" y="0"/>
                                <a:ext cx="21045" cy="6794"/>
                                <a:chOff x="0" y="0"/>
                                <a:chExt cx="21049" cy="6794"/>
                              </a:xfrm>
                            </wpg:grpSpPr>
                            <wps:wsp>
                              <wps:cNvPr id="517" name="Text Box 405"/>
                              <wps:cNvSpPr txBox="1">
                                <a:spLocks noChangeArrowheads="1"/>
                              </wps:cNvSpPr>
                              <wps:spPr bwMode="auto">
                                <a:xfrm>
                                  <a:off x="6060" y="0"/>
                                  <a:ext cx="8928" cy="6794"/>
                                </a:xfrm>
                                <a:prstGeom prst="rect">
                                  <a:avLst/>
                                </a:prstGeom>
                                <a:solidFill>
                                  <a:srgbClr val="FFFFFF"/>
                                </a:solidFill>
                                <a:ln w="6350">
                                  <a:solidFill>
                                    <a:srgbClr val="000000"/>
                                  </a:solidFill>
                                  <a:miter lim="800000"/>
                                  <a:headEnd/>
                                  <a:tailEnd/>
                                </a:ln>
                              </wps:spPr>
                              <wps:txbx>
                                <w:txbxContent>
                                  <w:p w:rsidR="00396008" w:rsidRPr="00984AD8" w:rsidRDefault="00396008" w:rsidP="00984AD8">
                                    <w:pPr>
                                      <w:spacing w:before="160"/>
                                      <w:jc w:val="center"/>
                                      <w:rPr>
                                        <w:rFonts w:ascii="Times New Roman" w:hAnsi="Times New Roman" w:cs="Times New Roman"/>
                                        <w:sz w:val="18"/>
                                      </w:rPr>
                                    </w:pPr>
                                    <w:r w:rsidRPr="00984AD8">
                                      <w:rPr>
                                        <w:rFonts w:ascii="Times New Roman" w:hAnsi="Times New Roman" w:cs="Times New Roman"/>
                                        <w:sz w:val="18"/>
                                      </w:rPr>
                                      <w:t>Vedic Multiplier</w:t>
                                    </w:r>
                                  </w:p>
                                </w:txbxContent>
                              </wps:txbx>
                              <wps:bodyPr rot="0" vert="horz" wrap="square" lIns="91440" tIns="45720" rIns="91440" bIns="45720" anchor="t" anchorCtr="0" upright="1">
                                <a:noAutofit/>
                              </wps:bodyPr>
                            </wps:wsp>
                            <wps:wsp>
                              <wps:cNvPr id="518" name="Straight Arrow Connector 406"/>
                              <wps:cNvCnPr>
                                <a:cxnSpLocks noChangeShapeType="1"/>
                              </wps:cNvCnPr>
                              <wps:spPr bwMode="auto">
                                <a:xfrm>
                                  <a:off x="0" y="1913"/>
                                  <a:ext cx="6057" cy="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19" name="Straight Arrow Connector 407"/>
                              <wps:cNvCnPr>
                                <a:cxnSpLocks noChangeShapeType="1"/>
                              </wps:cNvCnPr>
                              <wps:spPr bwMode="auto">
                                <a:xfrm>
                                  <a:off x="106" y="5103"/>
                                  <a:ext cx="6058" cy="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20" name="Straight Arrow Connector 408"/>
                              <wps:cNvCnPr>
                                <a:cxnSpLocks noChangeShapeType="1"/>
                              </wps:cNvCnPr>
                              <wps:spPr bwMode="auto">
                                <a:xfrm>
                                  <a:off x="14991" y="3615"/>
                                  <a:ext cx="6058" cy="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g:grpSp>
                        </wpg:grpSp>
                      </wpg:grpSp>
                    </wpg:wgp>
                  </a:graphicData>
                </a:graphic>
                <wp14:sizeRelH relativeFrom="margin">
                  <wp14:pctWidth>0</wp14:pctWidth>
                </wp14:sizeRelH>
                <wp14:sizeRelV relativeFrom="page">
                  <wp14:pctHeight>0</wp14:pctHeight>
                </wp14:sizeRelV>
              </wp:anchor>
            </w:drawing>
          </mc:Choice>
          <mc:Fallback>
            <w:pict>
              <v:group id="Group 416" o:spid="_x0000_s1102" style="position:absolute;left:0;text-align:left;margin-left:34.95pt;margin-top:.1pt;width:177.45pt;height:57.7pt;z-index:251658240;mso-width-relative:margin" coordorigin="-212" coordsize="22538,73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">
                <v:shape id="Text Box 412" o:spid="_x0000_s1103" type="#_x0000_t202" style="position:absolute;left:-212;top:3083;width:6057;height:3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OeI8UA&#10;AADcAAAADwAAAGRycy9kb3ducmV2LnhtbESPT2vCQBTE74V+h+UVvNVNBEuIriJCoQcRotX2+Mg+&#10;k2D2bZLd/Om37xaEHoeZ+Q2z3k6mFgN1rrKsIJ5HIIhzqysuFHye318TEM4ja6wtk4IfcrDdPD+t&#10;MdV25IyGky9EgLBLUUHpfZNK6fKSDLq5bYiDd7OdQR9kV0jd4RjgppaLKHqTBisOCyU2tC8pv596&#10;o+A49PZSXJf5F3+PmUtubXZIWqVmL9NuBcLT5P/Dj/aHVrCMY/g7E46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c54jxQAAANwAAAAPAAAAAAAAAAAAAAAAAJgCAABkcnMv&#10;ZG93bnJldi54bWxQSwUGAAAAAAQABAD1AAAAigMAAAAA&#10;" strokecolor="white" strokeweight=".5pt">
                  <v:textbox>
                    <w:txbxContent>
                      <w:p w:rsidR="00396008" w:rsidRPr="00984AD8" w:rsidRDefault="00396008" w:rsidP="00396008">
                        <w:pPr>
                          <w:rPr>
                            <w:rFonts w:ascii="Times New Roman" w:hAnsi="Times New Roman" w:cs="Times New Roman"/>
                            <w:sz w:val="20"/>
                          </w:rPr>
                        </w:pPr>
                        <w:r w:rsidRPr="00984AD8">
                          <w:rPr>
                            <w:rFonts w:ascii="Times New Roman" w:hAnsi="Times New Roman" w:cs="Times New Roman"/>
                            <w:sz w:val="20"/>
                          </w:rPr>
                          <w:t>B</w:t>
                        </w:r>
                        <w:r w:rsidRPr="00984AD8">
                          <w:rPr>
                            <w:rFonts w:ascii="Times New Roman" w:hAnsi="Times New Roman" w:cs="Times New Roman"/>
                            <w:sz w:val="20"/>
                            <w:vertAlign w:val="subscript"/>
                          </w:rPr>
                          <w:t xml:space="preserve"> (1-0)</w:t>
                        </w:r>
                      </w:p>
                    </w:txbxContent>
                  </v:textbox>
                </v:shape>
                <v:group id="Group 415" o:spid="_x0000_s1104" style="position:absolute;width:22325;height:7326" coordsize="22325,73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gybdMYAAADcAAAADwAAAGRycy9kb3ducmV2LnhtbESPT2vCQBTE74V+h+UV&#10;ems2sVgkdRURlR6CUCNIb4/sMwlm34bsmj/fvisUehxm5jfMcj2aRvTUudqygiSKQRAXVtdcKjjn&#10;+7cFCOeRNTaWScFEDtar56clptoO/E39yZciQNilqKDyvk2ldEVFBl1kW+LgXW1n0AfZlVJ3OAS4&#10;aeQsjj+kwZrDQoUtbSsqbqe7UXAYcNi8J7s+u123008+P16yhJR6fRk3nyA8jf4//Nf+0grmyQw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KDJt0xgAAANwA&#10;AAAPAAAAAAAAAAAAAAAAAKoCAABkcnMvZG93bnJldi54bWxQSwUGAAAAAAQABAD6AAAAnQMAAAAA&#10;">
                  <v:shape id="Text Box 411" o:spid="_x0000_s1105" type="#_x0000_t202" style="position:absolute;width:6060;height:34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2lz8QA&#10;AADcAAAADwAAAGRycy9kb3ducmV2LnhtbESPQWvCQBSE74L/YXlCb7rRooTUVUQQPEghVm2Pj+wz&#10;Cc2+jdk1Sf+9KxQ8DjPzDbNc96YSLTWutKxgOolAEGdWl5wrOH3txjEI55E1VpZJwR85WK+GgyUm&#10;2nacUnv0uQgQdgkqKLyvEyldVpBBN7E1cfCutjHog2xyqRvsAtxUchZFC2mw5LBQYE3bgrLf490o&#10;+Gzv9pxf5tk3/3Spi6+39BDflHob9ZsPEJ56/wr/t/dawXz6Ds8z4QjI1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tpc/EAAAA3AAAAA8AAAAAAAAAAAAAAAAAmAIAAGRycy9k&#10;b3ducmV2LnhtbFBLBQYAAAAABAAEAPUAAACJAwAAAAA=&#10;" strokecolor="white" strokeweight=".5pt">
                    <v:textbox>
                      <w:txbxContent>
                        <w:p w:rsidR="00396008" w:rsidRPr="00984AD8" w:rsidRDefault="00396008" w:rsidP="00396008">
                          <w:pPr>
                            <w:rPr>
                              <w:rFonts w:ascii="Times New Roman" w:hAnsi="Times New Roman" w:cs="Times New Roman"/>
                              <w:sz w:val="20"/>
                            </w:rPr>
                          </w:pPr>
                          <w:r w:rsidRPr="00984AD8">
                            <w:rPr>
                              <w:rFonts w:ascii="Times New Roman" w:hAnsi="Times New Roman" w:cs="Times New Roman"/>
                              <w:sz w:val="20"/>
                            </w:rPr>
                            <w:t>A</w:t>
                          </w:r>
                          <w:r w:rsidRPr="00984AD8">
                            <w:rPr>
                              <w:rFonts w:ascii="Times New Roman" w:hAnsi="Times New Roman" w:cs="Times New Roman"/>
                              <w:sz w:val="20"/>
                              <w:vertAlign w:val="subscript"/>
                            </w:rPr>
                            <w:t xml:space="preserve"> (1-0)</w:t>
                          </w:r>
                        </w:p>
                      </w:txbxContent>
                    </v:textbox>
                  </v:shape>
                  <v:group id="Group 414" o:spid="_x0000_s1106" style="position:absolute;left:850;top:531;width:21475;height:6795" coordsize="21475,67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qmmm8YAAADcAAAADwAAAGRycy9kb3ducmV2LnhtbESPT2vCQBTE74V+h+UV&#10;ejObtFokZhWRtvQQBLUg3h7ZZxLMvg3Zbf58e7dQ6HGYmd8w2WY0jeipc7VlBUkUgyAurK65VPB9&#10;+pgtQTiPrLGxTAomcrBZPz5kmGo78IH6oy9FgLBLUUHlfZtK6YqKDLrItsTBu9rOoA+yK6XucAhw&#10;08iXOH6TBmsOCxW2tKuouB1/jILPAYfta/Le57frbrqcFvtznpBSz0/jdgXC0+j/w3/tL61gkczh&#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qqaabxgAAANwA&#10;AAAPAAAAAAAAAAAAAAAAAKoCAABkcnMvZG93bnJldi54bWxQSwUGAAAAAAQABAD6AAAAnQMAAAAA&#10;">
                    <v:shape id="Text Box 413" o:spid="_x0000_s1107" type="#_x0000_t202" style="position:absolute;left:15417;top:637;width:6058;height:33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iYIMUA&#10;AADcAAAADwAAAGRycy9kb3ducmV2LnhtbESPT4vCMBTE78J+h/AW9mZThUqpRhFhYQ+yUHX/HB/N&#10;sy02L7WJbffbbwTB4zAzv2FWm9E0oqfO1ZYVzKIYBHFhdc2lgtPxfZqCcB5ZY2OZFPyRg836ZbLC&#10;TNuBc+oPvhQBwi5DBZX3bSalKyoy6CLbEgfvbDuDPsiulLrDIcBNI+dxvJAGaw4LFba0q6i4HG5G&#10;wWd/s1/ld1L88O+Qu/R8zffpVam313G7BOFp9M/wo/2hFSSzBO5nwhGQ6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SJggxQAAANwAAAAPAAAAAAAAAAAAAAAAAJgCAABkcnMv&#10;ZG93bnJldi54bWxQSwUGAAAAAAQABAD1AAAAigMAAAAA&#10;" strokecolor="white" strokeweight=".5pt">
                      <v:textbox>
                        <w:txbxContent>
                          <w:p w:rsidR="00396008" w:rsidRPr="00984AD8" w:rsidRDefault="00396008" w:rsidP="00396008">
                            <w:pPr>
                              <w:rPr>
                                <w:rFonts w:ascii="Times New Roman" w:hAnsi="Times New Roman" w:cs="Times New Roman"/>
                                <w:sz w:val="20"/>
                              </w:rPr>
                            </w:pPr>
                            <w:r w:rsidRPr="00984AD8">
                              <w:rPr>
                                <w:rFonts w:ascii="Times New Roman" w:hAnsi="Times New Roman" w:cs="Times New Roman"/>
                                <w:sz w:val="20"/>
                              </w:rPr>
                              <w:t>C</w:t>
                            </w:r>
                            <w:r w:rsidRPr="00984AD8">
                              <w:rPr>
                                <w:rFonts w:ascii="Times New Roman" w:hAnsi="Times New Roman" w:cs="Times New Roman"/>
                                <w:sz w:val="20"/>
                                <w:vertAlign w:val="subscript"/>
                              </w:rPr>
                              <w:t xml:space="preserve"> (3-0)</w:t>
                            </w:r>
                          </w:p>
                        </w:txbxContent>
                      </v:textbox>
                    </v:shape>
                    <v:group id="Group 410" o:spid="_x0000_s1108" style="position:absolute;width:21045;height:6794" coordsize="21049,67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1N513xgAAANwA&#10;AAAPAAAAAAAAAAAAAAAAAKoCAABkcnMvZG93bnJldi54bWxQSwUGAAAAAAQABAD6AAAAnQMAAAAA&#10;">
                      <v:shape id="Text Box 405" o:spid="_x0000_s1109" type="#_x0000_t202" style="position:absolute;left:6060;width:8928;height:6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WzC8MA&#10;AADcAAAADwAAAGRycy9kb3ducmV2LnhtbESPQWvCQBSE74L/YXmCN91oaFqiq7QFIXhrmktvj+wz&#10;CWbfht2tif/eFQo9DjPzDbM/TqYXN3K+s6xgs05AENdWd9woqL5PqzcQPiBr7C2Tgjt5OB7msz3m&#10;2o78RbcyNCJC2OeooA1hyKX0dUsG/doOxNG7WGcwROkaqR2OEW56uU2STBrsOC60ONBnS/W1/DUK&#10;iuwj/FClzzrdpnasZO0uvVdquZjedyACTeE//NcutIKXzSs8z8QjIA8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0WzC8MAAADcAAAADwAAAAAAAAAAAAAAAACYAgAAZHJzL2Rv&#10;d25yZXYueG1sUEsFBgAAAAAEAAQA9QAAAIgDAAAAAA==&#10;" strokeweight=".5pt">
                        <v:textbox>
                          <w:txbxContent>
                            <w:p w:rsidR="00396008" w:rsidRPr="00984AD8" w:rsidRDefault="00396008" w:rsidP="00984AD8">
                              <w:pPr>
                                <w:spacing w:before="160"/>
                                <w:jc w:val="center"/>
                                <w:rPr>
                                  <w:rFonts w:ascii="Times New Roman" w:hAnsi="Times New Roman" w:cs="Times New Roman"/>
                                  <w:sz w:val="18"/>
                                </w:rPr>
                              </w:pPr>
                              <w:r w:rsidRPr="00984AD8">
                                <w:rPr>
                                  <w:rFonts w:ascii="Times New Roman" w:hAnsi="Times New Roman" w:cs="Times New Roman"/>
                                  <w:sz w:val="18"/>
                                </w:rPr>
                                <w:t>Vedic Multiplier</w:t>
                              </w:r>
                            </w:p>
                          </w:txbxContent>
                        </v:textbox>
                      </v:shape>
                      <v:shape id="Straight Arrow Connector 406" o:spid="_x0000_s1110" type="#_x0000_t32" style="position:absolute;top:1913;width:605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0hlgcEAAADcAAAADwAAAGRycy9kb3ducmV2LnhtbERPz2vCMBS+D/wfwht4GTNtxU06o4gw&#10;FTxNBa+P5rUpNi+lyWr9781B8Pjx/V6sBtuInjpfO1aQThIQxIXTNVcKzqffzzkIH5A1No5JwZ08&#10;rJajtwXm2t34j/pjqEQMYZ+jAhNCm0vpC0MW/cS1xJErXWcxRNhVUnd4i+G2kVmSfEmLNccGgy1t&#10;DBXX479VUGaa0o/rxey+Z1huDtOs75utUuP3Yf0DItAQXuKne68VzNK4Np6JR0Au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SGWBwQAAANwAAAAPAAAAAAAAAAAAAAAA&#10;AKECAABkcnMvZG93bnJldi54bWxQSwUGAAAAAAQABAD5AAAAjwMAAAAA&#10;">
                        <v:stroke endarrow="open"/>
                      </v:shape>
                      <v:shape id="Straight Arrow Connector 407" o:spid="_x0000_s1111" type="#_x0000_t32" style="position:absolute;left:106;top:5103;width:60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TAGsQAAADcAAAADwAAAGRycy9kb3ducmV2LnhtbESPQWvCQBSE7wX/w/IKXopukmLV1FVE&#10;aC30VCt4fWRfssHs25BdY/rvXUHocZiZb5jVZrCN6KnztWMF6TQBQVw4XXOl4Pj7MVmA8AFZY+OY&#10;FPyRh8169LTCXLsr/1B/CJWIEPY5KjAhtLmUvjBk0U9dSxy90nUWQ5RdJXWH1wi3jcyS5E1arDku&#10;GGxpZ6g4Hy5WQZlpSl/OJ7Ofz7Dcfb9mfd98KjV+HrbvIAIN4T/8aH9pBbN0Cfcz8QjI9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BMAaxAAAANwAAAAPAAAAAAAAAAAA&#10;AAAAAKECAABkcnMvZG93bnJldi54bWxQSwUGAAAAAAQABAD5AAAAkgMAAAAA&#10;">
                        <v:stroke endarrow="open"/>
                      </v:shape>
                      <v:shape id="Straight Arrow Connector 408" o:spid="_x0000_s1112" type="#_x0000_t32" style="position:absolute;left:14991;top:3615;width:60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1KjOsIAAADcAAAADwAAAGRycy9kb3ducmV2LnhtbERPz2vCMBS+C/sfwhvsIja1Uh2dUYaw&#10;OfBkN9j10bw2xealNFnb/ffLYeDx4/u9P862EyMNvnWsYJ2kIIgrp1tuFHx9vq2eQfiArLFzTAp+&#10;ycPx8LDYY6HdxFcay9CIGMK+QAUmhL6Q0leGLPrE9cSRq91gMUQ4NFIPOMVw28ksTbfSYsuxwWBP&#10;J0PVrfyxCupM03p5+zbnXY716bLJxrF7V+rpcX59ARFoDnfxv/tDK8izOD+eiUdAH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1KjOsIAAADcAAAADwAAAAAAAAAAAAAA&#10;AAChAgAAZHJzL2Rvd25yZXYueG1sUEsFBgAAAAAEAAQA+QAAAJADAAAAAA==&#10;">
                        <v:stroke endarrow="open"/>
                      </v:shape>
                    </v:group>
                  </v:group>
                </v:group>
              </v:group>
            </w:pict>
          </mc:Fallback>
        </mc:AlternateContent>
      </w:r>
    </w:p>
    <w:p w:rsidR="00D03AD9" w:rsidRDefault="00D03AD9" w:rsidP="007B1EAE">
      <w:pPr>
        <w:jc w:val="both"/>
        <w:rPr>
          <w:bCs/>
          <w:color w:val="000000"/>
        </w:rPr>
      </w:pPr>
    </w:p>
    <w:p w:rsidR="00396008" w:rsidRDefault="00396008" w:rsidP="007B1EAE">
      <w:pPr>
        <w:jc w:val="both"/>
      </w:pPr>
    </w:p>
    <w:p w:rsidR="007B1EAE" w:rsidRPr="00984AD8" w:rsidRDefault="00AC0E04" w:rsidP="00984AD8">
      <w:pPr>
        <w:jc w:val="center"/>
        <w:rPr>
          <w:rFonts w:ascii="Times New Roman" w:hAnsi="Times New Roman" w:cs="Times New Roman"/>
          <w:b/>
          <w:bCs/>
          <w:color w:val="000000"/>
          <w:sz w:val="16"/>
        </w:rPr>
      </w:pPr>
      <w:r w:rsidRPr="00984AD8">
        <w:rPr>
          <w:rFonts w:ascii="Times New Roman" w:hAnsi="Times New Roman" w:cs="Times New Roman"/>
          <w:b/>
          <w:sz w:val="16"/>
        </w:rPr>
        <w:t>Figure 4</w:t>
      </w:r>
      <w:r w:rsidR="00396008" w:rsidRPr="00984AD8">
        <w:rPr>
          <w:rFonts w:ascii="Times New Roman" w:hAnsi="Times New Roman" w:cs="Times New Roman"/>
          <w:b/>
          <w:sz w:val="16"/>
        </w:rPr>
        <w:t>: Block Diagram of Vedic</w:t>
      </w:r>
    </w:p>
    <w:p w:rsidR="00C85B4F" w:rsidRPr="00984AD8" w:rsidRDefault="00984AD8" w:rsidP="00C85B4F">
      <w:pPr>
        <w:jc w:val="both"/>
        <w:rPr>
          <w:rFonts w:ascii="Times New Roman" w:hAnsi="Times New Roman" w:cs="Times New Roman"/>
          <w:bCs/>
          <w:color w:val="000000"/>
          <w:sz w:val="20"/>
        </w:rPr>
      </w:pPr>
      <w:r>
        <w:rPr>
          <w:rFonts w:ascii="Times New Roman" w:hAnsi="Times New Roman" w:cs="Times New Roman"/>
          <w:sz w:val="20"/>
          <w:szCs w:val="24"/>
        </w:rPr>
        <w:t>W</w:t>
      </w:r>
      <w:r w:rsidRPr="00984AD8">
        <w:rPr>
          <w:rFonts w:ascii="Times New Roman" w:hAnsi="Times New Roman" w:cs="Times New Roman"/>
          <w:sz w:val="20"/>
          <w:szCs w:val="24"/>
        </w:rPr>
        <w:t xml:space="preserve">hich is shown in figure 5, </w:t>
      </w:r>
      <w:r w:rsidR="00396008" w:rsidRPr="00984AD8">
        <w:rPr>
          <w:rFonts w:ascii="Times New Roman" w:hAnsi="Times New Roman" w:cs="Times New Roman"/>
          <w:sz w:val="20"/>
          <w:szCs w:val="24"/>
        </w:rPr>
        <w:t>and it would be wo</w:t>
      </w:r>
      <w:r>
        <w:rPr>
          <w:rFonts w:ascii="Times New Roman" w:hAnsi="Times New Roman" w:cs="Times New Roman"/>
          <w:sz w:val="20"/>
          <w:szCs w:val="24"/>
        </w:rPr>
        <w:t xml:space="preserve">rk as </w:t>
      </w:r>
      <w:r w:rsidRPr="00984AD8">
        <w:rPr>
          <w:rFonts w:ascii="Times New Roman" w:hAnsi="Times New Roman" w:cs="Times New Roman"/>
          <w:sz w:val="20"/>
          <w:szCs w:val="24"/>
        </w:rPr>
        <w:t>input</w:t>
      </w:r>
      <w:r w:rsidR="00396008" w:rsidRPr="00984AD8">
        <w:rPr>
          <w:rFonts w:ascii="Times New Roman" w:hAnsi="Times New Roman" w:cs="Times New Roman"/>
          <w:sz w:val="20"/>
          <w:szCs w:val="24"/>
        </w:rPr>
        <w:t xml:space="preserve"> o</w:t>
      </w:r>
      <w:r w:rsidR="00AD5407" w:rsidRPr="00984AD8">
        <w:rPr>
          <w:rFonts w:ascii="Times New Roman" w:hAnsi="Times New Roman" w:cs="Times New Roman"/>
          <w:sz w:val="20"/>
          <w:szCs w:val="24"/>
        </w:rPr>
        <w:t>f 4×4 multiplier.</w:t>
      </w:r>
      <w:r w:rsidR="00C85B4F" w:rsidRPr="00984AD8">
        <w:rPr>
          <w:rFonts w:ascii="Times New Roman" w:hAnsi="Times New Roman" w:cs="Times New Roman"/>
          <w:bCs/>
          <w:color w:val="000000"/>
          <w:sz w:val="20"/>
        </w:rPr>
        <w:t xml:space="preserve"> Therefore efficient multiplication architecture implementation </w:t>
      </w:r>
      <w:r>
        <w:rPr>
          <w:rFonts w:ascii="Times New Roman" w:hAnsi="Times New Roman" w:cs="Times New Roman"/>
          <w:bCs/>
          <w:color w:val="000000"/>
          <w:sz w:val="20"/>
        </w:rPr>
        <w:t>with small number such as 4-bit</w:t>
      </w:r>
      <w:r w:rsidR="00C85B4F" w:rsidRPr="00984AD8">
        <w:rPr>
          <w:rFonts w:ascii="Times New Roman" w:hAnsi="Times New Roman" w:cs="Times New Roman"/>
          <w:bCs/>
          <w:color w:val="000000"/>
          <w:sz w:val="20"/>
        </w:rPr>
        <w:t xml:space="preserve"> can be easily extended and embedded for implementing </w:t>
      </w:r>
      <w:r w:rsidRPr="00984AD8">
        <w:rPr>
          <w:rFonts w:ascii="Times New Roman" w:hAnsi="Times New Roman" w:cs="Times New Roman"/>
          <w:bCs/>
          <w:color w:val="000000"/>
          <w:sz w:val="20"/>
        </w:rPr>
        <w:t>efficient 16</w:t>
      </w:r>
      <w:r w:rsidR="00C85B4F" w:rsidRPr="00984AD8">
        <w:rPr>
          <w:rFonts w:ascii="Times New Roman" w:hAnsi="Times New Roman" w:cs="Times New Roman"/>
          <w:bCs/>
          <w:color w:val="000000"/>
          <w:sz w:val="20"/>
        </w:rPr>
        <w:t>×</w:t>
      </w:r>
      <w:r w:rsidRPr="00984AD8">
        <w:rPr>
          <w:rFonts w:ascii="Times New Roman" w:hAnsi="Times New Roman" w:cs="Times New Roman"/>
          <w:bCs/>
          <w:color w:val="000000"/>
          <w:sz w:val="20"/>
        </w:rPr>
        <w:t>16 multiplication</w:t>
      </w:r>
      <w:r w:rsidR="00C85B4F" w:rsidRPr="00984AD8">
        <w:rPr>
          <w:rFonts w:ascii="Times New Roman" w:hAnsi="Times New Roman" w:cs="Times New Roman"/>
          <w:bCs/>
          <w:color w:val="000000"/>
          <w:sz w:val="20"/>
        </w:rPr>
        <w:t xml:space="preserve"> operation.</w:t>
      </w:r>
    </w:p>
    <w:p w:rsidR="007B1EAE" w:rsidRDefault="00984AD8" w:rsidP="007B1EAE">
      <w:pPr>
        <w:jc w:val="both"/>
        <w:rPr>
          <w:bCs/>
          <w:color w:val="000000"/>
        </w:rPr>
      </w:pPr>
      <w:r>
        <w:rPr>
          <w:bCs/>
          <w:noProof/>
          <w:color w:val="000000"/>
          <w:lang w:bidi="ar-SA"/>
        </w:rPr>
        <mc:AlternateContent>
          <mc:Choice Requires="wpg">
            <w:drawing>
              <wp:anchor distT="0" distB="0" distL="114300" distR="114300" simplePos="0" relativeHeight="251659264" behindDoc="0" locked="0" layoutInCell="1" allowOverlap="1" wp14:anchorId="5B0148BA" wp14:editId="5B4FE2E8">
                <wp:simplePos x="0" y="0"/>
                <wp:positionH relativeFrom="column">
                  <wp:posOffset>356870</wp:posOffset>
                </wp:positionH>
                <wp:positionV relativeFrom="paragraph">
                  <wp:posOffset>-3175</wp:posOffset>
                </wp:positionV>
                <wp:extent cx="2587515" cy="2400935"/>
                <wp:effectExtent l="0" t="0" r="22860" b="18415"/>
                <wp:wrapNone/>
                <wp:docPr id="454" name="Group 4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87515" cy="2400935"/>
                          <a:chOff x="0" y="0"/>
                          <a:chExt cx="25875" cy="24009"/>
                        </a:xfrm>
                      </wpg:grpSpPr>
                      <wps:wsp>
                        <wps:cNvPr id="455" name="Straight Arrow Connector 456"/>
                        <wps:cNvCnPr>
                          <a:cxnSpLocks noChangeShapeType="1"/>
                        </wps:cNvCnPr>
                        <wps:spPr bwMode="auto">
                          <a:xfrm>
                            <a:off x="15204" y="7442"/>
                            <a:ext cx="0" cy="3518"/>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456" name="Straight Arrow Connector 457"/>
                        <wps:cNvCnPr>
                          <a:cxnSpLocks noChangeShapeType="1"/>
                        </wps:cNvCnPr>
                        <wps:spPr bwMode="auto">
                          <a:xfrm>
                            <a:off x="9250" y="7549"/>
                            <a:ext cx="0" cy="3518"/>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g:grpSp>
                        <wpg:cNvPr id="457" name="Group 472"/>
                        <wpg:cNvGrpSpPr>
                          <a:grpSpLocks/>
                        </wpg:cNvGrpSpPr>
                        <wpg:grpSpPr bwMode="auto">
                          <a:xfrm>
                            <a:off x="0" y="0"/>
                            <a:ext cx="25875" cy="24009"/>
                            <a:chOff x="0" y="0"/>
                            <a:chExt cx="25878" cy="24014"/>
                          </a:xfrm>
                        </wpg:grpSpPr>
                        <wps:wsp>
                          <wps:cNvPr id="458" name="Text Box 468"/>
                          <wps:cNvSpPr txBox="1">
                            <a:spLocks noChangeArrowheads="1"/>
                          </wps:cNvSpPr>
                          <wps:spPr bwMode="auto">
                            <a:xfrm>
                              <a:off x="1827" y="20839"/>
                              <a:ext cx="5741" cy="3175"/>
                            </a:xfrm>
                            <a:prstGeom prst="rect">
                              <a:avLst/>
                            </a:prstGeom>
                            <a:solidFill>
                              <a:srgbClr val="FFFFFF"/>
                            </a:solidFill>
                            <a:ln w="6350">
                              <a:solidFill>
                                <a:srgbClr val="FFFFFF"/>
                              </a:solidFill>
                              <a:miter lim="800000"/>
                              <a:headEnd/>
                              <a:tailEnd/>
                            </a:ln>
                          </wps:spPr>
                          <wps:txbx>
                            <w:txbxContent>
                              <w:p w:rsidR="00AD5407" w:rsidRPr="00984AD8" w:rsidRDefault="00AD5407" w:rsidP="00AD5407">
                                <w:pPr>
                                  <w:rPr>
                                    <w:rFonts w:ascii="Times New Roman" w:hAnsi="Times New Roman" w:cs="Times New Roman"/>
                                    <w:sz w:val="20"/>
                                  </w:rPr>
                                </w:pPr>
                                <w:r w:rsidRPr="00984AD8">
                                  <w:rPr>
                                    <w:rFonts w:ascii="Times New Roman" w:hAnsi="Times New Roman" w:cs="Times New Roman"/>
                                    <w:sz w:val="20"/>
                                  </w:rPr>
                                  <w:t>C</w:t>
                                </w:r>
                                <w:r w:rsidRPr="00984AD8">
                                  <w:rPr>
                                    <w:rFonts w:ascii="Times New Roman" w:hAnsi="Times New Roman" w:cs="Times New Roman"/>
                                    <w:sz w:val="20"/>
                                    <w:vertAlign w:val="subscript"/>
                                  </w:rPr>
                                  <w:t>3</w:t>
                                </w:r>
                              </w:p>
                            </w:txbxContent>
                          </wps:txbx>
                          <wps:bodyPr rot="0" vert="horz" wrap="square" lIns="91440" tIns="45720" rIns="91440" bIns="45720" anchor="t" anchorCtr="0" upright="1">
                            <a:noAutofit/>
                          </wps:bodyPr>
                        </wps:wsp>
                        <wpg:grpSp>
                          <wpg:cNvPr id="459" name="Group 471"/>
                          <wpg:cNvGrpSpPr>
                            <a:grpSpLocks/>
                          </wpg:cNvGrpSpPr>
                          <wpg:grpSpPr bwMode="auto">
                            <a:xfrm>
                              <a:off x="0" y="0"/>
                              <a:ext cx="25878" cy="23695"/>
                              <a:chOff x="0" y="0"/>
                              <a:chExt cx="25878" cy="23695"/>
                            </a:xfrm>
                          </wpg:grpSpPr>
                          <wps:wsp>
                            <wps:cNvPr id="460" name="Text Box 467"/>
                            <wps:cNvSpPr txBox="1">
                              <a:spLocks noChangeArrowheads="1"/>
                            </wps:cNvSpPr>
                            <wps:spPr bwMode="auto">
                              <a:xfrm>
                                <a:off x="6551" y="20520"/>
                                <a:ext cx="5740" cy="3175"/>
                              </a:xfrm>
                              <a:prstGeom prst="rect">
                                <a:avLst/>
                              </a:prstGeom>
                              <a:solidFill>
                                <a:srgbClr val="FFFFFF"/>
                              </a:solidFill>
                              <a:ln w="6350">
                                <a:solidFill>
                                  <a:srgbClr val="FFFFFF"/>
                                </a:solidFill>
                                <a:miter lim="800000"/>
                                <a:headEnd/>
                                <a:tailEnd/>
                              </a:ln>
                            </wps:spPr>
                            <wps:txbx>
                              <w:txbxContent>
                                <w:p w:rsidR="00AD5407" w:rsidRPr="00984AD8" w:rsidRDefault="00AD5407" w:rsidP="00AD5407">
                                  <w:pPr>
                                    <w:rPr>
                                      <w:rFonts w:ascii="Times New Roman" w:hAnsi="Times New Roman" w:cs="Times New Roman"/>
                                      <w:sz w:val="20"/>
                                    </w:rPr>
                                  </w:pPr>
                                  <w:r w:rsidRPr="00984AD8">
                                    <w:rPr>
                                      <w:rFonts w:ascii="Times New Roman" w:hAnsi="Times New Roman" w:cs="Times New Roman"/>
                                      <w:sz w:val="20"/>
                                    </w:rPr>
                                    <w:t>C</w:t>
                                  </w:r>
                                  <w:r w:rsidRPr="00984AD8">
                                    <w:rPr>
                                      <w:rFonts w:ascii="Times New Roman" w:hAnsi="Times New Roman" w:cs="Times New Roman"/>
                                      <w:sz w:val="20"/>
                                      <w:vertAlign w:val="subscript"/>
                                    </w:rPr>
                                    <w:t>2</w:t>
                                  </w:r>
                                </w:p>
                              </w:txbxContent>
                            </wps:txbx>
                            <wps:bodyPr rot="0" vert="horz" wrap="square" lIns="91440" tIns="45720" rIns="91440" bIns="45720" anchor="t" anchorCtr="0" upright="1">
                              <a:noAutofit/>
                            </wps:bodyPr>
                          </wps:wsp>
                          <wpg:grpSp>
                            <wpg:cNvPr id="461" name="Group 470"/>
                            <wpg:cNvGrpSpPr>
                              <a:grpSpLocks/>
                            </wpg:cNvGrpSpPr>
                            <wpg:grpSpPr bwMode="auto">
                              <a:xfrm>
                                <a:off x="0" y="0"/>
                                <a:ext cx="25878" cy="23612"/>
                                <a:chOff x="0" y="0"/>
                                <a:chExt cx="25878" cy="23612"/>
                              </a:xfrm>
                            </wpg:grpSpPr>
                            <wps:wsp>
                              <wps:cNvPr id="462" name="Text Box 466"/>
                              <wps:cNvSpPr txBox="1">
                                <a:spLocks noChangeArrowheads="1"/>
                              </wps:cNvSpPr>
                              <wps:spPr bwMode="auto">
                                <a:xfrm>
                                  <a:off x="13853" y="20330"/>
                                  <a:ext cx="5741" cy="3175"/>
                                </a:xfrm>
                                <a:prstGeom prst="rect">
                                  <a:avLst/>
                                </a:prstGeom>
                                <a:solidFill>
                                  <a:srgbClr val="FFFFFF"/>
                                </a:solidFill>
                                <a:ln w="6350">
                                  <a:solidFill>
                                    <a:srgbClr val="FFFFFF"/>
                                  </a:solidFill>
                                  <a:miter lim="800000"/>
                                  <a:headEnd/>
                                  <a:tailEnd/>
                                </a:ln>
                              </wps:spPr>
                              <wps:txbx>
                                <w:txbxContent>
                                  <w:p w:rsidR="00AD5407" w:rsidRDefault="00AD5407" w:rsidP="00AD5407">
                                    <w:r>
                                      <w:t>C</w:t>
                                    </w:r>
                                    <w:r>
                                      <w:rPr>
                                        <w:vertAlign w:val="subscript"/>
                                      </w:rPr>
                                      <w:t>1</w:t>
                                    </w:r>
                                  </w:p>
                                </w:txbxContent>
                              </wps:txbx>
                              <wps:bodyPr rot="0" vert="horz" wrap="square" lIns="91440" tIns="45720" rIns="91440" bIns="45720" anchor="t" anchorCtr="0" upright="1">
                                <a:noAutofit/>
                              </wps:bodyPr>
                            </wps:wsp>
                            <wpg:grpSp>
                              <wpg:cNvPr id="463" name="Group 469"/>
                              <wpg:cNvGrpSpPr>
                                <a:grpSpLocks/>
                              </wpg:cNvGrpSpPr>
                              <wpg:grpSpPr bwMode="auto">
                                <a:xfrm>
                                  <a:off x="0" y="0"/>
                                  <a:ext cx="25878" cy="23612"/>
                                  <a:chOff x="0" y="0"/>
                                  <a:chExt cx="25878" cy="23612"/>
                                </a:xfrm>
                              </wpg:grpSpPr>
                              <wps:wsp>
                                <wps:cNvPr id="464" name="Text Box 454"/>
                                <wps:cNvSpPr txBox="1">
                                  <a:spLocks noChangeArrowheads="1"/>
                                </wps:cNvSpPr>
                                <wps:spPr bwMode="auto">
                                  <a:xfrm>
                                    <a:off x="20138" y="20437"/>
                                    <a:ext cx="5740" cy="3175"/>
                                  </a:xfrm>
                                  <a:prstGeom prst="rect">
                                    <a:avLst/>
                                  </a:prstGeom>
                                  <a:solidFill>
                                    <a:srgbClr val="FFFFFF"/>
                                  </a:solidFill>
                                  <a:ln w="6350">
                                    <a:solidFill>
                                      <a:srgbClr val="FFFFFF"/>
                                    </a:solidFill>
                                    <a:miter lim="800000"/>
                                    <a:headEnd/>
                                    <a:tailEnd/>
                                  </a:ln>
                                </wps:spPr>
                                <wps:txbx>
                                  <w:txbxContent>
                                    <w:p w:rsidR="00AD5407" w:rsidRDefault="00AD5407" w:rsidP="00AD5407">
                                      <w:r>
                                        <w:t>C</w:t>
                                      </w:r>
                                      <w:r w:rsidRPr="0013707D">
                                        <w:rPr>
                                          <w:vertAlign w:val="subscript"/>
                                        </w:rPr>
                                        <w:t>0</w:t>
                                      </w:r>
                                    </w:p>
                                  </w:txbxContent>
                                </wps:txbx>
                                <wps:bodyPr rot="0" vert="horz" wrap="square" lIns="91440" tIns="45720" rIns="91440" bIns="45720" anchor="t" anchorCtr="0" upright="1">
                                  <a:noAutofit/>
                                </wps:bodyPr>
                              </wps:wsp>
                              <wpg:grpSp>
                                <wpg:cNvPr id="465" name="Group 463"/>
                                <wpg:cNvGrpSpPr>
                                  <a:grpSpLocks/>
                                </wpg:cNvGrpSpPr>
                                <wpg:grpSpPr bwMode="auto">
                                  <a:xfrm>
                                    <a:off x="0" y="0"/>
                                    <a:ext cx="25079" cy="20731"/>
                                    <a:chOff x="0" y="0"/>
                                    <a:chExt cx="25079" cy="20731"/>
                                  </a:xfrm>
                                </wpg:grpSpPr>
                                <wps:wsp>
                                  <wps:cNvPr id="466" name="Straight Arrow Connector 460"/>
                                  <wps:cNvCnPr>
                                    <a:cxnSpLocks noChangeShapeType="1"/>
                                  </wps:cNvCnPr>
                                  <wps:spPr bwMode="auto">
                                    <a:xfrm>
                                      <a:off x="3189" y="7549"/>
                                      <a:ext cx="0" cy="7761"/>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g:grpSp>
                                  <wpg:cNvPr id="467" name="Group 462"/>
                                  <wpg:cNvGrpSpPr>
                                    <a:grpSpLocks/>
                                  </wpg:cNvGrpSpPr>
                                  <wpg:grpSpPr bwMode="auto">
                                    <a:xfrm>
                                      <a:off x="0" y="0"/>
                                      <a:ext cx="25079" cy="20731"/>
                                      <a:chOff x="0" y="0"/>
                                      <a:chExt cx="25079" cy="20731"/>
                                    </a:xfrm>
                                  </wpg:grpSpPr>
                                  <wpg:grpSp>
                                    <wpg:cNvPr id="468" name="Group 452"/>
                                    <wpg:cNvGrpSpPr>
                                      <a:grpSpLocks/>
                                    </wpg:cNvGrpSpPr>
                                    <wpg:grpSpPr bwMode="auto">
                                      <a:xfrm>
                                        <a:off x="0" y="0"/>
                                        <a:ext cx="25079" cy="7543"/>
                                        <a:chOff x="0" y="0"/>
                                        <a:chExt cx="25079" cy="7543"/>
                                      </a:xfrm>
                                    </wpg:grpSpPr>
                                    <wpg:grpSp>
                                      <wpg:cNvPr id="469" name="Group 434"/>
                                      <wpg:cNvGrpSpPr>
                                        <a:grpSpLocks/>
                                      </wpg:cNvGrpSpPr>
                                      <wpg:grpSpPr bwMode="auto">
                                        <a:xfrm>
                                          <a:off x="0" y="0"/>
                                          <a:ext cx="12855" cy="7543"/>
                                          <a:chOff x="0" y="0"/>
                                          <a:chExt cx="12855" cy="7543"/>
                                        </a:xfrm>
                                      </wpg:grpSpPr>
                                      <wpg:grpSp>
                                        <wpg:cNvPr id="470" name="Group 425"/>
                                        <wpg:cNvGrpSpPr>
                                          <a:grpSpLocks/>
                                        </wpg:cNvGrpSpPr>
                                        <wpg:grpSpPr bwMode="auto">
                                          <a:xfrm>
                                            <a:off x="6166" y="106"/>
                                            <a:ext cx="6689" cy="7437"/>
                                            <a:chOff x="0" y="0"/>
                                            <a:chExt cx="6688" cy="7437"/>
                                          </a:xfrm>
                                        </wpg:grpSpPr>
                                        <wps:wsp>
                                          <wps:cNvPr id="471" name="Text Box 422"/>
                                          <wps:cNvSpPr txBox="1">
                                            <a:spLocks noChangeArrowheads="1"/>
                                          </wps:cNvSpPr>
                                          <wps:spPr bwMode="auto">
                                            <a:xfrm>
                                              <a:off x="0" y="0"/>
                                              <a:ext cx="3924" cy="3079"/>
                                            </a:xfrm>
                                            <a:prstGeom prst="rect">
                                              <a:avLst/>
                                            </a:prstGeom>
                                            <a:solidFill>
                                              <a:srgbClr val="FFFFFF"/>
                                            </a:solidFill>
                                            <a:ln w="6350">
                                              <a:solidFill>
                                                <a:srgbClr val="FFFFFF"/>
                                              </a:solidFill>
                                              <a:miter lim="800000"/>
                                              <a:headEnd/>
                                              <a:tailEnd/>
                                            </a:ln>
                                          </wps:spPr>
                                          <wps:txbx>
                                            <w:txbxContent>
                                              <w:p w:rsidR="00AD5407" w:rsidRDefault="00AD5407" w:rsidP="00AD5407">
                                                <w:r>
                                                  <w:t>B</w:t>
                                                </w:r>
                                                <w:r>
                                                  <w:rPr>
                                                    <w:vertAlign w:val="subscript"/>
                                                  </w:rPr>
                                                  <w:t>0</w:t>
                                                </w:r>
                                              </w:p>
                                            </w:txbxContent>
                                          </wps:txbx>
                                          <wps:bodyPr rot="0" vert="horz" wrap="square" lIns="91440" tIns="45720" rIns="91440" bIns="45720" anchor="t" anchorCtr="0" upright="1">
                                            <a:noAutofit/>
                                          </wps:bodyPr>
                                        </wps:wsp>
                                        <wpg:grpSp>
                                          <wpg:cNvPr id="472" name="Group 424"/>
                                          <wpg:cNvGrpSpPr>
                                            <a:grpSpLocks/>
                                          </wpg:cNvGrpSpPr>
                                          <wpg:grpSpPr bwMode="auto">
                                            <a:xfrm>
                                              <a:off x="1063" y="212"/>
                                              <a:ext cx="5625" cy="7225"/>
                                              <a:chOff x="0" y="0"/>
                                              <a:chExt cx="5625" cy="7224"/>
                                            </a:xfrm>
                                          </wpg:grpSpPr>
                                          <wps:wsp>
                                            <wps:cNvPr id="473" name="Text Box 421"/>
                                            <wps:cNvSpPr txBox="1">
                                              <a:spLocks noChangeArrowheads="1"/>
                                            </wps:cNvSpPr>
                                            <wps:spPr bwMode="auto">
                                              <a:xfrm>
                                                <a:off x="1701" y="0"/>
                                                <a:ext cx="3924" cy="3079"/>
                                              </a:xfrm>
                                              <a:prstGeom prst="rect">
                                                <a:avLst/>
                                              </a:prstGeom>
                                              <a:solidFill>
                                                <a:srgbClr val="FFFFFF"/>
                                              </a:solidFill>
                                              <a:ln w="6350">
                                                <a:solidFill>
                                                  <a:srgbClr val="FFFFFF"/>
                                                </a:solidFill>
                                                <a:miter lim="800000"/>
                                                <a:headEnd/>
                                                <a:tailEnd/>
                                              </a:ln>
                                            </wps:spPr>
                                            <wps:txbx>
                                              <w:txbxContent>
                                                <w:p w:rsidR="00AD5407" w:rsidRDefault="00AD5407" w:rsidP="00AD5407">
                                                  <w:r>
                                                    <w:t>A</w:t>
                                                  </w:r>
                                                  <w:r>
                                                    <w:rPr>
                                                      <w:vertAlign w:val="subscript"/>
                                                    </w:rPr>
                                                    <w:t>1</w:t>
                                                  </w:r>
                                                </w:p>
                                              </w:txbxContent>
                                            </wps:txbx>
                                            <wps:bodyPr rot="0" vert="horz" wrap="square" lIns="91440" tIns="45720" rIns="91440" bIns="45720" anchor="t" anchorCtr="0" upright="1">
                                              <a:noAutofit/>
                                            </wps:bodyPr>
                                          </wps:wsp>
                                          <wpg:grpSp>
                                            <wpg:cNvPr id="474" name="Group 423"/>
                                            <wpg:cNvGrpSpPr>
                                              <a:grpSpLocks/>
                                            </wpg:cNvGrpSpPr>
                                            <wpg:grpSpPr bwMode="auto">
                                              <a:xfrm>
                                                <a:off x="0" y="1807"/>
                                                <a:ext cx="4140" cy="5417"/>
                                                <a:chOff x="0" y="0"/>
                                                <a:chExt cx="4140" cy="5417"/>
                                              </a:xfrm>
                                            </wpg:grpSpPr>
                                            <wps:wsp>
                                              <wps:cNvPr id="475" name="Flowchart: Delay 417"/>
                                              <wps:cNvSpPr>
                                                <a:spLocks noChangeArrowheads="1"/>
                                              </wps:cNvSpPr>
                                              <wps:spPr bwMode="auto">
                                                <a:xfrm rot="5400000">
                                                  <a:off x="371" y="1648"/>
                                                  <a:ext cx="3398" cy="4140"/>
                                                </a:xfrm>
                                                <a:prstGeom prst="flowChartDelay">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wps:wsp>
                                              <wps:cNvPr id="476" name="Straight Arrow Connector 419"/>
                                              <wps:cNvCnPr>
                                                <a:cxnSpLocks noChangeShapeType="1"/>
                                              </wps:cNvCnPr>
                                              <wps:spPr bwMode="auto">
                                                <a:xfrm>
                                                  <a:off x="3402" y="106"/>
                                                  <a:ext cx="0" cy="2019"/>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477" name="Straight Arrow Connector 420"/>
                                              <wps:cNvCnPr>
                                                <a:cxnSpLocks noChangeShapeType="1"/>
                                              </wps:cNvCnPr>
                                              <wps:spPr bwMode="auto">
                                                <a:xfrm>
                                                  <a:off x="637" y="0"/>
                                                  <a:ext cx="0" cy="2019"/>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g:grpSp>
                                        </wpg:grpSp>
                                      </wpg:grpSp>
                                      <wpg:grpSp>
                                        <wpg:cNvPr id="478" name="Group 426"/>
                                        <wpg:cNvGrpSpPr>
                                          <a:grpSpLocks/>
                                        </wpg:cNvGrpSpPr>
                                        <wpg:grpSpPr bwMode="auto">
                                          <a:xfrm>
                                            <a:off x="0" y="0"/>
                                            <a:ext cx="6686" cy="7435"/>
                                            <a:chOff x="0" y="0"/>
                                            <a:chExt cx="6688" cy="7437"/>
                                          </a:xfrm>
                                        </wpg:grpSpPr>
                                        <wps:wsp>
                                          <wps:cNvPr id="479" name="Text Box 427"/>
                                          <wps:cNvSpPr txBox="1">
                                            <a:spLocks noChangeArrowheads="1"/>
                                          </wps:cNvSpPr>
                                          <wps:spPr bwMode="auto">
                                            <a:xfrm>
                                              <a:off x="0" y="0"/>
                                              <a:ext cx="3924" cy="3079"/>
                                            </a:xfrm>
                                            <a:prstGeom prst="rect">
                                              <a:avLst/>
                                            </a:prstGeom>
                                            <a:solidFill>
                                              <a:srgbClr val="FFFFFF"/>
                                            </a:solidFill>
                                            <a:ln w="6350">
                                              <a:solidFill>
                                                <a:srgbClr val="FFFFFF"/>
                                              </a:solidFill>
                                              <a:miter lim="800000"/>
                                              <a:headEnd/>
                                              <a:tailEnd/>
                                            </a:ln>
                                          </wps:spPr>
                                          <wps:txbx>
                                            <w:txbxContent>
                                              <w:p w:rsidR="00AD5407" w:rsidRDefault="00AD5407" w:rsidP="00AD5407">
                                                <w:r>
                                                  <w:t>B</w:t>
                                                </w:r>
                                                <w:r>
                                                  <w:rPr>
                                                    <w:vertAlign w:val="subscript"/>
                                                  </w:rPr>
                                                  <w:t>1</w:t>
                                                </w:r>
                                              </w:p>
                                            </w:txbxContent>
                                          </wps:txbx>
                                          <wps:bodyPr rot="0" vert="horz" wrap="square" lIns="91440" tIns="45720" rIns="91440" bIns="45720" anchor="t" anchorCtr="0" upright="1">
                                            <a:noAutofit/>
                                          </wps:bodyPr>
                                        </wps:wsp>
                                        <wpg:grpSp>
                                          <wpg:cNvPr id="480" name="Group 428"/>
                                          <wpg:cNvGrpSpPr>
                                            <a:grpSpLocks/>
                                          </wpg:cNvGrpSpPr>
                                          <wpg:grpSpPr bwMode="auto">
                                            <a:xfrm>
                                              <a:off x="1063" y="212"/>
                                              <a:ext cx="5625" cy="7225"/>
                                              <a:chOff x="0" y="0"/>
                                              <a:chExt cx="5625" cy="7224"/>
                                            </a:xfrm>
                                          </wpg:grpSpPr>
                                          <wps:wsp>
                                            <wps:cNvPr id="481" name="Text Box 429"/>
                                            <wps:cNvSpPr txBox="1">
                                              <a:spLocks noChangeArrowheads="1"/>
                                            </wps:cNvSpPr>
                                            <wps:spPr bwMode="auto">
                                              <a:xfrm>
                                                <a:off x="1701" y="0"/>
                                                <a:ext cx="3924" cy="3079"/>
                                              </a:xfrm>
                                              <a:prstGeom prst="rect">
                                                <a:avLst/>
                                              </a:prstGeom>
                                              <a:solidFill>
                                                <a:srgbClr val="FFFFFF"/>
                                              </a:solidFill>
                                              <a:ln w="6350">
                                                <a:solidFill>
                                                  <a:srgbClr val="FFFFFF"/>
                                                </a:solidFill>
                                                <a:miter lim="800000"/>
                                                <a:headEnd/>
                                                <a:tailEnd/>
                                              </a:ln>
                                            </wps:spPr>
                                            <wps:txbx>
                                              <w:txbxContent>
                                                <w:p w:rsidR="00AD5407" w:rsidRDefault="00AD5407" w:rsidP="00AD5407">
                                                  <w:r>
                                                    <w:t>A</w:t>
                                                  </w:r>
                                                  <w:r>
                                                    <w:rPr>
                                                      <w:vertAlign w:val="subscript"/>
                                                    </w:rPr>
                                                    <w:t>1</w:t>
                                                  </w:r>
                                                </w:p>
                                              </w:txbxContent>
                                            </wps:txbx>
                                            <wps:bodyPr rot="0" vert="horz" wrap="square" lIns="91440" tIns="45720" rIns="91440" bIns="45720" anchor="t" anchorCtr="0" upright="1">
                                              <a:noAutofit/>
                                            </wps:bodyPr>
                                          </wps:wsp>
                                          <wpg:grpSp>
                                            <wpg:cNvPr id="482" name="Group 430"/>
                                            <wpg:cNvGrpSpPr>
                                              <a:grpSpLocks/>
                                            </wpg:cNvGrpSpPr>
                                            <wpg:grpSpPr bwMode="auto">
                                              <a:xfrm>
                                                <a:off x="0" y="1807"/>
                                                <a:ext cx="4140" cy="5417"/>
                                                <a:chOff x="0" y="0"/>
                                                <a:chExt cx="4140" cy="5417"/>
                                              </a:xfrm>
                                            </wpg:grpSpPr>
                                            <wps:wsp>
                                              <wps:cNvPr id="483" name="Flowchart: Delay 431"/>
                                              <wps:cNvSpPr>
                                                <a:spLocks noChangeArrowheads="1"/>
                                              </wps:cNvSpPr>
                                              <wps:spPr bwMode="auto">
                                                <a:xfrm rot="5400000">
                                                  <a:off x="371" y="1648"/>
                                                  <a:ext cx="3398" cy="4140"/>
                                                </a:xfrm>
                                                <a:prstGeom prst="flowChartDelay">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wps:wsp>
                                              <wps:cNvPr id="484" name="Straight Arrow Connector 432"/>
                                              <wps:cNvCnPr>
                                                <a:cxnSpLocks noChangeShapeType="1"/>
                                              </wps:cNvCnPr>
                                              <wps:spPr bwMode="auto">
                                                <a:xfrm>
                                                  <a:off x="3402" y="106"/>
                                                  <a:ext cx="0" cy="2019"/>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485" name="Straight Arrow Connector 433"/>
                                              <wps:cNvCnPr>
                                                <a:cxnSpLocks noChangeShapeType="1"/>
                                              </wps:cNvCnPr>
                                              <wps:spPr bwMode="auto">
                                                <a:xfrm>
                                                  <a:off x="637" y="0"/>
                                                  <a:ext cx="0" cy="2019"/>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g:grpSp>
                                        </wpg:grpSp>
                                      </wpg:grpSp>
                                    </wpg:grpSp>
                                    <wpg:grpSp>
                                      <wpg:cNvPr id="486" name="Group 435"/>
                                      <wpg:cNvGrpSpPr>
                                        <a:grpSpLocks/>
                                      </wpg:cNvGrpSpPr>
                                      <wpg:grpSpPr bwMode="auto">
                                        <a:xfrm>
                                          <a:off x="12227" y="0"/>
                                          <a:ext cx="12852" cy="7537"/>
                                          <a:chOff x="0" y="0"/>
                                          <a:chExt cx="12855" cy="7543"/>
                                        </a:xfrm>
                                      </wpg:grpSpPr>
                                      <wpg:grpSp>
                                        <wpg:cNvPr id="487" name="Group 436"/>
                                        <wpg:cNvGrpSpPr>
                                          <a:grpSpLocks/>
                                        </wpg:cNvGrpSpPr>
                                        <wpg:grpSpPr bwMode="auto">
                                          <a:xfrm>
                                            <a:off x="6166" y="106"/>
                                            <a:ext cx="6689" cy="7437"/>
                                            <a:chOff x="0" y="0"/>
                                            <a:chExt cx="6688" cy="7437"/>
                                          </a:xfrm>
                                        </wpg:grpSpPr>
                                        <wps:wsp>
                                          <wps:cNvPr id="488" name="Text Box 437"/>
                                          <wps:cNvSpPr txBox="1">
                                            <a:spLocks noChangeArrowheads="1"/>
                                          </wps:cNvSpPr>
                                          <wps:spPr bwMode="auto">
                                            <a:xfrm>
                                              <a:off x="0" y="0"/>
                                              <a:ext cx="3924" cy="3079"/>
                                            </a:xfrm>
                                            <a:prstGeom prst="rect">
                                              <a:avLst/>
                                            </a:prstGeom>
                                            <a:solidFill>
                                              <a:srgbClr val="FFFFFF"/>
                                            </a:solidFill>
                                            <a:ln w="6350">
                                              <a:solidFill>
                                                <a:srgbClr val="FFFFFF"/>
                                              </a:solidFill>
                                              <a:miter lim="800000"/>
                                              <a:headEnd/>
                                              <a:tailEnd/>
                                            </a:ln>
                                          </wps:spPr>
                                          <wps:txbx>
                                            <w:txbxContent>
                                              <w:p w:rsidR="00AD5407" w:rsidRDefault="00AD5407" w:rsidP="00AD5407">
                                                <w:r>
                                                  <w:t>B</w:t>
                                                </w:r>
                                                <w:r>
                                                  <w:rPr>
                                                    <w:vertAlign w:val="subscript"/>
                                                  </w:rPr>
                                                  <w:t>0</w:t>
                                                </w:r>
                                              </w:p>
                                            </w:txbxContent>
                                          </wps:txbx>
                                          <wps:bodyPr rot="0" vert="horz" wrap="square" lIns="91440" tIns="45720" rIns="91440" bIns="45720" anchor="t" anchorCtr="0" upright="1">
                                            <a:noAutofit/>
                                          </wps:bodyPr>
                                        </wps:wsp>
                                        <wpg:grpSp>
                                          <wpg:cNvPr id="489" name="Group 438"/>
                                          <wpg:cNvGrpSpPr>
                                            <a:grpSpLocks/>
                                          </wpg:cNvGrpSpPr>
                                          <wpg:grpSpPr bwMode="auto">
                                            <a:xfrm>
                                              <a:off x="1063" y="212"/>
                                              <a:ext cx="5625" cy="7225"/>
                                              <a:chOff x="0" y="0"/>
                                              <a:chExt cx="5625" cy="7224"/>
                                            </a:xfrm>
                                          </wpg:grpSpPr>
                                          <wps:wsp>
                                            <wps:cNvPr id="490" name="Text Box 439"/>
                                            <wps:cNvSpPr txBox="1">
                                              <a:spLocks noChangeArrowheads="1"/>
                                            </wps:cNvSpPr>
                                            <wps:spPr bwMode="auto">
                                              <a:xfrm>
                                                <a:off x="1701" y="0"/>
                                                <a:ext cx="3924" cy="3079"/>
                                              </a:xfrm>
                                              <a:prstGeom prst="rect">
                                                <a:avLst/>
                                              </a:prstGeom>
                                              <a:solidFill>
                                                <a:srgbClr val="FFFFFF"/>
                                              </a:solidFill>
                                              <a:ln w="6350">
                                                <a:solidFill>
                                                  <a:srgbClr val="FFFFFF"/>
                                                </a:solidFill>
                                                <a:miter lim="800000"/>
                                                <a:headEnd/>
                                                <a:tailEnd/>
                                              </a:ln>
                                            </wps:spPr>
                                            <wps:txbx>
                                              <w:txbxContent>
                                                <w:p w:rsidR="00AD5407" w:rsidRDefault="00AD5407" w:rsidP="00AD5407">
                                                  <w:r>
                                                    <w:t>A</w:t>
                                                  </w:r>
                                                  <w:r w:rsidRPr="00504661">
                                                    <w:rPr>
                                                      <w:vertAlign w:val="subscript"/>
                                                    </w:rPr>
                                                    <w:t>0</w:t>
                                                  </w:r>
                                                </w:p>
                                              </w:txbxContent>
                                            </wps:txbx>
                                            <wps:bodyPr rot="0" vert="horz" wrap="square" lIns="91440" tIns="45720" rIns="91440" bIns="45720" anchor="t" anchorCtr="0" upright="1">
                                              <a:noAutofit/>
                                            </wps:bodyPr>
                                          </wps:wsp>
                                          <wpg:grpSp>
                                            <wpg:cNvPr id="491" name="Group 440"/>
                                            <wpg:cNvGrpSpPr>
                                              <a:grpSpLocks/>
                                            </wpg:cNvGrpSpPr>
                                            <wpg:grpSpPr bwMode="auto">
                                              <a:xfrm>
                                                <a:off x="0" y="1807"/>
                                                <a:ext cx="4140" cy="5417"/>
                                                <a:chOff x="0" y="0"/>
                                                <a:chExt cx="4140" cy="5417"/>
                                              </a:xfrm>
                                            </wpg:grpSpPr>
                                            <wps:wsp>
                                              <wps:cNvPr id="492" name="Flowchart: Delay 441"/>
                                              <wps:cNvSpPr>
                                                <a:spLocks noChangeArrowheads="1"/>
                                              </wps:cNvSpPr>
                                              <wps:spPr bwMode="auto">
                                                <a:xfrm rot="5400000">
                                                  <a:off x="371" y="1648"/>
                                                  <a:ext cx="3398" cy="4140"/>
                                                </a:xfrm>
                                                <a:prstGeom prst="flowChartDelay">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wps:wsp>
                                              <wps:cNvPr id="493" name="Straight Arrow Connector 442"/>
                                              <wps:cNvCnPr>
                                                <a:cxnSpLocks noChangeShapeType="1"/>
                                              </wps:cNvCnPr>
                                              <wps:spPr bwMode="auto">
                                                <a:xfrm>
                                                  <a:off x="3402" y="106"/>
                                                  <a:ext cx="0" cy="2019"/>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494" name="Straight Arrow Connector 443"/>
                                              <wps:cNvCnPr>
                                                <a:cxnSpLocks noChangeShapeType="1"/>
                                              </wps:cNvCnPr>
                                              <wps:spPr bwMode="auto">
                                                <a:xfrm>
                                                  <a:off x="637" y="0"/>
                                                  <a:ext cx="0" cy="2019"/>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g:grpSp>
                                        </wpg:grpSp>
                                      </wpg:grpSp>
                                      <wpg:grpSp>
                                        <wpg:cNvPr id="495" name="Group 444"/>
                                        <wpg:cNvGrpSpPr>
                                          <a:grpSpLocks/>
                                        </wpg:cNvGrpSpPr>
                                        <wpg:grpSpPr bwMode="auto">
                                          <a:xfrm>
                                            <a:off x="0" y="0"/>
                                            <a:ext cx="6686" cy="7435"/>
                                            <a:chOff x="0" y="0"/>
                                            <a:chExt cx="6688" cy="7437"/>
                                          </a:xfrm>
                                        </wpg:grpSpPr>
                                        <wps:wsp>
                                          <wps:cNvPr id="496" name="Text Box 445"/>
                                          <wps:cNvSpPr txBox="1">
                                            <a:spLocks noChangeArrowheads="1"/>
                                          </wps:cNvSpPr>
                                          <wps:spPr bwMode="auto">
                                            <a:xfrm>
                                              <a:off x="0" y="0"/>
                                              <a:ext cx="3924" cy="3079"/>
                                            </a:xfrm>
                                            <a:prstGeom prst="rect">
                                              <a:avLst/>
                                            </a:prstGeom>
                                            <a:solidFill>
                                              <a:srgbClr val="FFFFFF"/>
                                            </a:solidFill>
                                            <a:ln w="6350">
                                              <a:solidFill>
                                                <a:srgbClr val="FFFFFF"/>
                                              </a:solidFill>
                                              <a:miter lim="800000"/>
                                              <a:headEnd/>
                                              <a:tailEnd/>
                                            </a:ln>
                                          </wps:spPr>
                                          <wps:txbx>
                                            <w:txbxContent>
                                              <w:p w:rsidR="00AD5407" w:rsidRDefault="00AD5407" w:rsidP="00AD5407">
                                                <w:r>
                                                  <w:t>B</w:t>
                                                </w:r>
                                                <w:r>
                                                  <w:rPr>
                                                    <w:vertAlign w:val="subscript"/>
                                                  </w:rPr>
                                                  <w:t>1</w:t>
                                                </w:r>
                                              </w:p>
                                            </w:txbxContent>
                                          </wps:txbx>
                                          <wps:bodyPr rot="0" vert="horz" wrap="square" lIns="91440" tIns="45720" rIns="91440" bIns="45720" anchor="t" anchorCtr="0" upright="1">
                                            <a:noAutofit/>
                                          </wps:bodyPr>
                                        </wps:wsp>
                                        <wpg:grpSp>
                                          <wpg:cNvPr id="497" name="Group 446"/>
                                          <wpg:cNvGrpSpPr>
                                            <a:grpSpLocks/>
                                          </wpg:cNvGrpSpPr>
                                          <wpg:grpSpPr bwMode="auto">
                                            <a:xfrm>
                                              <a:off x="1063" y="212"/>
                                              <a:ext cx="5625" cy="7225"/>
                                              <a:chOff x="0" y="0"/>
                                              <a:chExt cx="5625" cy="7224"/>
                                            </a:xfrm>
                                          </wpg:grpSpPr>
                                          <wps:wsp>
                                            <wps:cNvPr id="498" name="Text Box 447"/>
                                            <wps:cNvSpPr txBox="1">
                                              <a:spLocks noChangeArrowheads="1"/>
                                            </wps:cNvSpPr>
                                            <wps:spPr bwMode="auto">
                                              <a:xfrm>
                                                <a:off x="1701" y="0"/>
                                                <a:ext cx="3924" cy="3079"/>
                                              </a:xfrm>
                                              <a:prstGeom prst="rect">
                                                <a:avLst/>
                                              </a:prstGeom>
                                              <a:solidFill>
                                                <a:srgbClr val="FFFFFF"/>
                                              </a:solidFill>
                                              <a:ln w="6350">
                                                <a:solidFill>
                                                  <a:srgbClr val="FFFFFF"/>
                                                </a:solidFill>
                                                <a:miter lim="800000"/>
                                                <a:headEnd/>
                                                <a:tailEnd/>
                                              </a:ln>
                                            </wps:spPr>
                                            <wps:txbx>
                                              <w:txbxContent>
                                                <w:p w:rsidR="00AD5407" w:rsidRDefault="00AD5407" w:rsidP="00AD5407">
                                                  <w:r>
                                                    <w:t>A</w:t>
                                                  </w:r>
                                                  <w:r>
                                                    <w:rPr>
                                                      <w:vertAlign w:val="subscript"/>
                                                    </w:rPr>
                                                    <w:t>0</w:t>
                                                  </w:r>
                                                </w:p>
                                              </w:txbxContent>
                                            </wps:txbx>
                                            <wps:bodyPr rot="0" vert="horz" wrap="square" lIns="91440" tIns="45720" rIns="91440" bIns="45720" anchor="t" anchorCtr="0" upright="1">
                                              <a:noAutofit/>
                                            </wps:bodyPr>
                                          </wps:wsp>
                                          <wpg:grpSp>
                                            <wpg:cNvPr id="499" name="Group 448"/>
                                            <wpg:cNvGrpSpPr>
                                              <a:grpSpLocks/>
                                            </wpg:cNvGrpSpPr>
                                            <wpg:grpSpPr bwMode="auto">
                                              <a:xfrm>
                                                <a:off x="0" y="1807"/>
                                                <a:ext cx="4140" cy="5417"/>
                                                <a:chOff x="0" y="0"/>
                                                <a:chExt cx="4140" cy="5417"/>
                                              </a:xfrm>
                                            </wpg:grpSpPr>
                                            <wps:wsp>
                                              <wps:cNvPr id="500" name="Flowchart: Delay 449"/>
                                              <wps:cNvSpPr>
                                                <a:spLocks noChangeArrowheads="1"/>
                                              </wps:cNvSpPr>
                                              <wps:spPr bwMode="auto">
                                                <a:xfrm rot="5400000">
                                                  <a:off x="371" y="1648"/>
                                                  <a:ext cx="3398" cy="4140"/>
                                                </a:xfrm>
                                                <a:prstGeom prst="flowChartDelay">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wps:wsp>
                                              <wps:cNvPr id="501" name="Straight Arrow Connector 450"/>
                                              <wps:cNvCnPr>
                                                <a:cxnSpLocks noChangeShapeType="1"/>
                                              </wps:cNvCnPr>
                                              <wps:spPr bwMode="auto">
                                                <a:xfrm>
                                                  <a:off x="3402" y="106"/>
                                                  <a:ext cx="0" cy="2019"/>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02" name="Straight Arrow Connector 451"/>
                                              <wps:cNvCnPr>
                                                <a:cxnSpLocks noChangeShapeType="1"/>
                                              </wps:cNvCnPr>
                                              <wps:spPr bwMode="auto">
                                                <a:xfrm>
                                                  <a:off x="637" y="0"/>
                                                  <a:ext cx="0" cy="2019"/>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g:grpSp>
                                        </wpg:grpSp>
                                      </wpg:grpSp>
                                    </wpg:grpSp>
                                  </wpg:grpSp>
                                  <wps:wsp>
                                    <wps:cNvPr id="503" name="Straight Arrow Connector 453"/>
                                    <wps:cNvCnPr>
                                      <a:cxnSpLocks noChangeShapeType="1"/>
                                    </wps:cNvCnPr>
                                    <wps:spPr bwMode="auto">
                                      <a:xfrm>
                                        <a:off x="21477" y="7549"/>
                                        <a:ext cx="0" cy="13182"/>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04" name="Text Box 455"/>
                                    <wps:cNvSpPr txBox="1">
                                      <a:spLocks noChangeArrowheads="1"/>
                                    </wps:cNvSpPr>
                                    <wps:spPr bwMode="auto">
                                      <a:xfrm>
                                        <a:off x="7123" y="10951"/>
                                        <a:ext cx="9675" cy="3296"/>
                                      </a:xfrm>
                                      <a:prstGeom prst="rect">
                                        <a:avLst/>
                                      </a:prstGeom>
                                      <a:solidFill>
                                        <a:srgbClr val="1F497D"/>
                                      </a:solidFill>
                                      <a:ln w="6350">
                                        <a:solidFill>
                                          <a:srgbClr val="000000"/>
                                        </a:solidFill>
                                        <a:miter lim="800000"/>
                                        <a:headEnd/>
                                        <a:tailEnd/>
                                      </a:ln>
                                    </wps:spPr>
                                    <wps:txbx>
                                      <w:txbxContent>
                                        <w:p w:rsidR="00AD5407" w:rsidRPr="00984AD8" w:rsidRDefault="00AD5407" w:rsidP="00984AD8">
                                          <w:pPr>
                                            <w:spacing w:before="80"/>
                                            <w:jc w:val="center"/>
                                            <w:rPr>
                                              <w:rFonts w:ascii="Times New Roman" w:hAnsi="Times New Roman" w:cs="Times New Roman"/>
                                              <w:sz w:val="20"/>
                                            </w:rPr>
                                          </w:pPr>
                                          <w:r w:rsidRPr="00984AD8">
                                            <w:rPr>
                                              <w:rFonts w:ascii="Times New Roman" w:hAnsi="Times New Roman" w:cs="Times New Roman"/>
                                              <w:sz w:val="20"/>
                                            </w:rPr>
                                            <w:t>H.A</w:t>
                                          </w:r>
                                        </w:p>
                                      </w:txbxContent>
                                    </wps:txbx>
                                    <wps:bodyPr rot="0" vert="horz" wrap="square" lIns="91440" tIns="45720" rIns="91440" bIns="45720" anchor="t" anchorCtr="0" upright="1">
                                      <a:noAutofit/>
                                    </wps:bodyPr>
                                  </wps:wsp>
                                  <wps:wsp>
                                    <wps:cNvPr id="505" name="Text Box 458"/>
                                    <wps:cNvSpPr txBox="1">
                                      <a:spLocks noChangeArrowheads="1"/>
                                    </wps:cNvSpPr>
                                    <wps:spPr bwMode="auto">
                                      <a:xfrm>
                                        <a:off x="744" y="15310"/>
                                        <a:ext cx="9671" cy="3296"/>
                                      </a:xfrm>
                                      <a:prstGeom prst="rect">
                                        <a:avLst/>
                                      </a:prstGeom>
                                      <a:solidFill>
                                        <a:srgbClr val="1F497D"/>
                                      </a:solidFill>
                                      <a:ln w="6350">
                                        <a:solidFill>
                                          <a:srgbClr val="000000"/>
                                        </a:solidFill>
                                        <a:miter lim="800000"/>
                                        <a:headEnd/>
                                        <a:tailEnd/>
                                      </a:ln>
                                    </wps:spPr>
                                    <wps:txbx>
                                      <w:txbxContent>
                                        <w:p w:rsidR="00AD5407" w:rsidRPr="00984AD8" w:rsidRDefault="00AD5407" w:rsidP="00984AD8">
                                          <w:pPr>
                                            <w:spacing w:before="80"/>
                                            <w:jc w:val="center"/>
                                            <w:rPr>
                                              <w:rFonts w:ascii="Times New Roman" w:hAnsi="Times New Roman" w:cs="Times New Roman"/>
                                              <w:sz w:val="20"/>
                                            </w:rPr>
                                          </w:pPr>
                                          <w:r w:rsidRPr="00984AD8">
                                            <w:rPr>
                                              <w:rFonts w:ascii="Times New Roman" w:hAnsi="Times New Roman" w:cs="Times New Roman"/>
                                              <w:sz w:val="20"/>
                                            </w:rPr>
                                            <w:t>H.A</w:t>
                                          </w:r>
                                        </w:p>
                                      </w:txbxContent>
                                    </wps:txbx>
                                    <wps:bodyPr rot="0" vert="horz" wrap="square" lIns="91440" tIns="45720" rIns="91440" bIns="45720" anchor="t" anchorCtr="0" upright="1">
                                      <a:noAutofit/>
                                    </wps:bodyPr>
                                  </wps:wsp>
                                  <wps:wsp>
                                    <wps:cNvPr id="506" name="Straight Arrow Connector 459"/>
                                    <wps:cNvCnPr>
                                      <a:cxnSpLocks noChangeShapeType="1"/>
                                    </wps:cNvCnPr>
                                    <wps:spPr bwMode="auto">
                                      <a:xfrm>
                                        <a:off x="15204" y="14247"/>
                                        <a:ext cx="0" cy="638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07" name="Straight Arrow Connector 461"/>
                                    <wps:cNvCnPr>
                                      <a:cxnSpLocks noChangeShapeType="1"/>
                                    </wps:cNvCnPr>
                                    <wps:spPr bwMode="auto">
                                      <a:xfrm>
                                        <a:off x="8931" y="14247"/>
                                        <a:ext cx="0" cy="1063"/>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g:grpSp>
                              </wpg:grpSp>
                            </wpg:grpSp>
                          </wpg:grpSp>
                        </wpg:grpSp>
                      </wpg:grpSp>
                      <wps:wsp>
                        <wps:cNvPr id="508" name="Straight Arrow Connector 464"/>
                        <wps:cNvCnPr>
                          <a:cxnSpLocks noChangeShapeType="1"/>
                        </wps:cNvCnPr>
                        <wps:spPr bwMode="auto">
                          <a:xfrm>
                            <a:off x="8187" y="18606"/>
                            <a:ext cx="0" cy="2125"/>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09" name="Straight Arrow Connector 465"/>
                        <wps:cNvCnPr>
                          <a:cxnSpLocks noChangeShapeType="1"/>
                        </wps:cNvCnPr>
                        <wps:spPr bwMode="auto">
                          <a:xfrm>
                            <a:off x="3083" y="18819"/>
                            <a:ext cx="0" cy="2121"/>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73" o:spid="_x0000_s1113" style="position:absolute;left:0;text-align:left;margin-left:28.1pt;margin-top:-.25pt;width:203.75pt;height:189.05pt;z-index:251659264" coordsize="25875,240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">
                <v:shape id="Straight Arrow Connector 456" o:spid="_x0000_s1114" type="#_x0000_t32" style="position:absolute;left:15204;top:7442;width:0;height:35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J8QsUAAADcAAAADwAAAGRycy9kb3ducmV2LnhtbESPQWvCQBSE74X+h+UVeim6MTZWoqsU&#10;oVXoqVHo9ZF9yQazb0N2G9N/7wpCj8PMfMOst6NtxUC9bxwrmE0TEMSl0w3XCk7Hj8kShA/IGlvH&#10;pOCPPGw3jw9rzLW78DcNRahFhLDPUYEJocul9KUhi37qOuLoVa63GKLsa6l7vES4bWWaJAtpseG4&#10;YLCjnaHyXPxaBVWqafZy/jH7twyr3dc8HYb2U6nnp/F9BSLQGP7D9/ZBK3jNMridiUdAbq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cJ8QsUAAADcAAAADwAAAAAAAAAA&#10;AAAAAAChAgAAZHJzL2Rvd25yZXYueG1sUEsFBgAAAAAEAAQA+QAAAJMDAAAAAA==&#10;">
                  <v:stroke endarrow="open"/>
                </v:shape>
                <v:shape id="Straight Arrow Connector 457" o:spid="_x0000_s1115" type="#_x0000_t32" style="position:absolute;left:9250;top:7549;width:0;height:35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DiNcQAAADcAAAADwAAAGRycy9kb3ducmV2LnhtbESPT2vCQBTE70K/w/IKvUjdmPqP6Coi&#10;tAqeagteH9mXbDD7NmTXmH77riB4HGbmN8xq09tadNT6yrGC8SgBQZw7XXGp4Pfn830BwgdkjbVj&#10;UvBHHjbrl8EKM+1u/E3dKZQiQthnqMCE0GRS+tyQRT9yDXH0CtdaDFG2pdQt3iLc1jJNkpm0WHFc&#10;MNjQzlB+OV2tgiLVNB5ezmY/n2KxO36kXVd/KfX22m+XIAL14Rl+tA9awWQ6g/uZeATk+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EOI1xAAAANwAAAAPAAAAAAAAAAAA&#10;AAAAAKECAABkcnMvZG93bnJldi54bWxQSwUGAAAAAAQABAD5AAAAkgMAAAAA&#10;">
                  <v:stroke endarrow="open"/>
                </v:shape>
                <v:group id="Group 472" o:spid="_x0000_s1116" style="position:absolute;width:25875;height:24009" coordsize="25878,240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vCOscYAAADcAAAADwAAAGRycy9kb3ducmV2LnhtbESPQWvCQBSE7wX/w/IE&#10;b3UTNVqiq4jY0kMoVAult0f2mQSzb0N2TeK/dwuFHoeZ+YbZ7AZTi45aV1lWEE8jEMS51RUXCr7O&#10;r88vIJxH1lhbJgV3crDbjp42mGrb8yd1J1+IAGGXooLS+yaV0uUlGXRT2xAH72Jbgz7ItpC6xT7A&#10;TS1nUbSUBisOCyU2dCgpv55uRsFbj/1+Hh+77Ho53H/Oycd3FpNSk/GwX4PwNPj/8F/7XStYJCv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68I6xxgAAANwA&#10;AAAPAAAAAAAAAAAAAAAAAKoCAABkcnMvZG93bnJldi54bWxQSwUGAAAAAAQABAD6AAAAnQMAAAAA&#10;">
                  <v:shape id="Text Box 468" o:spid="_x0000_s1117" type="#_x0000_t202" style="position:absolute;left:1827;top:20839;width:5741;height:3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KB48MA&#10;AADcAAAADwAAAGRycy9kb3ducmV2LnhtbERPy2rCQBTdF/yH4QrdNZOWWkLMRIogdFEKsWq7vGRu&#10;Hpi5EzNjEv/eWRS6PJx3tplNJ0YaXGtZwXMUgyAurW65VnD43j0lIJxH1thZJgU3crDJFw8ZptpO&#10;XNC497UIIexSVNB436dSurIhgy6yPXHgKjsY9AEOtdQDTiHcdPIljt+kwZZDQ4M9bRsqz/urUfA1&#10;Xu2xPq3KH/6dCpdUl+IzuSj1uJzf1yA8zf5f/Of+0ApeV2FtOBOOgMz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KB48MAAADcAAAADwAAAAAAAAAAAAAAAACYAgAAZHJzL2Rv&#10;d25yZXYueG1sUEsFBgAAAAAEAAQA9QAAAIgDAAAAAA==&#10;" strokecolor="white" strokeweight=".5pt">
                    <v:textbox>
                      <w:txbxContent>
                        <w:p w:rsidR="00AD5407" w:rsidRPr="00984AD8" w:rsidRDefault="00AD5407" w:rsidP="00AD5407">
                          <w:pPr>
                            <w:rPr>
                              <w:rFonts w:ascii="Times New Roman" w:hAnsi="Times New Roman" w:cs="Times New Roman"/>
                              <w:sz w:val="20"/>
                            </w:rPr>
                          </w:pPr>
                          <w:r w:rsidRPr="00984AD8">
                            <w:rPr>
                              <w:rFonts w:ascii="Times New Roman" w:hAnsi="Times New Roman" w:cs="Times New Roman"/>
                              <w:sz w:val="20"/>
                            </w:rPr>
                            <w:t>C</w:t>
                          </w:r>
                          <w:r w:rsidRPr="00984AD8">
                            <w:rPr>
                              <w:rFonts w:ascii="Times New Roman" w:hAnsi="Times New Roman" w:cs="Times New Roman"/>
                              <w:sz w:val="20"/>
                              <w:vertAlign w:val="subscript"/>
                            </w:rPr>
                            <w:t>3</w:t>
                          </w:r>
                        </w:p>
                      </w:txbxContent>
                    </v:textbox>
                  </v:shape>
                  <v:group id="Group 471" o:spid="_x0000_s1118" style="position:absolute;width:25878;height:23695" coordsize="25878,236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CO/WMYAAADcAAAADwAAAGRycy9kb3ducmV2LnhtbESPQWvCQBSE7wX/w/IE&#10;b3UTNWKjq4jY0kMoVAult0f2mQSzb0N2TeK/dwuFHoeZ+YbZ7AZTi45aV1lWEE8jEMS51RUXCr7O&#10;r88rEM4ja6wtk4I7OdhtR08bTLXt+ZO6ky9EgLBLUUHpfZNK6fKSDLqpbYiDd7GtQR9kW0jdYh/g&#10;ppazKFpKgxWHhRIbOpSUX083o+Ctx34/j49ddr0c7j/n5OM7i0mpyXjYr0F4Gvx/+K/9rhUskhf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kI79YxgAAANwA&#10;AAAPAAAAAAAAAAAAAAAAAKoCAABkcnMvZG93bnJldi54bWxQSwUGAAAAAAQABAD6AAAAnQMAAAAA&#10;">
                    <v:shape id="Text Box 467" o:spid="_x0000_s1119" type="#_x0000_t202" style="position:absolute;left:6551;top:20520;width:5740;height:3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hHWMMA&#10;AADcAAAADwAAAGRycy9kb3ducmV2LnhtbERPy2rCQBTdF/yH4QrdNZOWKiFmIkUQuiiFWLVdXjI3&#10;D8zciZkxiX/fWRS6PJx3tp1NJ0YaXGtZwXMUgyAurW65VnD82j8lIJxH1thZJgV3crDNFw8ZptpO&#10;XNB48LUIIexSVNB436dSurIhgy6yPXHgKjsY9AEOtdQDTiHcdPIljtfSYMuhocGedg2Vl8PNKPgc&#10;b/ZUn1flN/9MhUuqa/GRXJV6XM5vGxCeZv8v/nO/awWv6zA/nAlHQO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thHWMMAAADcAAAADwAAAAAAAAAAAAAAAACYAgAAZHJzL2Rv&#10;d25yZXYueG1sUEsFBgAAAAAEAAQA9QAAAIgDAAAAAA==&#10;" strokecolor="white" strokeweight=".5pt">
                      <v:textbox>
                        <w:txbxContent>
                          <w:p w:rsidR="00AD5407" w:rsidRPr="00984AD8" w:rsidRDefault="00AD5407" w:rsidP="00AD5407">
                            <w:pPr>
                              <w:rPr>
                                <w:rFonts w:ascii="Times New Roman" w:hAnsi="Times New Roman" w:cs="Times New Roman"/>
                                <w:sz w:val="20"/>
                              </w:rPr>
                            </w:pPr>
                            <w:r w:rsidRPr="00984AD8">
                              <w:rPr>
                                <w:rFonts w:ascii="Times New Roman" w:hAnsi="Times New Roman" w:cs="Times New Roman"/>
                                <w:sz w:val="20"/>
                              </w:rPr>
                              <w:t>C</w:t>
                            </w:r>
                            <w:r w:rsidRPr="00984AD8">
                              <w:rPr>
                                <w:rFonts w:ascii="Times New Roman" w:hAnsi="Times New Roman" w:cs="Times New Roman"/>
                                <w:sz w:val="20"/>
                                <w:vertAlign w:val="subscript"/>
                              </w:rPr>
                              <w:t>2</w:t>
                            </w:r>
                          </w:p>
                        </w:txbxContent>
                      </v:textbox>
                    </v:shape>
                    <v:group id="Group 470" o:spid="_x0000_s1120" style="position:absolute;width:25878;height:23612" coordsize="25878,236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UOXnjxgAAANwA&#10;AAAPAAAAAAAAAAAAAAAAAKoCAABkcnMvZG93bnJldi54bWxQSwUGAAAAAAQABAD6AAAAnQMAAAAA&#10;">
                      <v:shape id="Text Box 466" o:spid="_x0000_s1121" type="#_x0000_t202" style="position:absolute;left:13853;top:20330;width:5741;height:3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Z8tMUA&#10;AADcAAAADwAAAGRycy9kb3ducmV2LnhtbESPzWrDMBCE74W8g9hAb7Gc0AbjRjYhEOihFJy/9rhY&#10;G9vUWjmWYrtvXxUKPQ4z8w2zySfTioF611hWsIxiEMSl1Q1XCk7H/SIB4TyyxtYyKfgmB3k2e9hg&#10;qu3IBQ0HX4kAYZeigtr7LpXSlTUZdJHtiIN3tb1BH2RfSd3jGOCmlas4XkuDDYeFGjva1VR+He5G&#10;wftwt+fq8lx+8OdYuOR6K96Sm1KP82n7AsLT5P/Df+1XreBpvYLfM+EIyO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Rny0xQAAANwAAAAPAAAAAAAAAAAAAAAAAJgCAABkcnMv&#10;ZG93bnJldi54bWxQSwUGAAAAAAQABAD1AAAAigMAAAAA&#10;" strokecolor="white" strokeweight=".5pt">
                        <v:textbox>
                          <w:txbxContent>
                            <w:p w:rsidR="00AD5407" w:rsidRDefault="00AD5407" w:rsidP="00AD5407">
                              <w:r>
                                <w:t>C</w:t>
                              </w:r>
                              <w:r>
                                <w:rPr>
                                  <w:vertAlign w:val="subscript"/>
                                </w:rPr>
                                <w:t>1</w:t>
                              </w:r>
                            </w:p>
                          </w:txbxContent>
                        </v:textbox>
                      </v:shape>
                      <v:group id="Group 469" o:spid="_x0000_s1122" style="position:absolute;width:25878;height:23612" coordsize="25878,236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6dCD8YAAADcAAAADwAAAGRycy9kb3ducmV2LnhtbESPQWvCQBSE7wX/w/IK&#10;3ppNtA2SZhWRKh5CoSqU3h7ZZxLMvg3ZbRL/fbdQ6HGYmW+YfDOZVgzUu8aygiSKQRCXVjdcKbic&#10;908rEM4ja2wtk4I7OdisZw85ZtqO/EHDyVciQNhlqKD2vsukdGVNBl1kO+LgXW1v0AfZV1L3OAa4&#10;aeUijlNpsOGwUGNHu5rK2+nbKDiMOG6XydtQ3K67+9f55f2zSEip+eO0fQXhafL/4b/2USt4Tp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Lp0IPxgAAANwA&#10;AAAPAAAAAAAAAAAAAAAAAKoCAABkcnMvZG93bnJldi54bWxQSwUGAAAAAAQABAD6AAAAnQMAAAAA&#10;">
                        <v:shape id="Text Box 454" o:spid="_x0000_s1123" type="#_x0000_t202" style="position:absolute;left:20138;top:20437;width:5740;height:3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BW8UA&#10;AADcAAAADwAAAGRycy9kb3ducmV2LnhtbESPT4vCMBTE78J+h/AWvNl0RaV0jbIsLHgQoer+OT6a&#10;Z1u2ealNbOu3N4LgcZiZ3zDL9WBq0VHrKssK3qIYBHFudcWFguPha5KAcB5ZY22ZFFzJwXr1Mlpi&#10;qm3PGXV7X4gAYZeigtL7JpXS5SUZdJFtiIN3sq1BH2RbSN1iH+CmltM4XkiDFYeFEhv6LCn/31+M&#10;gl13sd/Fzzz/5b8+c8npnG2Ts1Lj1+HjHYSnwT/Dj/ZGK5gtZnA/E46AX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40FbxQAAANwAAAAPAAAAAAAAAAAAAAAAAJgCAABkcnMv&#10;ZG93bnJldi54bWxQSwUGAAAAAAQABAD1AAAAigMAAAAA&#10;" strokecolor="white" strokeweight=".5pt">
                          <v:textbox>
                            <w:txbxContent>
                              <w:p w:rsidR="00AD5407" w:rsidRDefault="00AD5407" w:rsidP="00AD5407">
                                <w:r>
                                  <w:t>C</w:t>
                                </w:r>
                                <w:r w:rsidRPr="0013707D">
                                  <w:rPr>
                                    <w:vertAlign w:val="subscript"/>
                                  </w:rPr>
                                  <w:t>0</w:t>
                                </w:r>
                              </w:p>
                            </w:txbxContent>
                          </v:textbox>
                        </v:shape>
                        <v:group id="Group 463" o:spid="_x0000_s1124" style="position:absolute;width:25079;height:20731" coordsize="25079,207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An/gxgAAANwA&#10;AAAPAAAAAAAAAAAAAAAAAKoCAABkcnMvZG93bnJldi54bWxQSwUGAAAAAAQABAD6AAAAnQMAAAAA&#10;">
                          <v:shape id="Straight Arrow Connector 460" o:spid="_x0000_s1125" type="#_x0000_t32" style="position:absolute;left:3189;top:7549;width:0;height:77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woiMUAAADcAAAADwAAAGRycy9kb3ducmV2LnhtbESPQWvCQBSE74X+h+UVeil1Y6xRoqsU&#10;oVXoqbHg9ZF9yQazb0N2G9N/7wpCj8PMfMOst6NtxUC9bxwrmE4SEMSl0w3XCn6OH69LED4ga2wd&#10;k4I/8rDdPD6sMdfuwt80FKEWEcI+RwUmhC6X0peGLPqJ64ijV7neYoiyr6Xu8RLhtpVpkmTSYsNx&#10;wWBHO0Plufi1CqpU0/TlfDL7xRyr3dcsHYb2U6nnp/F9BSLQGP7D9/ZBK3jLMridiUdAbq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3woiMUAAADcAAAADwAAAAAAAAAA&#10;AAAAAAChAgAAZHJzL2Rvd25yZXYueG1sUEsFBgAAAAAEAAQA+QAAAJMDAAAAAA==&#10;">
                            <v:stroke endarrow="open"/>
                          </v:shape>
                          <v:group id="Group 462" o:spid="_x0000_s1126" style="position:absolute;width:25079;height:20731" coordsize="25079,207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JxEDMYAAADcAAAADwAAAGRycy9kb3ducmV2LnhtbESPQWvCQBSE74L/YXlC&#10;b3UTa22JWUVEpQcpVAvF2yP7TEKyb0N2TeK/7xYKHoeZ+YZJ14OpRUetKy0riKcRCOLM6pJzBd/n&#10;/fM7COeRNdaWScGdHKxX41GKibY9f1F38rkIEHYJKii8bxIpXVaQQTe1DXHwrrY16INsc6lb7APc&#10;1HIWRQtpsOSwUGBD24Ky6nQzCg499puXeNcdq+v2fjm/fv4cY1LqaTJsliA8Df4R/m9/aAXzxR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0nEQMxgAAANwA&#10;AAAPAAAAAAAAAAAAAAAAAKoCAABkcnMvZG93bnJldi54bWxQSwUGAAAAAAQABAD6AAAAnQMAAAAA&#10;">
                            <v:group id="Group 452" o:spid="_x0000_s1127" style="position:absolute;width:25079;height:7543" coordsize="25079,75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QPQfsIAAADcAAAADwAAAGRycy9kb3ducmV2LnhtbERPy4rCMBTdC/MP4Q64&#10;07SjlqEaRWRGXIjgAwZ3l+baFpub0mTa+vdmIbg8nPdi1ZtKtNS40rKCeByBIM6sLjlXcDn/jr5B&#10;OI+ssbJMCh7kYLX8GCww1bbjI7Unn4sQwi5FBYX3dSqlywoy6Ma2Jg7czTYGfYBNLnWDXQg3lfyK&#10;okQaLDk0FFjTpqDsfvo3CrYddutJ/NPu77fN43qeHf72MSk1/OzXcxCeev8Wv9w7rWCahLXhTDgC&#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D0H7CAAAA3AAAAA8A&#10;AAAAAAAAAAAAAAAAqgIAAGRycy9kb3ducmV2LnhtbFBLBQYAAAAABAAEAPoAAACZAwAAAAA=&#10;">
                              <v:group id="Group 434" o:spid="_x0000_s1128" style="position:absolute;width:12855;height:7543" coordsize="12855,75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k915cYAAADcAAAADwAAAGRycy9kb3ducmV2LnhtbESPQWvCQBSE74L/YXlC&#10;b3UTa6WNWUVEpQcpVAvF2yP7TEKyb0N2TeK/7xYKHoeZ+YZJ14OpRUetKy0riKcRCOLM6pJzBd/n&#10;/fMbCOeRNdaWScGdHKxX41GKibY9f1F38rkIEHYJKii8bxIpXVaQQTe1DXHwrrY16INsc6lb7APc&#10;1HIWRQtpsOSwUGBD24Ky6nQzCg499puXeNcdq+v2fjm/fv4cY1LqaTJsliA8Df4R/m9/aAXzxT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qT3XlxgAAANwA&#10;AAAPAAAAAAAAAAAAAAAAAKoCAABkcnMvZG93bnJldi54bWxQSwUGAAAAAAQABAD6AAAAnQMAAAAA&#10;">
                                <v:group id="Group 425" o:spid="_x0000_s1129" style="position:absolute;left:6166;top:106;width:6689;height:7437" coordsize="6688,74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6sSqXCAAAA3AAAAA8A&#10;AAAAAAAAAAAAAAAAqgIAAGRycy9kb3ducmV2LnhtbFBLBQYAAAAABAAEAPoAAACZAwAAAAA=&#10;">
                                  <v:shape id="Text Box 422" o:spid="_x0000_s1130" type="#_x0000_t202" style="position:absolute;width:3924;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10HsUA&#10;AADcAAAADwAAAGRycy9kb3ducmV2LnhtbESPW2vCQBSE34X+h+UUfNONom1I3UgpCD6IEO3t8ZA9&#10;udDs2Zhdk/TfdwuCj8PMfMNstqNpRE+dqy0rWMwjEMS51TWXCt7Pu1kMwnlkjY1lUvBLDrbpw2SD&#10;ibYDZ9SffCkChF2CCirv20RKl1dk0M1tSxy8wnYGfZBdKXWHQ4CbRi6j6EkarDksVNjSW0X5z+lq&#10;FBz7q/0oP9f5F38PmYuLS3aIL0pNH8fXFxCeRn8P39p7rWD1vID/M+EIyPQ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TXQexQAAANwAAAAPAAAAAAAAAAAAAAAAAJgCAABkcnMv&#10;ZG93bnJldi54bWxQSwUGAAAAAAQABAD1AAAAigMAAAAA&#10;" strokecolor="white" strokeweight=".5pt">
                                    <v:textbox>
                                      <w:txbxContent>
                                        <w:p w:rsidR="00AD5407" w:rsidRDefault="00AD5407" w:rsidP="00AD5407">
                                          <w:r>
                                            <w:t>B</w:t>
                                          </w:r>
                                          <w:r>
                                            <w:rPr>
                                              <w:vertAlign w:val="subscript"/>
                                            </w:rPr>
                                            <w:t>0</w:t>
                                          </w:r>
                                        </w:p>
                                      </w:txbxContent>
                                    </v:textbox>
                                  </v:shape>
                                  <v:group id="Group 424" o:spid="_x0000_s1131" style="position:absolute;left:1063;top:212;width:5625;height:7225" coordsize="5625,7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TJxScUAAADcAAAADwAAAGRycy9kb3ducmV2LnhtbESPT2vCQBTE74LfYXmC&#10;t7qJf0t0FRGVHqRQLZTeHtlnEsy+Ddk1id++KxQ8DjPzG2a16UwpGqpdYVlBPIpAEKdWF5wp+L4c&#10;3t5BOI+ssbRMCh7kYLPu91aYaNvyFzVnn4kAYZeggtz7KpHSpTkZdCNbEQfvamuDPsg6k7rGNsBN&#10;KcdRNJcGCw4LOVa0yym9ne9GwbHFdjuJ983pdt09fi+zz59TTEoNB912CcJT51/h//aHVjBdjOF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EycUnFAAAA3AAA&#10;AA8AAAAAAAAAAAAAAAAAqgIAAGRycy9kb3ducmV2LnhtbFBLBQYAAAAABAAEAPoAAACcAwAAAAA=&#10;">
                                    <v:shape id="Text Box 421" o:spid="_x0000_s1132" type="#_x0000_t202" style="position:absolute;left:1701;width:3924;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9NP8sYA&#10;AADcAAAADwAAAGRycy9kb3ducmV2LnhtbESPQWvCQBSE74X+h+UJvZmNtdaQukopCD0UIbZVj4/s&#10;MwnNvo3ZNYn/3hWEHoeZ+YZZrAZTi45aV1lWMIliEMS51RUXCn6+1+MEhPPIGmvLpOBCDlbLx4cF&#10;ptr2nFG39YUIEHYpKii9b1IpXV6SQRfZhjh4R9sa9EG2hdQt9gFuavkcx6/SYMVhocSGPkrK/7Zn&#10;o2DTne1vsZvlez70mUuOp+wrOSn1NBre30B4Gvx/+N7+1Ape5lO4nQlHQC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9NP8sYAAADcAAAADwAAAAAAAAAAAAAAAACYAgAAZHJz&#10;L2Rvd25yZXYueG1sUEsFBgAAAAAEAAQA9QAAAIsDAAAAAA==&#10;" strokecolor="white" strokeweight=".5pt">
                                      <v:textbox>
                                        <w:txbxContent>
                                          <w:p w:rsidR="00AD5407" w:rsidRDefault="00AD5407" w:rsidP="00AD5407">
                                            <w:r>
                                              <w:t>A</w:t>
                                            </w:r>
                                            <w:r>
                                              <w:rPr>
                                                <w:vertAlign w:val="subscript"/>
                                              </w:rPr>
                                              <w:t>1</w:t>
                                            </w:r>
                                          </w:p>
                                        </w:txbxContent>
                                      </v:textbox>
                                    </v:shape>
                                    <v:group id="Group 423" o:spid="_x0000_s1133" style="position:absolute;top:1807;width:4140;height:5417" coordsize="4140,54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ZdMpsYAAADcAAAADwAAAGRycy9kb3ducmV2LnhtbESPT2vCQBTE74LfYXmC&#10;t7qJtVqiq4i0pYcgqIXS2yP7TILZtyG75s+37xYKHoeZ+Q2z2fWmEi01rrSsIJ5FIIgzq0vOFXxd&#10;3p9eQTiPrLGyTAoGcrDbjkcbTLTt+ETt2eciQNglqKDwvk6kdFlBBt3M1sTBu9rGoA+yyaVusAtw&#10;U8l5FC2lwZLDQoE1HQrKbue7UfDRYbd/jt/a9HY9DD+Xl+N3GpNS00m/X4Pw1PtH+L/9qRUsVgv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Bl0ymxgAAANwA&#10;AAAPAAAAAAAAAAAAAAAAAKoCAABkcnMvZG93bnJldi54bWxQSwUGAAAAAAQABAD6AAAAnQMAAAAA&#10;">
                                      <v:shapetype id="_x0000_t135" coordsize="21600,21600" o:spt="135" path="m10800,qx21600,10800,10800,21600l,21600,,xe">
                                        <v:stroke joinstyle="miter"/>
                                        <v:path gradientshapeok="t" o:connecttype="rect" textboxrect="0,3163,18437,18437"/>
                                      </v:shapetype>
                                      <v:shape id="Flowchart: Delay 417" o:spid="_x0000_s1134" type="#_x0000_t135" style="position:absolute;left:371;top:1648;width:3398;height:414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JhF8QA&#10;AADcAAAADwAAAGRycy9kb3ducmV2LnhtbESPQWsCMRSE74L/ITyhN80qVmU1ighSK724rT2/bp67&#10;i5uXdRM1/vumUPA4zMw3zGIVTC1u1LrKsoLhIAFBnFtdcaHg63Pbn4FwHlljbZkUPMjBatntLDDV&#10;9s4HumW+EBHCLkUFpfdNKqXLSzLoBrYhjt7JtgZ9lG0hdYv3CDe1HCXJRBqsOC6U2NCmpPycXY0C&#10;P/m2b+N3/Lj86ODCOcPR8LhX6qUX1nMQnoJ/hv/bO61gPH2FvzPxCM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CYRfEAAAA3AAAAA8AAAAAAAAAAAAAAAAAmAIAAGRycy9k&#10;b3ducmV2LnhtbFBLBQYAAAAABAAEAPUAAACJAwAAAAA=&#10;" strokeweight="2pt"/>
                                      <v:shape id="Straight Arrow Connector 419" o:spid="_x0000_s1135" type="#_x0000_t32" style="position:absolute;left:3402;top:106;width:0;height:20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W+VcUAAADcAAAADwAAAGRycy9kb3ducmV2LnhtbESPS2vDMBCE74X+B7GFXkIix80LJ0oo&#10;gSaFnPKAXBdrbZlYK2OpjvPvq0Chx2FmvmFWm97WoqPWV44VjEcJCOLc6YpLBZfz13ABwgdkjbVj&#10;UvAgD5v168sKM+3ufKTuFEoRIewzVGBCaDIpfW7Ioh+5hjh6hWsthijbUuoW7xFua5kmyUxarDgu&#10;GGxoayi/nX6sgiLVNB7crmY/n2KxPXykXVfvlHp/6z+XIAL14T/81/7WCibzGTzPxCMg1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qW+VcUAAADcAAAADwAAAAAAAAAA&#10;AAAAAAChAgAAZHJzL2Rvd25yZXYueG1sUEsFBgAAAAAEAAQA+QAAAJMDAAAAAA==&#10;">
                                        <v:stroke endarrow="open"/>
                                      </v:shape>
                                      <v:shape id="Straight Arrow Connector 420" o:spid="_x0000_s1136" type="#_x0000_t32" style="position:absolute;left:637;width:0;height:20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kbzsUAAADcAAAADwAAAGRycy9kb3ducmV2LnhtbESPQWvCQBSE74X+h+UVeil1Y2ybkrqK&#10;CK2CJ1PB6yP7kg1m34bsGtN/7wpCj8PMfMPMl6NtxUC9bxwrmE4SEMSl0w3XCg6/36+fIHxA1tg6&#10;JgV/5GG5eHyYY67dhfc0FKEWEcI+RwUmhC6X0peGLPqJ64ijV7neYoiyr6Xu8RLhtpVpknxIiw3H&#10;BYMdrQ2Vp+JsFVSppunL6Wg22TtW690sHYb2R6nnp3H1BSLQGP7D9/ZWK3jLMridiUdALq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ekbzsUAAADcAAAADwAAAAAAAAAA&#10;AAAAAAChAgAAZHJzL2Rvd25yZXYueG1sUEsFBgAAAAAEAAQA+QAAAJMDAAAAAA==&#10;">
                                        <v:stroke endarrow="open"/>
                                      </v:shape>
                                    </v:group>
                                  </v:group>
                                </v:group>
                                <v:group id="Group 426" o:spid="_x0000_s1137" style="position:absolute;width:6686;height:7435" coordsize="6688,74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DaRqPCAAAA3AAAAA8A&#10;AAAAAAAAAAAAAAAAqgIAAGRycy9kb3ducmV2LnhtbFBLBQYAAAAABAAEAPoAAACZAwAAAAA=&#10;">
                                  <v:shape id="Text Box 427" o:spid="_x0000_s1138" type="#_x0000_t202" style="position:absolute;width:3924;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t4GMYA&#10;AADcAAAADwAAAGRycy9kb3ducmV2LnhtbESPQWvCQBSE74X+h+UJvZmNxdqYukopCD0UIbZVj4/s&#10;MwnNvo3ZNYn/3hWEHoeZ+YZZrAZTi45aV1lWMIliEMS51RUXCn6+1+MEhPPIGmvLpOBCDlbLx4cF&#10;ptr2nFG39YUIEHYpKii9b1IpXV6SQRfZhjh4R9sa9EG2hdQt9gFuavkcxzNpsOKwUGJDHyXlf9uz&#10;UbDpzva32L3kez70mUuOp+wrOSn1NBre30B4Gvx/+N7+1Aqmr3O4nQlHQC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jt4GMYAAADcAAAADwAAAAAAAAAAAAAAAACYAgAAZHJz&#10;L2Rvd25yZXYueG1sUEsFBgAAAAAEAAQA9QAAAIsDAAAAAA==&#10;" strokecolor="white" strokeweight=".5pt">
                                    <v:textbox>
                                      <w:txbxContent>
                                        <w:p w:rsidR="00AD5407" w:rsidRDefault="00AD5407" w:rsidP="00AD5407">
                                          <w:r>
                                            <w:t>B</w:t>
                                          </w:r>
                                          <w:r>
                                            <w:rPr>
                                              <w:vertAlign w:val="subscript"/>
                                            </w:rPr>
                                            <w:t>1</w:t>
                                          </w:r>
                                        </w:p>
                                      </w:txbxContent>
                                    </v:textbox>
                                  </v:shape>
                                  <v:group id="Group 428" o:spid="_x0000_s1139" style="position:absolute;left:1063;top:212;width:5625;height:7225" coordsize="5625,7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t5OoLCAAAA3AAAAA8A&#10;AAAAAAAAAAAAAAAAqgIAAGRycy9kb3ducmV2LnhtbFBLBQYAAAAABAAEAPoAAACZAwAAAAA=&#10;">
                                    <v:shape id="Text Box 429" o:spid="_x0000_s1140" type="#_x0000_t202" style="position:absolute;left:1701;width:3924;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gEOcUA&#10;AADcAAAADwAAAGRycy9kb3ducmV2LnhtbESPQWvCQBSE70L/w/IK3szG0kqIbkIpFHooQqy2Hh/Z&#10;ZxKafRuza5L+e1coeBxm5htmk0+mFQP1rrGsYBnFIIhLqxuuFOy/3hcJCOeRNbaWScEfOcizh9kG&#10;U21HLmjY+UoECLsUFdTed6mUrqzJoItsRxy8k+0N+iD7SuoexwA3rXyK45U02HBYqLGjt5rK393F&#10;KNgOF3uovl/KHz6OhUtO5+IzOSs1f5xe1yA8Tf4e/m9/aAXPyRJuZ8IRkN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mAQ5xQAAANwAAAAPAAAAAAAAAAAAAAAAAJgCAABkcnMv&#10;ZG93bnJldi54bWxQSwUGAAAAAAQABAD1AAAAigMAAAAA&#10;" strokecolor="white" strokeweight=".5pt">
                                      <v:textbox>
                                        <w:txbxContent>
                                          <w:p w:rsidR="00AD5407" w:rsidRDefault="00AD5407" w:rsidP="00AD5407">
                                            <w:r>
                                              <w:t>A</w:t>
                                            </w:r>
                                            <w:r>
                                              <w:rPr>
                                                <w:vertAlign w:val="subscript"/>
                                              </w:rPr>
                                              <w:t>1</w:t>
                                            </w:r>
                                          </w:p>
                                        </w:txbxContent>
                                      </v:textbox>
                                    </v:shape>
                                    <v:group id="Group 430" o:spid="_x0000_s1141" style="position:absolute;top:1807;width:4140;height:5417" coordsize="4140,54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OcBbsUAAADcAAAADwAAAGRycy9kb3ducmV2LnhtbESPT4vCMBTE78J+h/AW&#10;9qZpXRWpRhHZXTyI4B8Qb4/m2Rabl9Jk2/rtjSB4HGbmN8x82ZlSNFS7wrKCeBCBIE6tLjhTcDr+&#10;9qcgnEfWWFomBXdysFx89OaYaNvynpqDz0SAsEtQQe59lUjp0pwMuoGtiIN3tbVBH2SdSV1jG+Cm&#10;lMMomkiDBYeFHCta55TeDv9GwV+L7eo7/mm2t+v6fjmOd+dtTEp9fXarGQhPnX+HX+2NVjCaDu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TnAW7FAAAA3AAA&#10;AA8AAAAAAAAAAAAAAAAAqgIAAGRycy9kb3ducmV2LnhtbFBLBQYAAAAABAAEAPoAAACcAwAAAAA=&#10;">
                                      <v:shape id="Flowchart: Delay 431" o:spid="_x0000_s1142" type="#_x0000_t135" style="position:absolute;left:371;top:1648;width:3398;height:414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Is38QA&#10;AADcAAAADwAAAGRycy9kb3ducmV2LnhtbESPT2vCQBTE7wW/w/KE3uomViREVymC9A9ejLbnZ/Y1&#10;Ccm+TbNb3X77riB4HGbmN8xyHUwnzjS4xrKCdJKAIC6tbrhScDxsnzIQziNr7CyTgj9ysF6NHpaY&#10;a3vhPZ0LX4kIYZejgtr7PpfSlTUZdBPbE0fv2w4GfZRDJfWAlwg3nZwmyVwabDgu1NjTpqayLX6N&#10;Aj//sq+zd9z9nHRwoS1wmn5+KPU4Di8LEJ6Cv4dv7TetYJY9w/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yLN/EAAAA3AAAAA8AAAAAAAAAAAAAAAAAmAIAAGRycy9k&#10;b3ducmV2LnhtbFBLBQYAAAAABAAEAPUAAACJAwAAAAA=&#10;" strokeweight="2pt"/>
                                      <v:shape id="Straight Arrow Connector 432" o:spid="_x0000_s1143" type="#_x0000_t32" style="position:absolute;left:3402;top:106;width:0;height:20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71nsQAAADcAAAADwAAAGRycy9kb3ducmV2LnhtbESPQWvCQBSE74X+h+UJXopuTK1KdJUi&#10;tBY8VQWvj+xLNph9G7JrTP+9Kwg9DjPzDbPa9LYWHbW+cqxgMk5AEOdOV1wqOB2/RgsQPiBrrB2T&#10;gj/ysFm/vqww0+7Gv9QdQikihH2GCkwITSalzw1Z9GPXEEevcK3FEGVbSt3iLcJtLdMkmUmLFccF&#10;gw1tDeWXw9UqKFJNk7fL2ezmH1hs9+9p19XfSg0H/ecSRKA+/Ief7R+tYLqYwuNMPAJyf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7vWexAAAANwAAAAPAAAAAAAAAAAA&#10;AAAAAKECAABkcnMvZG93bnJldi54bWxQSwUGAAAAAAQABAD5AAAAkgMAAAAA&#10;">
                                        <v:stroke endarrow="open"/>
                                      </v:shape>
                                      <v:shape id="Straight Arrow Connector 433" o:spid="_x0000_s1144" type="#_x0000_t32" style="position:absolute;left:637;width:0;height:20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JQBcQAAADcAAAADwAAAGRycy9kb3ducmV2LnhtbESPQWvCQBSE74L/YXlCL1I3ptpK6ioi&#10;tAqeagWvj+xLNph9G7JrTP99VxA8DjPzDbNc97YWHbW+cqxgOklAEOdOV1wqOP1+vS5A+ICssXZM&#10;Cv7Iw3o1HCwx0+7GP9QdQykihH2GCkwITSalzw1Z9BPXEEevcK3FEGVbSt3iLcJtLdMkeZcWK44L&#10;BhvaGsovx6tVUKSapuPL2ew+5lhsD29p19XfSr2M+s0niEB9eIYf7b1WMFvM4X4mHgG5+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olAFxAAAANwAAAAPAAAAAAAAAAAA&#10;AAAAAKECAABkcnMvZG93bnJldi54bWxQSwUGAAAAAAQABAD5AAAAkgMAAAAA&#10;">
                                        <v:stroke endarrow="open"/>
                                      </v:shape>
                                    </v:group>
                                  </v:group>
                                </v:group>
                              </v:group>
                              <v:group id="Group 435" o:spid="_x0000_s1145" style="position:absolute;left:12227;width:12852;height:7537" coordsize="12855,75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9wHbcYAAADcAAAADwAAAGRycy9kb3ducmV2LnhtbESPQWvCQBSE7wX/w/KE&#10;3uomthVJ3YQgKh6kUC2U3h7ZZxKSfRuyaxL/fbdQ6HGYmW+YTTaZVgzUu9qygngRgSAurK65VPB5&#10;2T+tQTiPrLG1TAru5CBLZw8bTLQd+YOGsy9FgLBLUEHlfZdI6YqKDLqF7YiDd7W9QR9kX0rd4xjg&#10;ppXLKFpJgzWHhQo72lZUNOebUXAYccyf491waq7b+/fl9f3rFJNSj/MpfwPhafL/4b/2USt4Wa/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r3AdtxgAAANwA&#10;AAAPAAAAAAAAAAAAAAAAAKoCAABkcnMvZG93bnJldi54bWxQSwUGAAAAAAQABAD6AAAAnQMAAAAA&#10;">
                                <v:group id="Group 436" o:spid="_x0000_s1146" style="position:absolute;left:6166;top:106;width:6689;height:7437" coordsize="6688,74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EkKL2xgAAANwA&#10;AAAPAAAAAAAAAAAAAAAAAKoCAABkcnMvZG93bnJldi54bWxQSwUGAAAAAAQABAD6AAAAnQMAAAAA&#10;">
                                  <v:shape id="Text Box 437" o:spid="_x0000_s1147" type="#_x0000_t202" style="position:absolute;width:3924;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KtpMMA&#10;AADcAAAADwAAAGRycy9kb3ducmV2LnhtbERPy2rCQBTdF/oPwy24ayYVLSFmFCkIXZRC0lZdXjLX&#10;JJi5EzOTR//eWRS6PJx3tptNK0bqXWNZwUsUgyAurW64UvD9dXhOQDiPrLG1TAp+ycFu+/iQYart&#10;xDmNha9ECGGXooLa+y6V0pU1GXSR7YgDd7G9QR9gX0nd4xTCTSuXcfwqDTYcGmrs6K2m8loMRsHn&#10;ONif6rguT3yecpdcbvlHclNq8TTvNyA8zf5f/Od+1wpWSVgbzoQjIL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KKtpMMAAADcAAAADwAAAAAAAAAAAAAAAACYAgAAZHJzL2Rv&#10;d25yZXYueG1sUEsFBgAAAAAEAAQA9QAAAIgDAAAAAA==&#10;" strokecolor="white" strokeweight=".5pt">
                                    <v:textbox>
                                      <w:txbxContent>
                                        <w:p w:rsidR="00AD5407" w:rsidRDefault="00AD5407" w:rsidP="00AD5407">
                                          <w:r>
                                            <w:t>B</w:t>
                                          </w:r>
                                          <w:r>
                                            <w:rPr>
                                              <w:vertAlign w:val="subscript"/>
                                            </w:rPr>
                                            <w:t>0</w:t>
                                          </w:r>
                                        </w:p>
                                      </w:txbxContent>
                                    </v:textbox>
                                  </v:shape>
                                  <v:group id="Group 438" o:spid="_x0000_s1148" style="position:absolute;left:1063;top:212;width:5625;height:7225" coordsize="5625,7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kOTH8YAAADcAAAADwAAAGRycy9kb3ducmV2LnhtbESPQWvCQBSE74L/YXlC&#10;b3UTa4uNWUVEpQcpVAvF2yP7TEKyb0N2TeK/7xYKHoeZ+YZJ14OpRUetKy0riKcRCOLM6pJzBd/n&#10;/fMChPPIGmvLpOBODtar8SjFRNuev6g7+VwECLsEFRTeN4mULivIoJvahjh4V9sa9EG2udQt9gFu&#10;ajmLojdpsOSwUGBD24Ky6nQzCg499puXeNcdq+v2fjm/fv4cY1LqaTJsliA8Df4R/m9/aAXzxT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aQ5MfxgAAANwA&#10;AAAPAAAAAAAAAAAAAAAAAKoCAABkcnMvZG93bnJldi54bWxQSwUGAAAAAAQABAD6AAAAnQMAAAAA&#10;">
                                    <v:shape id="Text Box 439" o:spid="_x0000_s1149" type="#_x0000_t202" style="position:absolute;left:1701;width:3924;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03f8MA&#10;AADcAAAADwAAAGRycy9kb3ducmV2LnhtbERPTWvCQBC9F/wPywi91Y2lLTG6CVIQPIgQbdXjkB2T&#10;YHY2Ztck/ffdQ6HHx/teZaNpRE+dqy0rmM8iEMSF1TWXCr6Om5cYhPPIGhvLpOCHHGTp5GmFibYD&#10;59QffClCCLsEFVTet4mUrqjIoJvZljhwV9sZ9AF2pdQdDiHcNPI1ij6kwZpDQ4UtfVZU3A4Po2Df&#10;P+x3eXovznwZchdf7/kuviv1PB3XSxCeRv8v/nNvtYK3RZgfzoQjIN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w03f8MAAADcAAAADwAAAAAAAAAAAAAAAACYAgAAZHJzL2Rv&#10;d25yZXYueG1sUEsFBgAAAAAEAAQA9QAAAIgDAAAAAA==&#10;" strokecolor="white" strokeweight=".5pt">
                                      <v:textbox>
                                        <w:txbxContent>
                                          <w:p w:rsidR="00AD5407" w:rsidRDefault="00AD5407" w:rsidP="00AD5407">
                                            <w:r>
                                              <w:t>A</w:t>
                                            </w:r>
                                            <w:r w:rsidRPr="00504661">
                                              <w:rPr>
                                                <w:vertAlign w:val="subscript"/>
                                              </w:rPr>
                                              <w:t>0</w:t>
                                            </w:r>
                                          </w:p>
                                        </w:txbxContent>
                                      </v:textbox>
                                    </v:shape>
                                    <v:group id="Group 440" o:spid="_x0000_s1150" style="position:absolute;top:1807;width:4140;height:5417" coordsize="4140,54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ewJxMYAAADcAAAADwAAAGRycy9kb3ducmV2LnhtbESPT2vCQBTE74V+h+UV&#10;vOkm1ZY2zSoiVTyI0FgovT2yL38w+zZk1yR+e7cg9DjMzG+YdDWaRvTUudqygngWgSDOra65VPB9&#10;2k7fQDiPrLGxTAqu5GC1fHxIMdF24C/qM1+KAGGXoILK+zaR0uUVGXQz2xIHr7CdQR9kV0rd4RDg&#10;ppHPUfQqDdYcFipsaVNRfs4uRsFuwGE9jz/7w7nYXH9PL8efQ0xKTZ7G9QcIT6P/D9/be61g8R7D&#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7AnExgAAANwA&#10;AAAPAAAAAAAAAAAAAAAAAKoCAABkcnMvZG93bnJldi54bWxQSwUGAAAAAAQABAD6AAAAnQMAAAAA&#10;">
                                      <v:shape id="Flowchart: Delay 441" o:spid="_x0000_s1151" type="#_x0000_t135" style="position:absolute;left:371;top:1648;width:3398;height:414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cfmcQA&#10;AADcAAAADwAAAGRycy9kb3ducmV2LnhtbESPT2vCQBTE74LfYXlCb7pJELHRVYog/UMvptXzM/ua&#10;hGTfptmtbr99VxB6HGbmN8x6G0wnLjS4xrKCdJaAIC6tbrhS8Pmxny5BOI+ssbNMCn7JwXYzHq0x&#10;1/bKB7oUvhIRwi5HBbX3fS6lK2sy6Ga2J47elx0M+iiHSuoBrxFuOpklyUIabDgu1NjTrqayLX6M&#10;Ar842ef5K75/n3VwoS0wS49vSj1MwtMKhKfg/8P39otWMH/M4HYmHgG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nH5nEAAAA3AAAAA8AAAAAAAAAAAAAAAAAmAIAAGRycy9k&#10;b3ducmV2LnhtbFBLBQYAAAAABAAEAPUAAACJAwAAAAA=&#10;" strokeweight="2pt"/>
                                      <v:shape id="Straight Arrow Connector 442" o:spid="_x0000_s1152" type="#_x0000_t32" style="position:absolute;left:3402;top:106;width:0;height:20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77N8YAAADcAAAADwAAAGRycy9kb3ducmV2LnhtbESPS2vDMBCE74X+B7GFXkoix2nzcKKE&#10;Ekga6CkPyHWx1paJtTKW4rj/vgoUehxm5htmue5tLTpqfeVYwWiYgCDOna64VHA+bQczED4ga6wd&#10;k4If8rBePT8tMdPuzgfqjqEUEcI+QwUmhCaT0ueGLPqha4ijV7jWYoiyLaVu8R7htpZpkkykxYrj&#10;gsGGNoby6/FmFRSpptHb9WK+ph9YbL7HadfVO6VeX/rPBYhAffgP/7X3WsH7fAyPM/EIyN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Le+zfGAAAA3AAAAA8AAAAAAAAA&#10;AAAAAAAAoQIAAGRycy9kb3ducmV2LnhtbFBLBQYAAAAABAAEAPkAAACUAwAAAAA=&#10;">
                                        <v:stroke endarrow="open"/>
                                      </v:shape>
                                      <v:shape id="Straight Arrow Connector 443" o:spid="_x0000_s1153" type="#_x0000_t32" style="position:absolute;left:637;width:0;height:20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djQ8YAAADcAAAADwAAAGRycy9kb3ducmV2LnhtbESPS2vDMBCE74H+B7GFXkoix03zcKKE&#10;EmgT6CkPyHWx1paJtTKW6rj/vgoUchxm5htmteltLTpqfeVYwXiUgCDOna64VHA+fQ7nIHxA1lg7&#10;JgW/5GGzfhqsMNPuxgfqjqEUEcI+QwUmhCaT0ueGLPqRa4ijV7jWYoiyLaVu8RbhtpZpkkylxYrj&#10;gsGGtoby6/HHKihSTePX68XsZu9YbL/f0q6rv5R6ee4/liAC9eER/m/vtYLJYgL3M/EIyP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03Y0PGAAAA3AAAAA8AAAAAAAAA&#10;AAAAAAAAoQIAAGRycy9kb3ducmV2LnhtbFBLBQYAAAAABAAEAPkAAACUAwAAAAA=&#10;">
                                        <v:stroke endarrow="open"/>
                                      </v:shape>
                                    </v:group>
                                  </v:group>
                                </v:group>
                                <v:group id="Group 444" o:spid="_x0000_s1154" style="position:absolute;width:6686;height:7435" coordsize="6688,74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tcPx8YAAADcAAAADwAAAGRycy9kb3ducmV2LnhtbESPQWvCQBSE7wX/w/IE&#10;b3UTNWKjq4jY0kMoVAult0f2mQSzb0N2TeK/dwuFHoeZ+YbZ7AZTi45aV1lWEE8jEMS51RUXCr7O&#10;r88rEM4ja6wtk4I7OdhtR08bTLXt+ZO6ky9EgLBLUUHpfZNK6fKSDLqpbYiDd7GtQR9kW0jdYh/g&#10;ppazKFpKgxWHhRIbOpSUX083o+Ctx34/j49ddr0c7j/n5OM7i0mpyXjYr0F4Gvx/+K/9rhUsXhL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e1w/HxgAAANwA&#10;AAAPAAAAAAAAAAAAAAAAAKoCAABkcnMvZG93bnJldi54bWxQSwUGAAAAAAQABAD6AAAAnQMAAAAA&#10;">
                                  <v:shape id="Text Box 445" o:spid="_x0000_s1155" type="#_x0000_t202" style="position:absolute;width:3924;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gKkMYA&#10;AADcAAAADwAAAGRycy9kb3ducmV2LnhtbESPT2vCQBTE74V+h+UVequbSpU0upEiFHoQIdpWj4/s&#10;yx/Mvo3ZNYnf3hUKPQ4z8xtmuRpNI3rqXG1ZweskAkGcW11zqeB7//kSg3AeWWNjmRRcycEqfXxY&#10;YqLtwBn1O1+KAGGXoILK+zaR0uUVGXQT2xIHr7CdQR9kV0rd4RDgppHTKJpLgzWHhQpbWleUn3YX&#10;o2DbX+xP+TvLD3wcMhcX52wTn5V6fho/FiA8jf4//Nf+0gre3udwPxOOgEx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6gKkMYAAADcAAAADwAAAAAAAAAAAAAAAACYAgAAZHJz&#10;L2Rvd25yZXYueG1sUEsFBgAAAAAEAAQA9QAAAIsDAAAAAA==&#10;" strokecolor="white" strokeweight=".5pt">
                                    <v:textbox>
                                      <w:txbxContent>
                                        <w:p w:rsidR="00AD5407" w:rsidRDefault="00AD5407" w:rsidP="00AD5407">
                                          <w:r>
                                            <w:t>B</w:t>
                                          </w:r>
                                          <w:r>
                                            <w:rPr>
                                              <w:vertAlign w:val="subscript"/>
                                            </w:rPr>
                                            <w:t>1</w:t>
                                          </w:r>
                                        </w:p>
                                      </w:txbxContent>
                                    </v:textbox>
                                  </v:shape>
                                  <v:group id="Group 446" o:spid="_x0000_s1156" style="position:absolute;left:1063;top:212;width:5625;height:7225" coordsize="5625,7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QUk0K8cAAADc&#10;AAAADwAAAAAAAAAAAAAAAACqAgAAZHJzL2Rvd25yZXYueG1sUEsFBgAAAAAEAAQA+gAAAJ4DAAAA&#10;AA==&#10;">
                                    <v:shape id="Text Box 447" o:spid="_x0000_s1157" type="#_x0000_t202" style="position:absolute;left:1701;width:3924;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s7ecMA&#10;AADcAAAADwAAAGRycy9kb3ducmV2LnhtbERPTWvCQBC9F/wPywi91Y2lLTG6CVIQPIgQbdXjkB2T&#10;YHY2Ztck/ffdQ6HHx/teZaNpRE+dqy0rmM8iEMSF1TWXCr6Om5cYhPPIGhvLpOCHHGTp5GmFibYD&#10;59QffClCCLsEFVTet4mUrqjIoJvZljhwV9sZ9AF2pdQdDiHcNPI1ij6kwZpDQ4UtfVZU3A4Po2Df&#10;P+x3eXovznwZchdf7/kuviv1PB3XSxCeRv8v/nNvtYK3RVgbzoQjIN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Xs7ecMAAADcAAAADwAAAAAAAAAAAAAAAACYAgAAZHJzL2Rv&#10;d25yZXYueG1sUEsFBgAAAAAEAAQA9QAAAIgDAAAAAA==&#10;" strokecolor="white" strokeweight=".5pt">
                                      <v:textbox>
                                        <w:txbxContent>
                                          <w:p w:rsidR="00AD5407" w:rsidRDefault="00AD5407" w:rsidP="00AD5407">
                                            <w:r>
                                              <w:t>A</w:t>
                                            </w:r>
                                            <w:r>
                                              <w:rPr>
                                                <w:vertAlign w:val="subscript"/>
                                              </w:rPr>
                                              <w:t>0</w:t>
                                            </w:r>
                                          </w:p>
                                        </w:txbxContent>
                                      </v:textbox>
                                    </v:shape>
                                    <v:group id="Group 448" o:spid="_x0000_s1158" style="position:absolute;top:1807;width:4140;height:5417" coordsize="4140,54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fmgXCxgAAANwA&#10;AAAPAAAAAAAAAAAAAAAAAKoCAABkcnMvZG93bnJldi54bWxQSwUGAAAAAAQABAD6AAAAnQMAAAAA&#10;">
                                      <v:shape id="Flowchart: Delay 449" o:spid="_x0000_s1159" type="#_x0000_t135" style="position:absolute;left:371;top:1648;width:3398;height:414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K+b8AA&#10;AADcAAAADwAAAGRycy9kb3ducmV2LnhtbERPy4rCMBTdC/5DuII7TRWVoRplGBh84MY6M+trc6ct&#10;Nje1iRr/3iwEl4fzXqyCqcWNWldZVjAaJiCIc6srLhT8HL8HHyCcR9ZYWyYFD3KwWnY7C0y1vfOB&#10;bpkvRAxhl6KC0vsmldLlJRl0Q9sQR+7ftgZ9hG0hdYv3GG5qOU6SmTRYcWwosaGvkvJzdjUK/OzP&#10;ridb3F9OOrhwznA8+t0p1e+FzzkIT8G/xS/3RiuYJnF+PBOP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VK+b8AAAADcAAAADwAAAAAAAAAAAAAAAACYAgAAZHJzL2Rvd25y&#10;ZXYueG1sUEsFBgAAAAAEAAQA9QAAAIUDAAAAAA==&#10;" strokeweight="2pt"/>
                                      <v:shape id="Straight Arrow Connector 450" o:spid="_x0000_s1160" type="#_x0000_t32" style="position:absolute;left:3402;top:106;width:0;height:20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6tawcQAAADcAAAADwAAAGRycy9kb3ducmV2LnhtbESPQWvCQBSE70L/w/IKvYhukqItqasU&#10;oSp4UgteH9mXbDD7NmS3Mf57tyB4HGbmG2axGmwjeup87VhBOk1AEBdO11wp+D39TD5B+ICssXFM&#10;Cm7kYbV8GS0w1+7KB+qPoRIRwj5HBSaENpfSF4Ys+qlriaNXus5iiLKrpO7wGuG2kVmSzKXFmuOC&#10;wZbWhorL8c8qKDNN6fhyNtuPGZbr/XvW981GqbfX4fsLRKAhPMOP9k4rmCUp/J+JR0Au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q1rBxAAAANwAAAAPAAAAAAAAAAAA&#10;AAAAAKECAABkcnMvZG93bnJldi54bWxQSwUGAAAAAAQABAD5AAAAkgMAAAAA&#10;">
                                        <v:stroke endarrow="open"/>
                                      </v:shape>
                                      <v:shape id="Straight Arrow Connector 451" o:spid="_x0000_s1161" type="#_x0000_t32" style="position:absolute;left:637;width:0;height:20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3nEtsQAAADcAAAADwAAAGRycy9kb3ducmV2LnhtbESPQWvCQBSE70L/w/IKXqRuTNGW1I2I&#10;oC14Ugu9PrIv2ZDs25BdY/z33ULB4zAz3zDrzWhbMVDva8cKFvMEBHHhdM2Vgu/L/uUdhA/IGlvH&#10;pOBOHjb502SNmXY3PtFwDpWIEPYZKjAhdJmUvjBk0c9dRxy90vUWQ5R9JXWPtwi3rUyTZCUt1hwX&#10;DHa0M1Q056tVUKaaFrPmx3y+LbHcHV/TYWgPSk2fx+0HiEBjeIT/219awTJJ4e9MPAIy/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ecS2xAAAANwAAAAPAAAAAAAAAAAA&#10;AAAAAKECAABkcnMvZG93bnJldi54bWxQSwUGAAAAAAQABAD5AAAAkgMAAAAA&#10;">
                                        <v:stroke endarrow="open"/>
                                      </v:shape>
                                    </v:group>
                                  </v:group>
                                </v:group>
                              </v:group>
                            </v:group>
                            <v:shape id="Straight Arrow Connector 453" o:spid="_x0000_s1162" type="#_x0000_t32" style="position:absolute;left:21477;top:7549;width:0;height:131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VhLcQAAADcAAAADwAAAGRycy9kb3ducmV2LnhtbESPQWvCQBSE70L/w/KEXkQ3RqwSXaUI&#10;bQVPjYLXR/YlG8y+DdltTP99tyB4HGbmG2a7H2wjeup87VjBfJaAIC6crrlScDl/TNcgfEDW2Dgm&#10;Bb/kYb97GW0x0+7O39TnoRIRwj5DBSaENpPSF4Ys+plriaNXus5iiLKrpO7wHuG2kWmSvEmLNccF&#10;gy0dDBW3/McqKFNN88ntar5WSywPp0Xa982nUq/j4X0DItAQnuFH+6gVLJMF/J+JR0D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NWEtxAAAANwAAAAPAAAAAAAAAAAA&#10;AAAAAKECAABkcnMvZG93bnJldi54bWxQSwUGAAAAAAQABAD5AAAAkgMAAAAA&#10;">
                              <v:stroke endarrow="open"/>
                            </v:shape>
                            <v:shape id="Text Box 455" o:spid="_x0000_s1163" type="#_x0000_t202" style="position:absolute;left:7123;top:10951;width:9675;height:3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5o1cQA&#10;AADcAAAADwAAAGRycy9kb3ducmV2LnhtbESPQWvCQBSE7wX/w/KEXkrdKK0p0VVEEEJvRhG8vWZf&#10;k2j2bdhdNf77rlDwOMx8M8x82ZtWXMn5xrKC8SgBQVxa3XClYL/bvH+B8AFZY2uZFNzJw3IxeJlj&#10;pu2Nt3QtQiViCfsMFdQhdJmUvqzJoB/Zjjh6v9YZDFG6SmqHt1huWjlJkqk02HBcqLGjdU3lubgY&#10;BZ/pj0ubY3763r2tU5/3xb473JV6HfarGYhAfXiG/+lcRy75gMeZeAT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eaNXEAAAA3AAAAA8AAAAAAAAAAAAAAAAAmAIAAGRycy9k&#10;b3ducmV2LnhtbFBLBQYAAAAABAAEAPUAAACJAwAAAAA=&#10;" fillcolor="#1f497d" strokeweight=".5pt">
                              <v:textbox>
                                <w:txbxContent>
                                  <w:p w:rsidR="00AD5407" w:rsidRPr="00984AD8" w:rsidRDefault="00AD5407" w:rsidP="00984AD8">
                                    <w:pPr>
                                      <w:spacing w:before="80"/>
                                      <w:jc w:val="center"/>
                                      <w:rPr>
                                        <w:rFonts w:ascii="Times New Roman" w:hAnsi="Times New Roman" w:cs="Times New Roman"/>
                                        <w:sz w:val="20"/>
                                      </w:rPr>
                                    </w:pPr>
                                    <w:r w:rsidRPr="00984AD8">
                                      <w:rPr>
                                        <w:rFonts w:ascii="Times New Roman" w:hAnsi="Times New Roman" w:cs="Times New Roman"/>
                                        <w:sz w:val="20"/>
                                      </w:rPr>
                                      <w:t>H.A</w:t>
                                    </w:r>
                                  </w:p>
                                </w:txbxContent>
                              </v:textbox>
                            </v:shape>
                            <v:shape id="Text Box 458" o:spid="_x0000_s1164" type="#_x0000_t202" style="position:absolute;left:744;top:15310;width:9671;height:3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LNTsQA&#10;AADcAAAADwAAAGRycy9kb3ducmV2LnhtbESPQWvCQBSE74L/YXlCL6IbCzaSuooIQuitMQjeXrOv&#10;SWr2bdjdavz3XUHocZj5Zpj1djCduJLzrWUFi3kCgriyuuVaQXk8zFYgfEDW2FkmBXfysN2MR2vM&#10;tL3xJ12LUItYwj5DBU0IfSalrxoy6Oe2J47et3UGQ5SultrhLZabTr4myZs02HJcaLCnfUPVpfg1&#10;Cpbpl0vbc/7zcZzuU58PRdmf7kq9TIbdO4hAQ/gPP+lcRy5ZwuNMPA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SzU7EAAAA3AAAAA8AAAAAAAAAAAAAAAAAmAIAAGRycy9k&#10;b3ducmV2LnhtbFBLBQYAAAAABAAEAPUAAACJAwAAAAA=&#10;" fillcolor="#1f497d" strokeweight=".5pt">
                              <v:textbox>
                                <w:txbxContent>
                                  <w:p w:rsidR="00AD5407" w:rsidRPr="00984AD8" w:rsidRDefault="00AD5407" w:rsidP="00984AD8">
                                    <w:pPr>
                                      <w:spacing w:before="80"/>
                                      <w:jc w:val="center"/>
                                      <w:rPr>
                                        <w:rFonts w:ascii="Times New Roman" w:hAnsi="Times New Roman" w:cs="Times New Roman"/>
                                        <w:sz w:val="20"/>
                                      </w:rPr>
                                    </w:pPr>
                                    <w:r w:rsidRPr="00984AD8">
                                      <w:rPr>
                                        <w:rFonts w:ascii="Times New Roman" w:hAnsi="Times New Roman" w:cs="Times New Roman"/>
                                        <w:sz w:val="20"/>
                                      </w:rPr>
                                      <w:t>H.A</w:t>
                                    </w:r>
                                  </w:p>
                                </w:txbxContent>
                              </v:textbox>
                            </v:shape>
                            <v:shape id="Straight Arrow Connector 459" o:spid="_x0000_s1165" type="#_x0000_t32" style="position:absolute;left:15204;top:14247;width:0;height:63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LCtcQAAADcAAAADwAAAGRycy9kb3ducmV2LnhtbESPQWvCQBSE74L/YXlCL1I3pqgldRUR&#10;qoKnWqHXR/YlG8y+Ddk1xn/vFgSPw8x8wyzXva1FR62vHCuYThIQxLnTFZcKzr/f758gfEDWWDsm&#10;BXfysF4NB0vMtLvxD3WnUIoIYZ+hAhNCk0npc0MW/cQ1xNErXGsxRNmWUrd4i3BbyzRJ5tJixXHB&#10;YENbQ/nldLUKilTTdHz5M/vFDIvt8SPtunqn1Nuo33yBCNSHV/jZPmgFs2QO/2fiEZCr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QsK1xAAAANwAAAAPAAAAAAAAAAAA&#10;AAAAAKECAABkcnMvZG93bnJldi54bWxQSwUGAAAAAAQABAD5AAAAkgMAAAAA&#10;">
                              <v:stroke endarrow="open"/>
                            </v:shape>
                            <v:shape id="Straight Arrow Connector 461" o:spid="_x0000_s1166" type="#_x0000_t32" style="position:absolute;left:8931;top:14247;width:0;height:10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w5nLsQAAADcAAAADwAAAGRycy9kb3ducmV2LnhtbESPQWvCQBSE74L/YXlCL1I3plhL6ioi&#10;VAVPVaHXR/YlG8y+Ddk1xn/vFgSPw8x8wyxWva1FR62vHCuYThIQxLnTFZcKzqef9y8QPiBrrB2T&#10;gjt5WC2HgwVm2t34l7pjKEWEsM9QgQmhyaT0uSGLfuIa4ugVrrUYomxLqVu8RbitZZokn9JixXHB&#10;YEMbQ/nleLUKilTTdHz5M7v5DIvN4SPtunqr1NuoX3+DCNSHV/jZ3msFs2QO/2fiEZDL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DmcuxAAAANwAAAAPAAAAAAAAAAAA&#10;AAAAAKECAABkcnMvZG93bnJldi54bWxQSwUGAAAAAAQABAD5AAAAkgMAAAAA&#10;">
                              <v:stroke endarrow="open"/>
                            </v:shape>
                          </v:group>
                        </v:group>
                      </v:group>
                    </v:group>
                  </v:group>
                </v:group>
                <v:shape id="Straight Arrow Connector 464" o:spid="_x0000_s1167" type="#_x0000_t32" style="position:absolute;left:8187;top:18606;width:0;height:21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HzXMAAAADcAAAADwAAAGRycy9kb3ducmV2LnhtbERPTYvCMBC9L/gfwgheFk3t4irVKCLo&#10;CntaFbwOzbQpNpPSxFr/vTkIe3y879Wmt7XoqPWVYwXTSQKCOHe64lLB5bwfL0D4gKyxdkwKnuRh&#10;sx58rDDT7sF/1J1CKWII+wwVmBCaTEqfG7LoJ64hjlzhWoshwraUusVHDLe1TJPkW1qsODYYbGhn&#10;KL+d7lZBkWqaft6u5mc+w2L3+5V2XX1QajTst0sQgfrwL367j1rBLIlr45l4BOT6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KR81zAAAAA3AAAAA8AAAAAAAAAAAAAAAAA&#10;oQIAAGRycy9kb3ducmV2LnhtbFBLBQYAAAAABAAEAPkAAACOAwAAAAA=&#10;">
                  <v:stroke endarrow="open"/>
                </v:shape>
                <v:shape id="Straight Arrow Connector 465" o:spid="_x0000_s1168" type="#_x0000_t32" style="position:absolute;left:3083;top:18819;width:0;height:21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1Wx8QAAADcAAAADwAAAGRycy9kb3ducmV2LnhtbESPQWvCQBSE74L/YXmFXopujFjb1FVE&#10;0BY8aQWvj+xLNph9G7LbGP99VxA8DjPzDbNY9bYWHbW+cqxgMk5AEOdOV1wqOP1uRx8gfEDWWDsm&#10;BTfysFoOBwvMtLvygbpjKEWEsM9QgQmhyaT0uSGLfuwa4ugVrrUYomxLqVu8RritZZok79JixXHB&#10;YEMbQ/nl+GcVFKmmydvlbL7nMyw2+2nadfVOqdeXfv0FIlAfnuFH+0crmCWfcD8Tj4Bc/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93VbHxAAAANwAAAAPAAAAAAAAAAAA&#10;AAAAAKECAABkcnMvZG93bnJldi54bWxQSwUGAAAAAAQABAD5AAAAkgMAAAAA&#10;">
                  <v:stroke endarrow="open"/>
                </v:shape>
              </v:group>
            </w:pict>
          </mc:Fallback>
        </mc:AlternateContent>
      </w:r>
    </w:p>
    <w:p w:rsidR="007B1EAE" w:rsidRDefault="007B1EAE" w:rsidP="007B1EAE">
      <w:pPr>
        <w:jc w:val="both"/>
        <w:rPr>
          <w:bCs/>
          <w:color w:val="000000"/>
        </w:rPr>
      </w:pPr>
    </w:p>
    <w:p w:rsidR="007B1EAE" w:rsidRDefault="007B1EAE" w:rsidP="007B1EAE">
      <w:pPr>
        <w:jc w:val="both"/>
        <w:rPr>
          <w:bCs/>
          <w:color w:val="000000"/>
        </w:rPr>
      </w:pPr>
    </w:p>
    <w:p w:rsidR="007B1EAE" w:rsidRDefault="007B1EAE" w:rsidP="007B1EAE">
      <w:pPr>
        <w:jc w:val="both"/>
        <w:rPr>
          <w:bCs/>
          <w:color w:val="000000"/>
        </w:rPr>
      </w:pPr>
    </w:p>
    <w:p w:rsidR="007B1EAE" w:rsidRDefault="007B1EAE" w:rsidP="007B1EAE">
      <w:pPr>
        <w:jc w:val="both"/>
        <w:rPr>
          <w:bCs/>
          <w:color w:val="000000"/>
        </w:rPr>
      </w:pPr>
    </w:p>
    <w:p w:rsidR="007B1EAE" w:rsidRDefault="007B1EAE" w:rsidP="007B1EAE">
      <w:pPr>
        <w:jc w:val="both"/>
        <w:rPr>
          <w:bCs/>
          <w:color w:val="000000"/>
        </w:rPr>
      </w:pPr>
    </w:p>
    <w:p w:rsidR="00984AD8" w:rsidRDefault="00984AD8" w:rsidP="007B1EAE">
      <w:pPr>
        <w:jc w:val="both"/>
        <w:rPr>
          <w:bCs/>
          <w:color w:val="000000"/>
        </w:rPr>
      </w:pPr>
    </w:p>
    <w:p w:rsidR="007B1EAE" w:rsidRDefault="007812F8" w:rsidP="007B1EAE">
      <w:pPr>
        <w:jc w:val="both"/>
        <w:rPr>
          <w:bCs/>
          <w:color w:val="000000"/>
        </w:rPr>
      </w:pPr>
      <w:r>
        <w:rPr>
          <w:noProof/>
          <w:sz w:val="18"/>
          <w:szCs w:val="18"/>
          <w:lang w:bidi="ar-SA"/>
        </w:rPr>
        <mc:AlternateContent>
          <mc:Choice Requires="wps">
            <w:drawing>
              <wp:anchor distT="0" distB="0" distL="114300" distR="114300" simplePos="0" relativeHeight="251653120" behindDoc="0" locked="0" layoutInCell="1" allowOverlap="1" wp14:anchorId="22C0C83B" wp14:editId="58CE5321">
                <wp:simplePos x="0" y="0"/>
                <wp:positionH relativeFrom="column">
                  <wp:posOffset>382270</wp:posOffset>
                </wp:positionH>
                <wp:positionV relativeFrom="paragraph">
                  <wp:posOffset>271145</wp:posOffset>
                </wp:positionV>
                <wp:extent cx="2774315" cy="287020"/>
                <wp:effectExtent l="10795" t="13970" r="5715" b="13335"/>
                <wp:wrapNone/>
                <wp:docPr id="453"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4315" cy="287020"/>
                        </a:xfrm>
                        <a:prstGeom prst="rect">
                          <a:avLst/>
                        </a:prstGeom>
                        <a:solidFill>
                          <a:srgbClr val="FFFFFF"/>
                        </a:solidFill>
                        <a:ln w="6350">
                          <a:solidFill>
                            <a:srgbClr val="FFFFFF"/>
                          </a:solidFill>
                          <a:miter lim="800000"/>
                          <a:headEnd/>
                          <a:tailEnd/>
                        </a:ln>
                      </wps:spPr>
                      <wps:txbx>
                        <w:txbxContent>
                          <w:p w:rsidR="007B1EAE" w:rsidRPr="00984AD8" w:rsidRDefault="00AC0E04" w:rsidP="00984AD8">
                            <w:pPr>
                              <w:jc w:val="center"/>
                              <w:rPr>
                                <w:rFonts w:ascii="Times New Roman" w:hAnsi="Times New Roman" w:cs="Times New Roman"/>
                                <w:b/>
                                <w:sz w:val="16"/>
                              </w:rPr>
                            </w:pPr>
                            <w:r w:rsidRPr="00984AD8">
                              <w:rPr>
                                <w:rFonts w:ascii="Times New Roman" w:hAnsi="Times New Roman" w:cs="Times New Roman"/>
                                <w:b/>
                                <w:sz w:val="16"/>
                              </w:rPr>
                              <w:t>Figure 5</w:t>
                            </w:r>
                            <w:r w:rsidR="007B1EAE" w:rsidRPr="00984AD8">
                              <w:rPr>
                                <w:rFonts w:ascii="Times New Roman" w:hAnsi="Times New Roman" w:cs="Times New Roman"/>
                                <w:b/>
                                <w:sz w:val="16"/>
                              </w:rPr>
                              <w:t>:</w:t>
                            </w:r>
                            <w:r w:rsidRPr="00984AD8">
                              <w:rPr>
                                <w:rFonts w:ascii="Times New Roman" w:hAnsi="Times New Roman" w:cs="Times New Roman"/>
                                <w:b/>
                                <w:sz w:val="16"/>
                              </w:rPr>
                              <w:t xml:space="preserve"> </w:t>
                            </w:r>
                            <w:r w:rsidR="007B1EAE" w:rsidRPr="00984AD8">
                              <w:rPr>
                                <w:rFonts w:ascii="Times New Roman" w:hAnsi="Times New Roman" w:cs="Times New Roman"/>
                                <w:b/>
                                <w:sz w:val="16"/>
                              </w:rPr>
                              <w:t xml:space="preserve"> 2×2 </w:t>
                            </w:r>
                            <w:r w:rsidRPr="00984AD8">
                              <w:rPr>
                                <w:rFonts w:ascii="Times New Roman" w:hAnsi="Times New Roman" w:cs="Times New Roman"/>
                                <w:b/>
                                <w:sz w:val="16"/>
                              </w:rPr>
                              <w:t>Vedic Multiplier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id="Text Box 475" o:spid="_x0000_s1169" type="#_x0000_t202" style="position:absolute;left:0;text-align:left;margin-left:30.1pt;margin-top:21.35pt;width:218.45pt;height:22.6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" strokecolor="white" strokeweight=".5pt">
                <v:textbox>
                  <w:txbxContent>
                    <w:p w:rsidR="007B1EAE" w:rsidRPr="00984AD8" w:rsidRDefault="00AC0E04" w:rsidP="00984AD8">
                      <w:pPr>
                        <w:jc w:val="center"/>
                        <w:rPr>
                          <w:rFonts w:ascii="Times New Roman" w:hAnsi="Times New Roman" w:cs="Times New Roman"/>
                          <w:b/>
                          <w:sz w:val="16"/>
                        </w:rPr>
                      </w:pPr>
                      <w:r w:rsidRPr="00984AD8">
                        <w:rPr>
                          <w:rFonts w:ascii="Times New Roman" w:hAnsi="Times New Roman" w:cs="Times New Roman"/>
                          <w:b/>
                          <w:sz w:val="16"/>
                        </w:rPr>
                        <w:t>Figure 5</w:t>
                      </w:r>
                      <w:r w:rsidR="007B1EAE" w:rsidRPr="00984AD8">
                        <w:rPr>
                          <w:rFonts w:ascii="Times New Roman" w:hAnsi="Times New Roman" w:cs="Times New Roman"/>
                          <w:b/>
                          <w:sz w:val="16"/>
                        </w:rPr>
                        <w:t>:</w:t>
                      </w:r>
                      <w:r w:rsidRPr="00984AD8">
                        <w:rPr>
                          <w:rFonts w:ascii="Times New Roman" w:hAnsi="Times New Roman" w:cs="Times New Roman"/>
                          <w:b/>
                          <w:sz w:val="16"/>
                        </w:rPr>
                        <w:t xml:space="preserve"> </w:t>
                      </w:r>
                      <w:r w:rsidR="007B1EAE" w:rsidRPr="00984AD8">
                        <w:rPr>
                          <w:rFonts w:ascii="Times New Roman" w:hAnsi="Times New Roman" w:cs="Times New Roman"/>
                          <w:b/>
                          <w:sz w:val="16"/>
                        </w:rPr>
                        <w:t xml:space="preserve"> 2×2 </w:t>
                      </w:r>
                      <w:r w:rsidRPr="00984AD8">
                        <w:rPr>
                          <w:rFonts w:ascii="Times New Roman" w:hAnsi="Times New Roman" w:cs="Times New Roman"/>
                          <w:b/>
                          <w:sz w:val="16"/>
                        </w:rPr>
                        <w:t>Vedic Multiplier</w:t>
                      </w:r>
                    </w:p>
                  </w:txbxContent>
                </v:textbox>
              </v:shape>
            </w:pict>
          </mc:Fallback>
        </mc:AlternateContent>
      </w:r>
    </w:p>
    <w:p w:rsidR="007B1EAE" w:rsidRDefault="007B1EAE" w:rsidP="007B1EAE">
      <w:pPr>
        <w:jc w:val="both"/>
        <w:rPr>
          <w:bCs/>
          <w:color w:val="000000"/>
        </w:rPr>
      </w:pPr>
    </w:p>
    <w:p w:rsidR="00FF54D4" w:rsidRPr="00984AD8" w:rsidRDefault="00AD5407" w:rsidP="007B1EAE">
      <w:pPr>
        <w:jc w:val="both"/>
        <w:rPr>
          <w:rFonts w:ascii="Times New Roman" w:hAnsi="Times New Roman" w:cs="Times New Roman"/>
          <w:bCs/>
          <w:color w:val="000000"/>
          <w:sz w:val="20"/>
        </w:rPr>
      </w:pPr>
      <w:r w:rsidRPr="00984AD8">
        <w:rPr>
          <w:rFonts w:ascii="Times New Roman" w:hAnsi="Times New Roman" w:cs="Times New Roman"/>
          <w:bCs/>
          <w:color w:val="000000"/>
          <w:sz w:val="20"/>
        </w:rPr>
        <w:t>The structural feature of the 16×</w:t>
      </w:r>
      <w:r w:rsidR="000D49AE" w:rsidRPr="00984AD8">
        <w:rPr>
          <w:rFonts w:ascii="Times New Roman" w:hAnsi="Times New Roman" w:cs="Times New Roman"/>
          <w:bCs/>
          <w:color w:val="000000"/>
          <w:sz w:val="20"/>
        </w:rPr>
        <w:t>16 multiplier</w:t>
      </w:r>
      <w:r w:rsidRPr="00984AD8">
        <w:rPr>
          <w:rFonts w:ascii="Times New Roman" w:hAnsi="Times New Roman" w:cs="Times New Roman"/>
          <w:bCs/>
          <w:color w:val="000000"/>
          <w:sz w:val="20"/>
        </w:rPr>
        <w:t xml:space="preserve"> is inherited from 4×4 structure. </w:t>
      </w:r>
      <w:r w:rsidR="000D49AE" w:rsidRPr="00984AD8">
        <w:rPr>
          <w:rFonts w:ascii="Times New Roman" w:hAnsi="Times New Roman" w:cs="Times New Roman"/>
          <w:bCs/>
          <w:color w:val="000000"/>
          <w:sz w:val="20"/>
        </w:rPr>
        <w:t>Blocks of 8 bits are worked as the input and each input-pair is handled by a separate 8×8 block which is designed using 4×4 multipli</w:t>
      </w:r>
      <w:r w:rsidR="00FF54D4" w:rsidRPr="00984AD8">
        <w:rPr>
          <w:rFonts w:ascii="Times New Roman" w:hAnsi="Times New Roman" w:cs="Times New Roman"/>
          <w:bCs/>
          <w:color w:val="000000"/>
          <w:sz w:val="20"/>
        </w:rPr>
        <w:t>er block</w:t>
      </w:r>
      <w:r w:rsidR="000D49AE" w:rsidRPr="00984AD8">
        <w:rPr>
          <w:rFonts w:ascii="Times New Roman" w:hAnsi="Times New Roman" w:cs="Times New Roman"/>
          <w:bCs/>
          <w:color w:val="000000"/>
          <w:sz w:val="20"/>
        </w:rPr>
        <w:t xml:space="preserve">.  </w:t>
      </w:r>
      <w:r w:rsidR="00FF54D4" w:rsidRPr="00984AD8">
        <w:rPr>
          <w:rFonts w:ascii="Times New Roman" w:hAnsi="Times New Roman" w:cs="Times New Roman"/>
          <w:bCs/>
          <w:color w:val="000000"/>
          <w:sz w:val="20"/>
        </w:rPr>
        <w:t>These</w:t>
      </w:r>
      <w:r w:rsidR="000D49AE" w:rsidRPr="00984AD8">
        <w:rPr>
          <w:rFonts w:ascii="Times New Roman" w:hAnsi="Times New Roman" w:cs="Times New Roman"/>
          <w:bCs/>
          <w:color w:val="000000"/>
          <w:sz w:val="20"/>
        </w:rPr>
        <w:t xml:space="preserve"> separate </w:t>
      </w:r>
      <w:r w:rsidR="00FF54D4" w:rsidRPr="00984AD8">
        <w:rPr>
          <w:rFonts w:ascii="Times New Roman" w:hAnsi="Times New Roman" w:cs="Times New Roman"/>
          <w:bCs/>
          <w:color w:val="000000"/>
          <w:sz w:val="20"/>
        </w:rPr>
        <w:t>8</w:t>
      </w:r>
      <w:r w:rsidR="000D49AE" w:rsidRPr="00984AD8">
        <w:rPr>
          <w:rFonts w:ascii="Times New Roman" w:hAnsi="Times New Roman" w:cs="Times New Roman"/>
          <w:bCs/>
          <w:color w:val="000000"/>
          <w:sz w:val="20"/>
        </w:rPr>
        <w:t>×</w:t>
      </w:r>
      <w:r w:rsidR="00FF54D4" w:rsidRPr="00984AD8">
        <w:rPr>
          <w:rFonts w:ascii="Times New Roman" w:hAnsi="Times New Roman" w:cs="Times New Roman"/>
          <w:bCs/>
          <w:color w:val="000000"/>
          <w:sz w:val="20"/>
        </w:rPr>
        <w:t>8 block produce four partial products. These partial products are then added to generate final product of 16×16 multip</w:t>
      </w:r>
      <w:r w:rsidR="00EB5217">
        <w:rPr>
          <w:rFonts w:ascii="Times New Roman" w:hAnsi="Times New Roman" w:cs="Times New Roman"/>
          <w:bCs/>
          <w:color w:val="000000"/>
          <w:sz w:val="20"/>
        </w:rPr>
        <w:t>lication as shown below figure 6.</w:t>
      </w:r>
    </w:p>
    <w:p w:rsidR="00EB5217" w:rsidRPr="00EB5217" w:rsidRDefault="00EB5217" w:rsidP="00EB5217">
      <w:pPr>
        <w:pStyle w:val="Heading1"/>
        <w:rPr>
          <w:b/>
        </w:rPr>
      </w:pPr>
      <w:r w:rsidRPr="00EB5217">
        <w:rPr>
          <w:b/>
        </w:rPr>
        <w:t>SIMULATION RESULTS</w:t>
      </w:r>
    </w:p>
    <w:p w:rsidR="00AC0E04" w:rsidRPr="00EB5217" w:rsidRDefault="00EB5217" w:rsidP="00EB5217">
      <w:pPr>
        <w:shd w:val="clear" w:color="auto" w:fill="FFFFFF"/>
        <w:jc w:val="both"/>
        <w:rPr>
          <w:rFonts w:ascii="Times New Roman" w:hAnsi="Times New Roman" w:cs="Times New Roman"/>
          <w:sz w:val="20"/>
        </w:rPr>
      </w:pPr>
      <w:r w:rsidRPr="00EB5217">
        <w:rPr>
          <w:rFonts w:ascii="Times New Roman" w:hAnsi="Times New Roman" w:cs="Times New Roman"/>
          <w:sz w:val="20"/>
        </w:rPr>
        <w:t>All the designing and experiment regarding algorithm that we have mentioned in this paper is being developed on Xilinx 14.1i Vertex 7 updated version. Xilinx 14.1i has couple of the striking features such as low memory requirement, fast debugging, and low cost.</w:t>
      </w:r>
      <w:r w:rsidRPr="00EB5217">
        <w:rPr>
          <w:rFonts w:ascii="Times New Roman" w:hAnsi="Times New Roman" w:cs="Times New Roman"/>
          <w:sz w:val="20"/>
        </w:rPr>
        <w:t xml:space="preserve"> </w:t>
      </w:r>
      <w:r w:rsidRPr="00EB5217">
        <w:rPr>
          <w:rFonts w:ascii="Times New Roman" w:hAnsi="Times New Roman" w:cs="Times New Roman"/>
          <w:sz w:val="20"/>
        </w:rPr>
        <w:t>The latest release of ISE</w:t>
      </w:r>
      <w:r w:rsidRPr="00EB5217">
        <w:rPr>
          <w:rFonts w:ascii="Times New Roman" w:hAnsi="Times New Roman" w:cs="Times New Roman"/>
          <w:sz w:val="20"/>
          <w:vertAlign w:val="superscript"/>
        </w:rPr>
        <w:t xml:space="preserve">TM </w:t>
      </w:r>
      <w:r w:rsidRPr="00EB5217">
        <w:rPr>
          <w:rFonts w:ascii="Times New Roman" w:hAnsi="Times New Roman" w:cs="Times New Roman"/>
          <w:sz w:val="20"/>
        </w:rPr>
        <w:t xml:space="preserve">(Integrated Software Environment) design tool provides the low memory requirement approximate 27 percentage low. ISE 14.1i that provides advanced tools like smart compile </w:t>
      </w:r>
      <w:r w:rsidRPr="00EB5217">
        <w:rPr>
          <w:rFonts w:ascii="Times New Roman" w:hAnsi="Times New Roman" w:cs="Times New Roman"/>
          <w:sz w:val="20"/>
        </w:rPr>
        <w:lastRenderedPageBreak/>
        <w:t>technology with better usage of their computing hardware provides faster timing closure and higher quality of results for a better time to designing solution.</w:t>
      </w:r>
    </w:p>
    <w:p w:rsidR="00FF54D4" w:rsidRDefault="00EB5217" w:rsidP="007B1EAE">
      <w:pPr>
        <w:jc w:val="both"/>
        <w:rPr>
          <w:bCs/>
          <w:color w:val="000000"/>
        </w:rPr>
      </w:pPr>
      <w:r>
        <w:rPr>
          <w:bCs/>
          <w:noProof/>
          <w:color w:val="000000"/>
          <w:lang w:bidi="ar-SA"/>
        </w:rPr>
        <mc:AlternateContent>
          <mc:Choice Requires="wpg">
            <w:drawing>
              <wp:anchor distT="0" distB="0" distL="114300" distR="114300" simplePos="0" relativeHeight="251661312" behindDoc="0" locked="0" layoutInCell="1" allowOverlap="1">
                <wp:simplePos x="0" y="0"/>
                <wp:positionH relativeFrom="column">
                  <wp:posOffset>66675</wp:posOffset>
                </wp:positionH>
                <wp:positionV relativeFrom="paragraph">
                  <wp:posOffset>36195</wp:posOffset>
                </wp:positionV>
                <wp:extent cx="3411220" cy="3741420"/>
                <wp:effectExtent l="0" t="0" r="17780" b="11430"/>
                <wp:wrapNone/>
                <wp:docPr id="301" name="Group 301"/>
                <wp:cNvGraphicFramePr/>
                <a:graphic xmlns:a="http://schemas.openxmlformats.org/drawingml/2006/main">
                  <a:graphicData uri="http://schemas.microsoft.com/office/word/2010/wordprocessingGroup">
                    <wpg:wgp>
                      <wpg:cNvGrpSpPr/>
                      <wpg:grpSpPr>
                        <a:xfrm>
                          <a:off x="0" y="0"/>
                          <a:ext cx="3411220" cy="3741420"/>
                          <a:chOff x="0" y="0"/>
                          <a:chExt cx="3411220" cy="3741420"/>
                        </a:xfrm>
                      </wpg:grpSpPr>
                      <wpg:grpSp>
                        <wpg:cNvPr id="10" name="Group 507"/>
                        <wpg:cNvGrpSpPr>
                          <a:grpSpLocks/>
                        </wpg:cNvGrpSpPr>
                        <wpg:grpSpPr bwMode="auto">
                          <a:xfrm>
                            <a:off x="0" y="0"/>
                            <a:ext cx="3411220" cy="3741420"/>
                            <a:chOff x="0" y="0"/>
                            <a:chExt cx="34112" cy="37416"/>
                          </a:xfrm>
                        </wpg:grpSpPr>
                        <wpg:grpSp>
                          <wpg:cNvPr id="11" name="Group 505"/>
                          <wpg:cNvGrpSpPr>
                            <a:grpSpLocks/>
                          </wpg:cNvGrpSpPr>
                          <wpg:grpSpPr bwMode="auto">
                            <a:xfrm>
                              <a:off x="0" y="0"/>
                              <a:ext cx="34112" cy="37416"/>
                              <a:chOff x="0" y="0"/>
                              <a:chExt cx="34112" cy="37416"/>
                            </a:xfrm>
                          </wpg:grpSpPr>
                          <wps:wsp>
                            <wps:cNvPr id="12" name="Text Box 501"/>
                            <wps:cNvSpPr txBox="1">
                              <a:spLocks noChangeArrowheads="1"/>
                            </wps:cNvSpPr>
                            <wps:spPr bwMode="auto">
                              <a:xfrm>
                                <a:off x="21371" y="8718"/>
                                <a:ext cx="3613" cy="2756"/>
                              </a:xfrm>
                              <a:prstGeom prst="rect">
                                <a:avLst/>
                              </a:prstGeom>
                              <a:solidFill>
                                <a:srgbClr val="FFFFFF"/>
                              </a:solidFill>
                              <a:ln w="6350">
                                <a:solidFill>
                                  <a:srgbClr val="FFFFFF"/>
                                </a:solidFill>
                                <a:miter lim="800000"/>
                                <a:headEnd/>
                                <a:tailEnd/>
                              </a:ln>
                            </wps:spPr>
                            <wps:txbx>
                              <w:txbxContent>
                                <w:p w:rsidR="00FF54D4" w:rsidRDefault="00FF54D4" w:rsidP="00FF54D4">
                                  <w:r w:rsidRPr="00EB5217">
                                    <w:rPr>
                                      <w:rFonts w:ascii="Times New Roman" w:hAnsi="Times New Roman" w:cs="Times New Roman"/>
                                      <w:sz w:val="18"/>
                                    </w:rPr>
                                    <w:t>7-</w:t>
                                  </w:r>
                                  <w:r>
                                    <w:t>0</w:t>
                                  </w:r>
                                </w:p>
                              </w:txbxContent>
                            </wps:txbx>
                            <wps:bodyPr rot="0" vert="horz" wrap="square" lIns="91440" tIns="45720" rIns="91440" bIns="45720" anchor="t" anchorCtr="0" upright="1">
                              <a:noAutofit/>
                            </wps:bodyPr>
                          </wps:wsp>
                          <wps:wsp>
                            <wps:cNvPr id="13" name="Text Box 502"/>
                            <wps:cNvSpPr txBox="1">
                              <a:spLocks noChangeArrowheads="1"/>
                            </wps:cNvSpPr>
                            <wps:spPr bwMode="auto">
                              <a:xfrm>
                                <a:off x="13290" y="8506"/>
                                <a:ext cx="3613" cy="2755"/>
                              </a:xfrm>
                              <a:prstGeom prst="rect">
                                <a:avLst/>
                              </a:prstGeom>
                              <a:solidFill>
                                <a:srgbClr val="FFFFFF"/>
                              </a:solidFill>
                              <a:ln w="6350">
                                <a:solidFill>
                                  <a:srgbClr val="FFFFFF"/>
                                </a:solidFill>
                                <a:miter lim="800000"/>
                                <a:headEnd/>
                                <a:tailEnd/>
                              </a:ln>
                            </wps:spPr>
                            <wps:txbx>
                              <w:txbxContent>
                                <w:p w:rsidR="00FF54D4" w:rsidRPr="00EB5217" w:rsidRDefault="00FF54D4" w:rsidP="00FF54D4">
                                  <w:pPr>
                                    <w:rPr>
                                      <w:sz w:val="18"/>
                                      <w:szCs w:val="18"/>
                                    </w:rPr>
                                  </w:pPr>
                                  <w:r w:rsidRPr="00EB5217">
                                    <w:rPr>
                                      <w:rFonts w:ascii="Times New Roman" w:hAnsi="Times New Roman" w:cs="Times New Roman"/>
                                      <w:sz w:val="18"/>
                                      <w:szCs w:val="18"/>
                                    </w:rPr>
                                    <w:t>7-</w:t>
                                  </w:r>
                                  <w:r w:rsidRPr="00EB5217">
                                    <w:rPr>
                                      <w:sz w:val="18"/>
                                      <w:szCs w:val="18"/>
                                    </w:rPr>
                                    <w:t>0</w:t>
                                  </w:r>
                                </w:p>
                              </w:txbxContent>
                            </wps:txbx>
                            <wps:bodyPr rot="0" vert="horz" wrap="square" lIns="91440" tIns="45720" rIns="91440" bIns="45720" anchor="t" anchorCtr="0" upright="1">
                              <a:noAutofit/>
                            </wps:bodyPr>
                          </wps:wsp>
                          <wpg:grpSp>
                            <wpg:cNvPr id="14" name="Group 504"/>
                            <wpg:cNvGrpSpPr>
                              <a:grpSpLocks/>
                            </wpg:cNvGrpSpPr>
                            <wpg:grpSpPr bwMode="auto">
                              <a:xfrm>
                                <a:off x="0" y="0"/>
                                <a:ext cx="34112" cy="37416"/>
                                <a:chOff x="0" y="0"/>
                                <a:chExt cx="34112" cy="37416"/>
                              </a:xfrm>
                            </wpg:grpSpPr>
                            <wpg:grpSp>
                              <wpg:cNvPr id="15" name="Group 500"/>
                              <wpg:cNvGrpSpPr>
                                <a:grpSpLocks/>
                              </wpg:cNvGrpSpPr>
                              <wpg:grpSpPr bwMode="auto">
                                <a:xfrm>
                                  <a:off x="0" y="0"/>
                                  <a:ext cx="34112" cy="37416"/>
                                  <a:chOff x="0" y="0"/>
                                  <a:chExt cx="34112" cy="37416"/>
                                </a:xfrm>
                              </wpg:grpSpPr>
                              <wps:wsp>
                                <wps:cNvPr id="16" name="Text Box 496"/>
                                <wps:cNvSpPr txBox="1">
                                  <a:spLocks noChangeArrowheads="1"/>
                                </wps:cNvSpPr>
                                <wps:spPr bwMode="auto">
                                  <a:xfrm>
                                    <a:off x="8506" y="25305"/>
                                    <a:ext cx="4241" cy="2648"/>
                                  </a:xfrm>
                                  <a:prstGeom prst="rect">
                                    <a:avLst/>
                                  </a:prstGeom>
                                  <a:solidFill>
                                    <a:srgbClr val="FFFFFF"/>
                                  </a:solidFill>
                                  <a:ln w="6350">
                                    <a:solidFill>
                                      <a:srgbClr val="FFFFFF"/>
                                    </a:solidFill>
                                    <a:miter lim="800000"/>
                                    <a:headEnd/>
                                    <a:tailEnd/>
                                  </a:ln>
                                </wps:spPr>
                                <wps:txbx>
                                  <w:txbxContent>
                                    <w:p w:rsidR="00FF54D4" w:rsidRPr="00EB5217" w:rsidRDefault="00FF54D4" w:rsidP="00FF54D4">
                                      <w:pPr>
                                        <w:rPr>
                                          <w:rFonts w:ascii="Times New Roman" w:hAnsi="Times New Roman" w:cs="Times New Roman"/>
                                          <w:sz w:val="20"/>
                                        </w:rPr>
                                      </w:pPr>
                                      <w:r w:rsidRPr="00EB5217">
                                        <w:rPr>
                                          <w:rFonts w:ascii="Times New Roman" w:hAnsi="Times New Roman" w:cs="Times New Roman"/>
                                          <w:sz w:val="20"/>
                                        </w:rPr>
                                        <w:t>Ca</w:t>
                                      </w:r>
                                      <w:r w:rsidRPr="00EB5217">
                                        <w:rPr>
                                          <w:rFonts w:ascii="Times New Roman" w:hAnsi="Times New Roman" w:cs="Times New Roman"/>
                                          <w:sz w:val="20"/>
                                          <w:vertAlign w:val="subscript"/>
                                        </w:rPr>
                                        <w:t>2</w:t>
                                      </w:r>
                                    </w:p>
                                  </w:txbxContent>
                                </wps:txbx>
                                <wps:bodyPr rot="0" vert="horz" wrap="square" lIns="91440" tIns="45720" rIns="91440" bIns="45720" anchor="t" anchorCtr="0" upright="1">
                                  <a:noAutofit/>
                                </wps:bodyPr>
                              </wps:wsp>
                              <wpg:grpSp>
                                <wpg:cNvPr id="17" name="Group 499"/>
                                <wpg:cNvGrpSpPr>
                                  <a:grpSpLocks/>
                                </wpg:cNvGrpSpPr>
                                <wpg:grpSpPr bwMode="auto">
                                  <a:xfrm>
                                    <a:off x="0" y="0"/>
                                    <a:ext cx="34112" cy="37416"/>
                                    <a:chOff x="0" y="0"/>
                                    <a:chExt cx="34112" cy="37416"/>
                                  </a:xfrm>
                                </wpg:grpSpPr>
                                <wps:wsp>
                                  <wps:cNvPr id="18" name="Text Box 498"/>
                                  <wps:cNvSpPr txBox="1">
                                    <a:spLocks noChangeArrowheads="1"/>
                                  </wps:cNvSpPr>
                                  <wps:spPr bwMode="auto">
                                    <a:xfrm>
                                      <a:off x="7974" y="34449"/>
                                      <a:ext cx="5505" cy="2642"/>
                                    </a:xfrm>
                                    <a:prstGeom prst="rect">
                                      <a:avLst/>
                                    </a:prstGeom>
                                    <a:solidFill>
                                      <a:srgbClr val="FFFFFF"/>
                                    </a:solidFill>
                                    <a:ln w="6350">
                                      <a:solidFill>
                                        <a:srgbClr val="FFFFFF"/>
                                      </a:solidFill>
                                      <a:miter lim="800000"/>
                                      <a:headEnd/>
                                      <a:tailEnd/>
                                    </a:ln>
                                  </wps:spPr>
                                  <wps:txbx>
                                    <w:txbxContent>
                                      <w:p w:rsidR="00FF54D4" w:rsidRDefault="00FF54D4" w:rsidP="00FF54D4">
                                        <w:proofErr w:type="gramStart"/>
                                        <w:r>
                                          <w:t>Z</w:t>
                                        </w:r>
                                        <w:r w:rsidRPr="00F75EBA">
                                          <w:rPr>
                                            <w:vertAlign w:val="subscript"/>
                                          </w:rPr>
                                          <w:t>(</w:t>
                                        </w:r>
                                        <w:proofErr w:type="gramEnd"/>
                                        <w:r>
                                          <w:rPr>
                                            <w:vertAlign w:val="subscript"/>
                                          </w:rPr>
                                          <w:t>15-8</w:t>
                                        </w:r>
                                        <w:r w:rsidRPr="00F75EBA">
                                          <w:rPr>
                                            <w:vertAlign w:val="subscript"/>
                                          </w:rPr>
                                          <w:t>)</w:t>
                                        </w:r>
                                      </w:p>
                                    </w:txbxContent>
                                  </wps:txbx>
                                  <wps:bodyPr rot="0" vert="horz" wrap="square" lIns="91440" tIns="45720" rIns="91440" bIns="45720" anchor="t" anchorCtr="0" upright="1">
                                    <a:noAutofit/>
                                  </wps:bodyPr>
                                </wps:wsp>
                                <wps:wsp>
                                  <wps:cNvPr id="19" name="Text Box 497"/>
                                  <wps:cNvSpPr txBox="1">
                                    <a:spLocks noChangeArrowheads="1"/>
                                  </wps:cNvSpPr>
                                  <wps:spPr bwMode="auto">
                                    <a:xfrm>
                                      <a:off x="19989" y="34343"/>
                                      <a:ext cx="5505" cy="2641"/>
                                    </a:xfrm>
                                    <a:prstGeom prst="rect">
                                      <a:avLst/>
                                    </a:prstGeom>
                                    <a:solidFill>
                                      <a:srgbClr val="FFFFFF"/>
                                    </a:solidFill>
                                    <a:ln w="6350">
                                      <a:solidFill>
                                        <a:srgbClr val="FFFFFF"/>
                                      </a:solidFill>
                                      <a:miter lim="800000"/>
                                      <a:headEnd/>
                                      <a:tailEnd/>
                                    </a:ln>
                                  </wps:spPr>
                                  <wps:txbx>
                                    <w:txbxContent>
                                      <w:p w:rsidR="00FF54D4" w:rsidRDefault="00FF54D4" w:rsidP="00FF54D4">
                                        <w:proofErr w:type="gramStart"/>
                                        <w:r>
                                          <w:t>Z</w:t>
                                        </w:r>
                                        <w:r w:rsidRPr="00F75EBA">
                                          <w:rPr>
                                            <w:vertAlign w:val="subscript"/>
                                          </w:rPr>
                                          <w:t>(</w:t>
                                        </w:r>
                                        <w:proofErr w:type="gramEnd"/>
                                        <w:r>
                                          <w:rPr>
                                            <w:vertAlign w:val="subscript"/>
                                          </w:rPr>
                                          <w:t>7-4</w:t>
                                        </w:r>
                                        <w:r w:rsidRPr="00F75EBA">
                                          <w:rPr>
                                            <w:vertAlign w:val="subscript"/>
                                          </w:rPr>
                                          <w:t>)</w:t>
                                        </w:r>
                                      </w:p>
                                    </w:txbxContent>
                                  </wps:txbx>
                                  <wps:bodyPr rot="0" vert="horz" wrap="square" lIns="91440" tIns="45720" rIns="91440" bIns="45720" anchor="t" anchorCtr="0" upright="1">
                                    <a:noAutofit/>
                                  </wps:bodyPr>
                                </wps:wsp>
                                <wpg:grpSp>
                                  <wpg:cNvPr id="20" name="Group 493"/>
                                  <wpg:cNvGrpSpPr>
                                    <a:grpSpLocks/>
                                  </wpg:cNvGrpSpPr>
                                  <wpg:grpSpPr bwMode="auto">
                                    <a:xfrm>
                                      <a:off x="0" y="0"/>
                                      <a:ext cx="34112" cy="37416"/>
                                      <a:chOff x="0" y="0"/>
                                      <a:chExt cx="34112" cy="37416"/>
                                    </a:xfrm>
                                  </wpg:grpSpPr>
                                  <wps:wsp>
                                    <wps:cNvPr id="21" name="Text Box 492"/>
                                    <wps:cNvSpPr txBox="1">
                                      <a:spLocks noChangeArrowheads="1"/>
                                    </wps:cNvSpPr>
                                    <wps:spPr bwMode="auto">
                                      <a:xfrm>
                                        <a:off x="26156" y="22115"/>
                                        <a:ext cx="3613" cy="2762"/>
                                      </a:xfrm>
                                      <a:prstGeom prst="rect">
                                        <a:avLst/>
                                      </a:prstGeom>
                                      <a:solidFill>
                                        <a:srgbClr val="FFFFFF"/>
                                      </a:solidFill>
                                      <a:ln w="6350">
                                        <a:solidFill>
                                          <a:srgbClr val="FFFFFF"/>
                                        </a:solidFill>
                                        <a:miter lim="800000"/>
                                        <a:headEnd/>
                                        <a:tailEnd/>
                                      </a:ln>
                                    </wps:spPr>
                                    <wps:txbx>
                                      <w:txbxContent>
                                        <w:p w:rsidR="00FF54D4" w:rsidRPr="00EB5217" w:rsidRDefault="00FF54D4" w:rsidP="00FF54D4">
                                          <w:pPr>
                                            <w:rPr>
                                              <w:rFonts w:ascii="Times New Roman" w:hAnsi="Times New Roman" w:cs="Times New Roman"/>
                                              <w:sz w:val="18"/>
                                              <w:szCs w:val="18"/>
                                            </w:rPr>
                                          </w:pPr>
                                          <w:r w:rsidRPr="00EB5217">
                                            <w:rPr>
                                              <w:rFonts w:ascii="Times New Roman" w:hAnsi="Times New Roman" w:cs="Times New Roman"/>
                                              <w:sz w:val="18"/>
                                              <w:szCs w:val="18"/>
                                            </w:rPr>
                                            <w:t>7-4</w:t>
                                          </w:r>
                                        </w:p>
                                      </w:txbxContent>
                                    </wps:txbx>
                                    <wps:bodyPr rot="0" vert="horz" wrap="square" lIns="91440" tIns="45720" rIns="91440" bIns="45720" anchor="t" anchorCtr="0" upright="1">
                                      <a:noAutofit/>
                                    </wps:bodyPr>
                                  </wps:wsp>
                                  <wpg:grpSp>
                                    <wpg:cNvPr id="22" name="Group 491"/>
                                    <wpg:cNvGrpSpPr>
                                      <a:grpSpLocks/>
                                    </wpg:cNvGrpSpPr>
                                    <wpg:grpSpPr bwMode="auto">
                                      <a:xfrm>
                                        <a:off x="0" y="0"/>
                                        <a:ext cx="34112" cy="37416"/>
                                        <a:chOff x="0" y="0"/>
                                        <a:chExt cx="34112" cy="37416"/>
                                      </a:xfrm>
                                    </wpg:grpSpPr>
                                    <wpg:grpSp>
                                      <wpg:cNvPr id="23" name="Group 489"/>
                                      <wpg:cNvGrpSpPr>
                                        <a:grpSpLocks/>
                                      </wpg:cNvGrpSpPr>
                                      <wpg:grpSpPr bwMode="auto">
                                        <a:xfrm>
                                          <a:off x="0" y="0"/>
                                          <a:ext cx="34112" cy="36890"/>
                                          <a:chOff x="0" y="0"/>
                                          <a:chExt cx="34112" cy="36890"/>
                                        </a:xfrm>
                                      </wpg:grpSpPr>
                                      <wps:wsp>
                                        <wps:cNvPr id="24" name="Straight Arrow Connector 308"/>
                                        <wps:cNvCnPr>
                                          <a:cxnSpLocks noChangeShapeType="1"/>
                                        </wps:cNvCnPr>
                                        <wps:spPr bwMode="auto">
                                          <a:xfrm>
                                            <a:off x="20946" y="7761"/>
                                            <a:ext cx="0" cy="480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25" name="Straight Arrow Connector 309"/>
                                        <wps:cNvCnPr>
                                          <a:cxnSpLocks noChangeShapeType="1"/>
                                        </wps:cNvCnPr>
                                        <wps:spPr bwMode="auto">
                                          <a:xfrm>
                                            <a:off x="12971" y="7761"/>
                                            <a:ext cx="0" cy="480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g:grpSp>
                                        <wpg:cNvPr id="26" name="Group 488"/>
                                        <wpg:cNvGrpSpPr>
                                          <a:grpSpLocks/>
                                        </wpg:cNvGrpSpPr>
                                        <wpg:grpSpPr bwMode="auto">
                                          <a:xfrm>
                                            <a:off x="0" y="0"/>
                                            <a:ext cx="34112" cy="36890"/>
                                            <a:chOff x="0" y="0"/>
                                            <a:chExt cx="34112" cy="36890"/>
                                          </a:xfrm>
                                        </wpg:grpSpPr>
                                        <wps:wsp>
                                          <wps:cNvPr id="27" name="Text Box 482"/>
                                          <wps:cNvSpPr txBox="1">
                                            <a:spLocks noChangeArrowheads="1"/>
                                          </wps:cNvSpPr>
                                          <wps:spPr bwMode="auto">
                                            <a:xfrm>
                                              <a:off x="5316" y="14991"/>
                                              <a:ext cx="4248" cy="2655"/>
                                            </a:xfrm>
                                            <a:prstGeom prst="rect">
                                              <a:avLst/>
                                            </a:prstGeom>
                                            <a:solidFill>
                                              <a:srgbClr val="FFFFFF"/>
                                            </a:solidFill>
                                            <a:ln w="6350">
                                              <a:solidFill>
                                                <a:srgbClr val="FFFFFF"/>
                                              </a:solidFill>
                                              <a:miter lim="800000"/>
                                              <a:headEnd/>
                                              <a:tailEnd/>
                                            </a:ln>
                                          </wps:spPr>
                                          <wps:txbx>
                                            <w:txbxContent>
                                              <w:p w:rsidR="00FF54D4" w:rsidRPr="00EB5217" w:rsidRDefault="00FF54D4" w:rsidP="00FF54D4">
                                                <w:pPr>
                                                  <w:rPr>
                                                    <w:rFonts w:ascii="Times New Roman" w:hAnsi="Times New Roman" w:cs="Times New Roman"/>
                                                    <w:sz w:val="18"/>
                                                  </w:rPr>
                                                </w:pPr>
                                                <w:r w:rsidRPr="00EB5217">
                                                  <w:rPr>
                                                    <w:rFonts w:ascii="Times New Roman" w:hAnsi="Times New Roman" w:cs="Times New Roman"/>
                                                    <w:sz w:val="20"/>
                                                  </w:rPr>
                                                  <w:t>Ca</w:t>
                                                </w:r>
                                                <w:r w:rsidRPr="00EB5217">
                                                  <w:rPr>
                                                    <w:rFonts w:ascii="Times New Roman" w:hAnsi="Times New Roman" w:cs="Times New Roman"/>
                                                    <w:sz w:val="20"/>
                                                    <w:vertAlign w:val="subscript"/>
                                                  </w:rPr>
                                                  <w:t>1</w:t>
                                                </w:r>
                                              </w:p>
                                            </w:txbxContent>
                                          </wps:txbx>
                                          <wps:bodyPr rot="0" vert="horz" wrap="square" lIns="91440" tIns="45720" rIns="91440" bIns="45720" anchor="t" anchorCtr="0" upright="1">
                                            <a:noAutofit/>
                                          </wps:bodyPr>
                                        </wps:wsp>
                                        <wpg:grpSp>
                                          <wpg:cNvPr id="28" name="Group 487"/>
                                          <wpg:cNvGrpSpPr>
                                            <a:grpSpLocks/>
                                          </wpg:cNvGrpSpPr>
                                          <wpg:grpSpPr bwMode="auto">
                                            <a:xfrm>
                                              <a:off x="0" y="0"/>
                                              <a:ext cx="34112" cy="36890"/>
                                              <a:chOff x="0" y="0"/>
                                              <a:chExt cx="34118" cy="36893"/>
                                            </a:xfrm>
                                          </wpg:grpSpPr>
                                          <wps:wsp>
                                            <wps:cNvPr id="29" name="Elbow Connector 310"/>
                                            <wps:cNvCnPr>
                                              <a:cxnSpLocks noChangeShapeType="1"/>
                                            </wps:cNvCnPr>
                                            <wps:spPr bwMode="auto">
                                              <a:xfrm flipH="1">
                                                <a:off x="25411" y="7761"/>
                                                <a:ext cx="1913" cy="14354"/>
                                              </a:xfrm>
                                              <a:prstGeom prst="bentConnector3">
                                                <a:avLst>
                                                  <a:gd name="adj1" fmla="val -65"/>
                                                </a:avLst>
                                              </a:prstGeom>
                                              <a:noFill/>
                                              <a:ln w="9525">
                                                <a:solidFill>
                                                  <a:srgbClr val="000000"/>
                                                </a:solidFill>
                                                <a:miter lim="800000"/>
                                                <a:headEnd/>
                                                <a:tailEnd type="arrow" w="med" len="med"/>
                                              </a:ln>
                                              <a:extLst>
                                                <a:ext uri="{909E8E84-426E-40DD-AFC4-6F175D3DCCD1}">
                                                  <a14:hiddenFill xmlns:a14="http://schemas.microsoft.com/office/drawing/2010/main">
                                                    <a:noFill/>
                                                  </a14:hiddenFill>
                                                </a:ext>
                                              </a:extLst>
                                            </wps:spPr>
                                            <wps:bodyPr/>
                                          </wps:wsp>
                                          <wps:wsp>
                                            <wps:cNvPr id="30" name="Straight Arrow Connector 314"/>
                                            <wps:cNvCnPr>
                                              <a:cxnSpLocks noChangeShapeType="1"/>
                                            </wps:cNvCnPr>
                                            <wps:spPr bwMode="auto">
                                              <a:xfrm flipH="1">
                                                <a:off x="30621" y="7761"/>
                                                <a:ext cx="15" cy="27007"/>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31" name="Straight Arrow Connector 316"/>
                                            <wps:cNvCnPr>
                                              <a:cxnSpLocks noChangeShapeType="1"/>
                                            </wps:cNvCnPr>
                                            <wps:spPr bwMode="auto">
                                              <a:xfrm>
                                                <a:off x="3508" y="7761"/>
                                                <a:ext cx="0" cy="2084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384" name="Straight Arrow Connector 144"/>
                                            <wps:cNvCnPr>
                                              <a:cxnSpLocks noChangeShapeType="1"/>
                                            </wps:cNvCnPr>
                                            <wps:spPr bwMode="auto">
                                              <a:xfrm>
                                                <a:off x="22647" y="23178"/>
                                                <a:ext cx="0" cy="1159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385" name="Straight Arrow Connector 145"/>
                                            <wps:cNvCnPr>
                                              <a:cxnSpLocks noChangeShapeType="1"/>
                                            </wps:cNvCnPr>
                                            <wps:spPr bwMode="auto">
                                              <a:xfrm>
                                                <a:off x="10313" y="31153"/>
                                                <a:ext cx="0" cy="3613"/>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386" name="Elbow Connector 481"/>
                                            <wps:cNvCnPr>
                                              <a:cxnSpLocks noChangeShapeType="1"/>
                                            </wps:cNvCnPr>
                                            <wps:spPr bwMode="auto">
                                              <a:xfrm flipH="1">
                                                <a:off x="18288" y="23285"/>
                                                <a:ext cx="2330" cy="6807"/>
                                              </a:xfrm>
                                              <a:prstGeom prst="bentConnector3">
                                                <a:avLst>
                                                  <a:gd name="adj1" fmla="val -4741"/>
                                                </a:avLst>
                                              </a:prstGeom>
                                              <a:noFill/>
                                              <a:ln w="9525">
                                                <a:solidFill>
                                                  <a:srgbClr val="000000"/>
                                                </a:solidFill>
                                                <a:miter lim="800000"/>
                                                <a:headEnd/>
                                                <a:tailEnd type="arrow" w="med" len="med"/>
                                              </a:ln>
                                              <a:extLst>
                                                <a:ext uri="{909E8E84-426E-40DD-AFC4-6F175D3DCCD1}">
                                                  <a14:hiddenFill xmlns:a14="http://schemas.microsoft.com/office/drawing/2010/main">
                                                    <a:noFill/>
                                                  </a14:hiddenFill>
                                                </a:ext>
                                              </a:extLst>
                                            </wps:spPr>
                                            <wps:bodyPr/>
                                          </wps:wsp>
                                          <wpg:grpSp>
                                            <wpg:cNvPr id="387" name="Group 486"/>
                                            <wpg:cNvGrpSpPr>
                                              <a:grpSpLocks/>
                                            </wpg:cNvGrpSpPr>
                                            <wpg:grpSpPr bwMode="auto">
                                              <a:xfrm>
                                                <a:off x="0" y="0"/>
                                                <a:ext cx="34118" cy="36893"/>
                                                <a:chOff x="0" y="0"/>
                                                <a:chExt cx="34118" cy="36893"/>
                                              </a:xfrm>
                                            </wpg:grpSpPr>
                                            <wps:wsp>
                                              <wps:cNvPr id="388" name="Straight Arrow Connector 131"/>
                                              <wps:cNvCnPr>
                                                <a:cxnSpLocks noChangeShapeType="1"/>
                                              </wps:cNvCnPr>
                                              <wps:spPr bwMode="auto">
                                                <a:xfrm>
                                                  <a:off x="5741" y="17650"/>
                                                  <a:ext cx="0" cy="10843"/>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389" name="Straight Connector 142"/>
                                              <wps:cNvCnPr/>
                                              <wps:spPr bwMode="auto">
                                                <a:xfrm>
                                                  <a:off x="5741" y="17650"/>
                                                  <a:ext cx="586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0" name="Straight Connector 143"/>
                                              <wps:cNvCnPr/>
                                              <wps:spPr bwMode="auto">
                                                <a:xfrm flipV="1">
                                                  <a:off x="11483" y="15098"/>
                                                  <a:ext cx="17" cy="255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391" name="Group 485"/>
                                              <wpg:cNvGrpSpPr>
                                                <a:grpSpLocks/>
                                              </wpg:cNvGrpSpPr>
                                              <wpg:grpSpPr bwMode="auto">
                                                <a:xfrm>
                                                  <a:off x="0" y="0"/>
                                                  <a:ext cx="34118" cy="36893"/>
                                                  <a:chOff x="0" y="0"/>
                                                  <a:chExt cx="34118" cy="36893"/>
                                                </a:xfrm>
                                              </wpg:grpSpPr>
                                              <wpg:grpSp>
                                                <wpg:cNvPr id="392" name="Group 356"/>
                                                <wpg:cNvGrpSpPr>
                                                  <a:grpSpLocks/>
                                                </wpg:cNvGrpSpPr>
                                                <wpg:grpSpPr bwMode="auto">
                                                  <a:xfrm>
                                                    <a:off x="13609" y="24986"/>
                                                    <a:ext cx="2445" cy="3600"/>
                                                    <a:chOff x="0" y="0"/>
                                                    <a:chExt cx="244475" cy="360510"/>
                                                  </a:xfrm>
                                                </wpg:grpSpPr>
                                                <wps:wsp>
                                                  <wps:cNvPr id="393" name="Text Box 357"/>
                                                  <wps:cNvSpPr txBox="1">
                                                    <a:spLocks noChangeArrowheads="1"/>
                                                  </wps:cNvSpPr>
                                                  <wps:spPr bwMode="auto">
                                                    <a:xfrm>
                                                      <a:off x="0" y="0"/>
                                                      <a:ext cx="244475" cy="201295"/>
                                                    </a:xfrm>
                                                    <a:prstGeom prst="rect">
                                                      <a:avLst/>
                                                    </a:prstGeom>
                                                    <a:solidFill>
                                                      <a:srgbClr val="FFFFFF"/>
                                                    </a:solidFill>
                                                    <a:ln w="6350">
                                                      <a:solidFill>
                                                        <a:srgbClr val="FFFFFF"/>
                                                      </a:solidFill>
                                                      <a:miter lim="800000"/>
                                                      <a:headEnd/>
                                                      <a:tailEnd/>
                                                    </a:ln>
                                                  </wps:spPr>
                                                  <wps:txbx>
                                                    <w:txbxContent>
                                                      <w:p w:rsidR="00FF54D4" w:rsidRPr="00EB5217" w:rsidRDefault="00FF54D4" w:rsidP="00FF54D4">
                                                        <w:pPr>
                                                          <w:rPr>
                                                            <w:rFonts w:ascii="Times New Roman" w:hAnsi="Times New Roman" w:cs="Times New Roman"/>
                                                            <w:sz w:val="18"/>
                                                          </w:rPr>
                                                        </w:pPr>
                                                        <w:r w:rsidRPr="00EB5217">
                                                          <w:rPr>
                                                            <w:rFonts w:ascii="Times New Roman" w:hAnsi="Times New Roman" w:cs="Times New Roman"/>
                                                            <w:sz w:val="18"/>
                                                          </w:rPr>
                                                          <w:t>0</w:t>
                                                        </w:r>
                                                      </w:p>
                                                    </w:txbxContent>
                                                  </wps:txbx>
                                                  <wps:bodyPr rot="0" vert="horz" wrap="square" lIns="91440" tIns="45720" rIns="91440" bIns="45720" anchor="t" anchorCtr="0" upright="1">
                                                    <a:noAutofit/>
                                                  </wps:bodyPr>
                                                </wps:wsp>
                                                <wps:wsp>
                                                  <wps:cNvPr id="394" name="Straight Arrow Connector 358"/>
                                                  <wps:cNvCnPr>
                                                    <a:cxnSpLocks noChangeShapeType="1"/>
                                                  </wps:cNvCnPr>
                                                  <wps:spPr bwMode="auto">
                                                    <a:xfrm>
                                                      <a:off x="116958" y="159488"/>
                                                      <a:ext cx="2349" cy="201022"/>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g:grpSp>
                                              <wpg:grpSp>
                                                <wpg:cNvPr id="395" name="Group 484"/>
                                                <wpg:cNvGrpSpPr>
                                                  <a:grpSpLocks/>
                                                </wpg:cNvGrpSpPr>
                                                <wpg:grpSpPr bwMode="auto">
                                                  <a:xfrm>
                                                    <a:off x="0" y="0"/>
                                                    <a:ext cx="34118" cy="36893"/>
                                                    <a:chOff x="0" y="0"/>
                                                    <a:chExt cx="34118" cy="36893"/>
                                                  </a:xfrm>
                                                </wpg:grpSpPr>
                                                <wpg:grpSp>
                                                  <wpg:cNvPr id="396" name="Group 305"/>
                                                  <wpg:cNvGrpSpPr>
                                                    <a:grpSpLocks/>
                                                  </wpg:cNvGrpSpPr>
                                                  <wpg:grpSpPr bwMode="auto">
                                                    <a:xfrm>
                                                      <a:off x="0" y="0"/>
                                                      <a:ext cx="34118" cy="7749"/>
                                                      <a:chOff x="0" y="0"/>
                                                      <a:chExt cx="34118" cy="7749"/>
                                                    </a:xfrm>
                                                  </wpg:grpSpPr>
                                                  <wpg:grpSp>
                                                    <wpg:cNvPr id="397" name="Group 291"/>
                                                    <wpg:cNvGrpSpPr>
                                                      <a:grpSpLocks/>
                                                    </wpg:cNvGrpSpPr>
                                                    <wpg:grpSpPr bwMode="auto">
                                                      <a:xfrm>
                                                        <a:off x="17385" y="0"/>
                                                        <a:ext cx="16733" cy="7749"/>
                                                        <a:chOff x="1330" y="0"/>
                                                        <a:chExt cx="16732" cy="7749"/>
                                                      </a:xfrm>
                                                    </wpg:grpSpPr>
                                                    <wpg:grpSp>
                                                      <wpg:cNvPr id="398" name="Group 476"/>
                                                      <wpg:cNvGrpSpPr>
                                                        <a:grpSpLocks/>
                                                      </wpg:cNvGrpSpPr>
                                                      <wpg:grpSpPr bwMode="auto">
                                                        <a:xfrm>
                                                          <a:off x="9209" y="0"/>
                                                          <a:ext cx="8853" cy="7749"/>
                                                          <a:chOff x="1235" y="0"/>
                                                          <a:chExt cx="8853" cy="7749"/>
                                                        </a:xfrm>
                                                      </wpg:grpSpPr>
                                                      <wps:wsp>
                                                        <wps:cNvPr id="399" name="Text Box 26"/>
                                                        <wps:cNvSpPr txBox="1">
                                                          <a:spLocks noChangeArrowheads="1"/>
                                                        </wps:cNvSpPr>
                                                        <wps:spPr bwMode="auto">
                                                          <a:xfrm>
                                                            <a:off x="1235" y="0"/>
                                                            <a:ext cx="5410" cy="3187"/>
                                                          </a:xfrm>
                                                          <a:prstGeom prst="rect">
                                                            <a:avLst/>
                                                          </a:prstGeom>
                                                          <a:solidFill>
                                                            <a:srgbClr val="FFFFFF"/>
                                                          </a:solidFill>
                                                          <a:ln w="6350">
                                                            <a:solidFill>
                                                              <a:srgbClr val="FFFFFF"/>
                                                            </a:solidFill>
                                                            <a:miter lim="800000"/>
                                                            <a:headEnd/>
                                                            <a:tailEnd/>
                                                          </a:ln>
                                                        </wps:spPr>
                                                        <wps:txbx>
                                                          <w:txbxContent>
                                                            <w:p w:rsidR="00FF54D4" w:rsidRPr="00EB5217" w:rsidRDefault="00FF54D4" w:rsidP="00FF54D4">
                                                              <w:pPr>
                                                                <w:rPr>
                                                                  <w:rFonts w:ascii="Times New Roman" w:hAnsi="Times New Roman" w:cs="Times New Roman"/>
                                                                  <w:sz w:val="18"/>
                                                                </w:rPr>
                                                              </w:pPr>
                                                              <w:proofErr w:type="gramStart"/>
                                                              <w:r w:rsidRPr="00EB5217">
                                                                <w:rPr>
                                                                  <w:rFonts w:ascii="Times New Roman" w:hAnsi="Times New Roman" w:cs="Times New Roman"/>
                                                                  <w:sz w:val="18"/>
                                                                </w:rPr>
                                                                <w:t>Y</w:t>
                                                              </w:r>
                                                              <w:r w:rsidRPr="00EB5217">
                                                                <w:rPr>
                                                                  <w:rFonts w:ascii="Times New Roman" w:hAnsi="Times New Roman" w:cs="Times New Roman"/>
                                                                  <w:sz w:val="18"/>
                                                                  <w:vertAlign w:val="subscript"/>
                                                                </w:rPr>
                                                                <w:t>(</w:t>
                                                              </w:r>
                                                              <w:proofErr w:type="gramEnd"/>
                                                              <w:r w:rsidRPr="00EB5217">
                                                                <w:rPr>
                                                                  <w:rFonts w:ascii="Times New Roman" w:hAnsi="Times New Roman" w:cs="Times New Roman"/>
                                                                  <w:sz w:val="18"/>
                                                                  <w:vertAlign w:val="subscript"/>
                                                                </w:rPr>
                                                                <w:t>3-0)</w:t>
                                                              </w:r>
                                                            </w:p>
                                                          </w:txbxContent>
                                                        </wps:txbx>
                                                        <wps:bodyPr rot="0" vert="horz" wrap="square" lIns="91440" tIns="45720" rIns="91440" bIns="45720" anchor="t" anchorCtr="0" upright="1">
                                                          <a:noAutofit/>
                                                        </wps:bodyPr>
                                                      </wps:wsp>
                                                      <wps:wsp>
                                                        <wps:cNvPr id="400" name="Text Box 25"/>
                                                        <wps:cNvSpPr txBox="1">
                                                          <a:spLocks noChangeArrowheads="1"/>
                                                        </wps:cNvSpPr>
                                                        <wps:spPr bwMode="auto">
                                                          <a:xfrm>
                                                            <a:off x="4678" y="0"/>
                                                            <a:ext cx="5410" cy="3187"/>
                                                          </a:xfrm>
                                                          <a:prstGeom prst="rect">
                                                            <a:avLst/>
                                                          </a:prstGeom>
                                                          <a:solidFill>
                                                            <a:srgbClr val="FFFFFF"/>
                                                          </a:solidFill>
                                                          <a:ln w="6350">
                                                            <a:solidFill>
                                                              <a:srgbClr val="FFFFFF"/>
                                                            </a:solidFill>
                                                            <a:miter lim="800000"/>
                                                            <a:headEnd/>
                                                            <a:tailEnd/>
                                                          </a:ln>
                                                        </wps:spPr>
                                                        <wps:txbx>
                                                          <w:txbxContent>
                                                            <w:p w:rsidR="00FF54D4" w:rsidRPr="00EB5217" w:rsidRDefault="00FF54D4" w:rsidP="00FF54D4">
                                                              <w:pPr>
                                                                <w:rPr>
                                                                  <w:rFonts w:ascii="Times New Roman" w:hAnsi="Times New Roman" w:cs="Times New Roman"/>
                                                                  <w:sz w:val="18"/>
                                                                </w:rPr>
                                                              </w:pPr>
                                                              <w:proofErr w:type="gramStart"/>
                                                              <w:r w:rsidRPr="00EB5217">
                                                                <w:rPr>
                                                                  <w:rFonts w:ascii="Times New Roman" w:hAnsi="Times New Roman" w:cs="Times New Roman"/>
                                                                  <w:sz w:val="18"/>
                                                                </w:rPr>
                                                                <w:t>X</w:t>
                                                              </w:r>
                                                              <w:r w:rsidRPr="00EB5217">
                                                                <w:rPr>
                                                                  <w:rFonts w:ascii="Times New Roman" w:hAnsi="Times New Roman" w:cs="Times New Roman"/>
                                                                  <w:sz w:val="18"/>
                                                                  <w:vertAlign w:val="subscript"/>
                                                                </w:rPr>
                                                                <w:t>(</w:t>
                                                              </w:r>
                                                              <w:proofErr w:type="gramEnd"/>
                                                              <w:r w:rsidRPr="00EB5217">
                                                                <w:rPr>
                                                                  <w:rFonts w:ascii="Times New Roman" w:hAnsi="Times New Roman" w:cs="Times New Roman"/>
                                                                  <w:sz w:val="18"/>
                                                                  <w:vertAlign w:val="subscript"/>
                                                                </w:rPr>
                                                                <w:t>3-0)</w:t>
                                                              </w:r>
                                                            </w:p>
                                                          </w:txbxContent>
                                                        </wps:txbx>
                                                        <wps:bodyPr rot="0" vert="horz" wrap="square" lIns="91440" tIns="45720" rIns="91440" bIns="45720" anchor="t" anchorCtr="0" upright="1">
                                                          <a:noAutofit/>
                                                        </wps:bodyPr>
                                                      </wps:wsp>
                                                      <wps:wsp>
                                                        <wps:cNvPr id="401" name="Text Box 15"/>
                                                        <wps:cNvSpPr txBox="1">
                                                          <a:spLocks noChangeArrowheads="1"/>
                                                        </wps:cNvSpPr>
                                                        <wps:spPr bwMode="auto">
                                                          <a:xfrm>
                                                            <a:off x="2126" y="5103"/>
                                                            <a:ext cx="5832" cy="2646"/>
                                                          </a:xfrm>
                                                          <a:prstGeom prst="rect">
                                                            <a:avLst/>
                                                          </a:prstGeom>
                                                          <a:solidFill>
                                                            <a:srgbClr val="C0504D"/>
                                                          </a:solidFill>
                                                          <a:ln w="6350">
                                                            <a:solidFill>
                                                              <a:srgbClr val="C0504D"/>
                                                            </a:solidFill>
                                                            <a:miter lim="800000"/>
                                                            <a:headEnd/>
                                                            <a:tailEnd/>
                                                          </a:ln>
                                                        </wps:spPr>
                                                        <wps:txbx id="2">
                                                          <w:txbxContent>
                                                            <w:p w:rsidR="00CA5742" w:rsidRPr="00EB5217" w:rsidRDefault="00CA5742" w:rsidP="00EB5217">
                                                              <w:pPr>
                                                                <w:jc w:val="center"/>
                                                                <w:rPr>
                                                                  <w:rFonts w:ascii="Times New Roman" w:hAnsi="Times New Roman" w:cs="Times New Roman"/>
                                                                  <w:sz w:val="20"/>
                                                                </w:rPr>
                                                              </w:pPr>
                                                              <w:r w:rsidRPr="00EB5217">
                                                                <w:rPr>
                                                                  <w:rFonts w:ascii="Times New Roman" w:hAnsi="Times New Roman" w:cs="Times New Roman"/>
                                                                  <w:sz w:val="20"/>
                                                                </w:rPr>
                                                                <w:t>ca2</w:t>
                                                              </w:r>
                                                            </w:p>
                                                          </w:txbxContent>
                                                        </wps:txbx>
                                                        <wps:bodyPr rot="0" vert="horz" wrap="square" lIns="91440" tIns="45720" rIns="91440" bIns="45720" anchor="t" anchorCtr="0" upright="1">
                                                          <a:noAutofit/>
                                                        </wps:bodyPr>
                                                      </wps:wsp>
                                                      <wps:wsp>
                                                        <wps:cNvPr id="402" name="Straight Arrow Connector 19"/>
                                                        <wps:cNvCnPr>
                                                          <a:cxnSpLocks noChangeShapeType="1"/>
                                                        </wps:cNvCnPr>
                                                        <wps:spPr bwMode="auto">
                                                          <a:xfrm>
                                                            <a:off x="6592" y="2551"/>
                                                            <a:ext cx="0" cy="2547"/>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403" name="Straight Arrow Connector 21"/>
                                                        <wps:cNvCnPr>
                                                          <a:cxnSpLocks noChangeShapeType="1"/>
                                                        </wps:cNvCnPr>
                                                        <wps:spPr bwMode="auto">
                                                          <a:xfrm>
                                                            <a:off x="3296" y="2551"/>
                                                            <a:ext cx="0" cy="2547"/>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g:grpSp>
                                                    <wpg:grpSp>
                                                      <wpg:cNvPr id="405" name="Group 477"/>
                                                      <wpg:cNvGrpSpPr>
                                                        <a:grpSpLocks/>
                                                      </wpg:cNvGrpSpPr>
                                                      <wpg:grpSpPr bwMode="auto">
                                                        <a:xfrm>
                                                          <a:off x="1330" y="0"/>
                                                          <a:ext cx="8753" cy="7747"/>
                                                          <a:chOff x="1330" y="0"/>
                                                          <a:chExt cx="8758" cy="7749"/>
                                                        </a:xfrm>
                                                      </wpg:grpSpPr>
                                                      <wps:wsp>
                                                        <wps:cNvPr id="406" name="Text Box 478"/>
                                                        <wps:cNvSpPr txBox="1">
                                                          <a:spLocks noChangeArrowheads="1"/>
                                                        </wps:cNvSpPr>
                                                        <wps:spPr bwMode="auto">
                                                          <a:xfrm>
                                                            <a:off x="1330" y="0"/>
                                                            <a:ext cx="5410" cy="3187"/>
                                                          </a:xfrm>
                                                          <a:prstGeom prst="rect">
                                                            <a:avLst/>
                                                          </a:prstGeom>
                                                          <a:solidFill>
                                                            <a:srgbClr val="FFFFFF"/>
                                                          </a:solidFill>
                                                          <a:ln w="6350">
                                                            <a:solidFill>
                                                              <a:srgbClr val="FFFFFF"/>
                                                            </a:solidFill>
                                                            <a:miter lim="800000"/>
                                                            <a:headEnd/>
                                                            <a:tailEnd/>
                                                          </a:ln>
                                                        </wps:spPr>
                                                        <wps:txbx>
                                                          <w:txbxContent>
                                                            <w:p w:rsidR="00FF54D4" w:rsidRPr="00EB5217" w:rsidRDefault="00FF54D4" w:rsidP="00FF54D4">
                                                              <w:pPr>
                                                                <w:rPr>
                                                                  <w:rFonts w:ascii="Times New Roman" w:hAnsi="Times New Roman" w:cs="Times New Roman"/>
                                                                  <w:sz w:val="18"/>
                                                                </w:rPr>
                                                              </w:pPr>
                                                              <w:proofErr w:type="gramStart"/>
                                                              <w:r w:rsidRPr="00EB5217">
                                                                <w:rPr>
                                                                  <w:rFonts w:ascii="Times New Roman" w:hAnsi="Times New Roman" w:cs="Times New Roman"/>
                                                                  <w:sz w:val="18"/>
                                                                </w:rPr>
                                                                <w:t>Y</w:t>
                                                              </w:r>
                                                              <w:r w:rsidRPr="00EB5217">
                                                                <w:rPr>
                                                                  <w:rFonts w:ascii="Times New Roman" w:hAnsi="Times New Roman" w:cs="Times New Roman"/>
                                                                  <w:sz w:val="18"/>
                                                                  <w:vertAlign w:val="subscript"/>
                                                                </w:rPr>
                                                                <w:t>(</w:t>
                                                              </w:r>
                                                              <w:proofErr w:type="gramEnd"/>
                                                              <w:r w:rsidRPr="00EB5217">
                                                                <w:rPr>
                                                                  <w:rFonts w:ascii="Times New Roman" w:hAnsi="Times New Roman" w:cs="Times New Roman"/>
                                                                  <w:sz w:val="18"/>
                                                                  <w:vertAlign w:val="subscript"/>
                                                                </w:rPr>
                                                                <w:t>3-0)</w:t>
                                                              </w:r>
                                                            </w:p>
                                                          </w:txbxContent>
                                                        </wps:txbx>
                                                        <wps:bodyPr rot="0" vert="horz" wrap="square" lIns="91440" tIns="45720" rIns="91440" bIns="45720" anchor="t" anchorCtr="0" upright="1">
                                                          <a:noAutofit/>
                                                        </wps:bodyPr>
                                                      </wps:wsp>
                                                      <wps:wsp>
                                                        <wps:cNvPr id="407" name="Text Box 479"/>
                                                        <wps:cNvSpPr txBox="1">
                                                          <a:spLocks noChangeArrowheads="1"/>
                                                        </wps:cNvSpPr>
                                                        <wps:spPr bwMode="auto">
                                                          <a:xfrm>
                                                            <a:off x="4678" y="0"/>
                                                            <a:ext cx="5410" cy="3187"/>
                                                          </a:xfrm>
                                                          <a:prstGeom prst="rect">
                                                            <a:avLst/>
                                                          </a:prstGeom>
                                                          <a:solidFill>
                                                            <a:srgbClr val="FFFFFF"/>
                                                          </a:solidFill>
                                                          <a:ln w="6350">
                                                            <a:solidFill>
                                                              <a:srgbClr val="FFFFFF"/>
                                                            </a:solidFill>
                                                            <a:miter lim="800000"/>
                                                            <a:headEnd/>
                                                            <a:tailEnd/>
                                                          </a:ln>
                                                        </wps:spPr>
                                                        <wps:txbx>
                                                          <w:txbxContent>
                                                            <w:p w:rsidR="00FF54D4" w:rsidRPr="00EB5217" w:rsidRDefault="00FF54D4" w:rsidP="00FF54D4">
                                                              <w:pPr>
                                                                <w:rPr>
                                                                  <w:rFonts w:ascii="Times New Roman" w:hAnsi="Times New Roman" w:cs="Times New Roman"/>
                                                                  <w:sz w:val="18"/>
                                                                </w:rPr>
                                                              </w:pPr>
                                                              <w:proofErr w:type="gramStart"/>
                                                              <w:r w:rsidRPr="00EB5217">
                                                                <w:rPr>
                                                                  <w:rFonts w:ascii="Times New Roman" w:hAnsi="Times New Roman" w:cs="Times New Roman"/>
                                                                  <w:sz w:val="18"/>
                                                                </w:rPr>
                                                                <w:t>X</w:t>
                                                              </w:r>
                                                              <w:r w:rsidRPr="00EB5217">
                                                                <w:rPr>
                                                                  <w:rFonts w:ascii="Times New Roman" w:hAnsi="Times New Roman" w:cs="Times New Roman"/>
                                                                  <w:sz w:val="18"/>
                                                                  <w:vertAlign w:val="subscript"/>
                                                                </w:rPr>
                                                                <w:t>(</w:t>
                                                              </w:r>
                                                              <w:proofErr w:type="gramEnd"/>
                                                              <w:r w:rsidRPr="00EB5217">
                                                                <w:rPr>
                                                                  <w:rFonts w:ascii="Times New Roman" w:hAnsi="Times New Roman" w:cs="Times New Roman"/>
                                                                  <w:sz w:val="18"/>
                                                                  <w:vertAlign w:val="subscript"/>
                                                                </w:rPr>
                                                                <w:t>3-0)</w:t>
                                                              </w:r>
                                                            </w:p>
                                                          </w:txbxContent>
                                                        </wps:txbx>
                                                        <wps:bodyPr rot="0" vert="horz" wrap="square" lIns="91440" tIns="45720" rIns="91440" bIns="45720" anchor="t" anchorCtr="0" upright="1">
                                                          <a:noAutofit/>
                                                        </wps:bodyPr>
                                                      </wps:wsp>
                                                      <wps:wsp>
                                                        <wps:cNvPr id="408" name="Text Box 288"/>
                                                        <wps:cNvSpPr txBox="1">
                                                          <a:spLocks noChangeArrowheads="1"/>
                                                        </wps:cNvSpPr>
                                                        <wps:spPr bwMode="auto">
                                                          <a:xfrm>
                                                            <a:off x="2126" y="5103"/>
                                                            <a:ext cx="5832" cy="2646"/>
                                                          </a:xfrm>
                                                          <a:prstGeom prst="rect">
                                                            <a:avLst/>
                                                          </a:prstGeom>
                                                          <a:solidFill>
                                                            <a:srgbClr val="C0504D"/>
                                                          </a:solidFill>
                                                          <a:ln w="6350">
                                                            <a:solidFill>
                                                              <a:srgbClr val="C0504D"/>
                                                            </a:solidFill>
                                                            <a:miter lim="800000"/>
                                                            <a:headEnd/>
                                                            <a:tailEnd/>
                                                          </a:ln>
                                                        </wps:spPr>
                                                        <wps:txbx>
                                                          <w:txbxContent>
                                                            <w:p w:rsidR="00FF54D4" w:rsidRPr="00EB5217" w:rsidRDefault="00FF54D4" w:rsidP="00FF54D4">
                                                              <w:pPr>
                                                                <w:rPr>
                                                                  <w:sz w:val="2"/>
                                                                </w:rPr>
                                                              </w:pPr>
                                                            </w:p>
                                                          </w:txbxContent>
                                                        </wps:txbx>
                                                        <wps:bodyPr rot="0" vert="horz" wrap="square" lIns="91440" tIns="45720" rIns="91440" bIns="45720" anchor="t" anchorCtr="0" upright="1">
                                                          <a:noAutofit/>
                                                        </wps:bodyPr>
                                                      </wps:wsp>
                                                      <wps:wsp>
                                                        <wps:cNvPr id="409" name="Straight Arrow Connector 289"/>
                                                        <wps:cNvCnPr>
                                                          <a:cxnSpLocks noChangeShapeType="1"/>
                                                        </wps:cNvCnPr>
                                                        <wps:spPr bwMode="auto">
                                                          <a:xfrm>
                                                            <a:off x="6592" y="2551"/>
                                                            <a:ext cx="0" cy="2547"/>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410" name="Straight Arrow Connector 290"/>
                                                        <wps:cNvCnPr>
                                                          <a:cxnSpLocks noChangeShapeType="1"/>
                                                        </wps:cNvCnPr>
                                                        <wps:spPr bwMode="auto">
                                                          <a:xfrm>
                                                            <a:off x="3296" y="2551"/>
                                                            <a:ext cx="0" cy="2547"/>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g:grpSp>
                                                  </wpg:grpSp>
                                                  <wpg:grpSp>
                                                    <wpg:cNvPr id="411" name="Group 292"/>
                                                    <wpg:cNvGrpSpPr>
                                                      <a:grpSpLocks/>
                                                    </wpg:cNvGrpSpPr>
                                                    <wpg:grpSpPr bwMode="auto">
                                                      <a:xfrm>
                                                        <a:off x="0" y="0"/>
                                                        <a:ext cx="18059" cy="7747"/>
                                                        <a:chOff x="0" y="0"/>
                                                        <a:chExt cx="18062" cy="7749"/>
                                                      </a:xfrm>
                                                    </wpg:grpSpPr>
                                                    <wpg:grpSp>
                                                      <wpg:cNvPr id="412" name="Group 293"/>
                                                      <wpg:cNvGrpSpPr>
                                                        <a:grpSpLocks/>
                                                      </wpg:cNvGrpSpPr>
                                                      <wpg:grpSpPr bwMode="auto">
                                                        <a:xfrm>
                                                          <a:off x="9209" y="0"/>
                                                          <a:ext cx="8853" cy="7749"/>
                                                          <a:chOff x="1235" y="0"/>
                                                          <a:chExt cx="8853" cy="7749"/>
                                                        </a:xfrm>
                                                      </wpg:grpSpPr>
                                                      <wps:wsp>
                                                        <wps:cNvPr id="413" name="Text Box 294"/>
                                                        <wps:cNvSpPr txBox="1">
                                                          <a:spLocks noChangeArrowheads="1"/>
                                                        </wps:cNvSpPr>
                                                        <wps:spPr bwMode="auto">
                                                          <a:xfrm>
                                                            <a:off x="1235" y="0"/>
                                                            <a:ext cx="5410" cy="3187"/>
                                                          </a:xfrm>
                                                          <a:prstGeom prst="rect">
                                                            <a:avLst/>
                                                          </a:prstGeom>
                                                          <a:solidFill>
                                                            <a:srgbClr val="FFFFFF"/>
                                                          </a:solidFill>
                                                          <a:ln w="6350">
                                                            <a:solidFill>
                                                              <a:srgbClr val="FFFFFF"/>
                                                            </a:solidFill>
                                                            <a:miter lim="800000"/>
                                                            <a:headEnd/>
                                                            <a:tailEnd/>
                                                          </a:ln>
                                                        </wps:spPr>
                                                        <wps:txbx>
                                                          <w:txbxContent>
                                                            <w:p w:rsidR="00FF54D4" w:rsidRPr="00EB5217" w:rsidRDefault="00FF54D4" w:rsidP="00FF54D4">
                                                              <w:pPr>
                                                                <w:rPr>
                                                                  <w:sz w:val="18"/>
                                                                </w:rPr>
                                                              </w:pPr>
                                                              <w:proofErr w:type="gramStart"/>
                                                              <w:r w:rsidRPr="00EB5217">
                                                                <w:rPr>
                                                                  <w:sz w:val="18"/>
                                                                </w:rPr>
                                                                <w:t>Y</w:t>
                                                              </w:r>
                                                              <w:r w:rsidRPr="00EB5217">
                                                                <w:rPr>
                                                                  <w:sz w:val="18"/>
                                                                  <w:vertAlign w:val="subscript"/>
                                                                </w:rPr>
                                                                <w:t>(</w:t>
                                                              </w:r>
                                                              <w:proofErr w:type="gramEnd"/>
                                                              <w:r w:rsidRPr="00EB5217">
                                                                <w:rPr>
                                                                  <w:sz w:val="18"/>
                                                                  <w:vertAlign w:val="subscript"/>
                                                                </w:rPr>
                                                                <w:t>3-0)</w:t>
                                                              </w:r>
                                                            </w:p>
                                                          </w:txbxContent>
                                                        </wps:txbx>
                                                        <wps:bodyPr rot="0" vert="horz" wrap="square" lIns="91440" tIns="45720" rIns="91440" bIns="45720" anchor="t" anchorCtr="0" upright="1">
                                                          <a:noAutofit/>
                                                        </wps:bodyPr>
                                                      </wps:wsp>
                                                      <wps:wsp>
                                                        <wps:cNvPr id="414" name="Text Box 295"/>
                                                        <wps:cNvSpPr txBox="1">
                                                          <a:spLocks noChangeArrowheads="1"/>
                                                        </wps:cNvSpPr>
                                                        <wps:spPr bwMode="auto">
                                                          <a:xfrm>
                                                            <a:off x="4678" y="0"/>
                                                            <a:ext cx="5410" cy="3187"/>
                                                          </a:xfrm>
                                                          <a:prstGeom prst="rect">
                                                            <a:avLst/>
                                                          </a:prstGeom>
                                                          <a:solidFill>
                                                            <a:srgbClr val="FFFFFF"/>
                                                          </a:solidFill>
                                                          <a:ln w="6350">
                                                            <a:solidFill>
                                                              <a:srgbClr val="FFFFFF"/>
                                                            </a:solidFill>
                                                            <a:miter lim="800000"/>
                                                            <a:headEnd/>
                                                            <a:tailEnd/>
                                                          </a:ln>
                                                        </wps:spPr>
                                                        <wps:txbx>
                                                          <w:txbxContent>
                                                            <w:p w:rsidR="00FF54D4" w:rsidRPr="00EB5217" w:rsidRDefault="00FF54D4" w:rsidP="00FF54D4">
                                                              <w:pPr>
                                                                <w:rPr>
                                                                  <w:rFonts w:ascii="Times New Roman" w:hAnsi="Times New Roman" w:cs="Times New Roman"/>
                                                                  <w:sz w:val="18"/>
                                                                </w:rPr>
                                                              </w:pPr>
                                                              <w:proofErr w:type="gramStart"/>
                                                              <w:r w:rsidRPr="00EB5217">
                                                                <w:rPr>
                                                                  <w:rFonts w:ascii="Times New Roman" w:hAnsi="Times New Roman" w:cs="Times New Roman"/>
                                                                  <w:sz w:val="18"/>
                                                                </w:rPr>
                                                                <w:t>X</w:t>
                                                              </w:r>
                                                              <w:r w:rsidRPr="00EB5217">
                                                                <w:rPr>
                                                                  <w:rFonts w:ascii="Times New Roman" w:hAnsi="Times New Roman" w:cs="Times New Roman"/>
                                                                  <w:sz w:val="18"/>
                                                                  <w:vertAlign w:val="subscript"/>
                                                                </w:rPr>
                                                                <w:t>(</w:t>
                                                              </w:r>
                                                              <w:proofErr w:type="gramEnd"/>
                                                              <w:r w:rsidRPr="00EB5217">
                                                                <w:rPr>
                                                                  <w:rFonts w:ascii="Times New Roman" w:hAnsi="Times New Roman" w:cs="Times New Roman"/>
                                                                  <w:sz w:val="18"/>
                                                                  <w:vertAlign w:val="subscript"/>
                                                                </w:rPr>
                                                                <w:t>3-0)</w:t>
                                                              </w:r>
                                                            </w:p>
                                                          </w:txbxContent>
                                                        </wps:txbx>
                                                        <wps:bodyPr rot="0" vert="horz" wrap="square" lIns="91440" tIns="45720" rIns="91440" bIns="45720" anchor="t" anchorCtr="0" upright="1">
                                                          <a:noAutofit/>
                                                        </wps:bodyPr>
                                                      </wps:wsp>
                                                      <wps:wsp>
                                                        <wps:cNvPr id="415" name="Text Box 296"/>
                                                        <wps:cNvSpPr txBox="1">
                                                          <a:spLocks noChangeArrowheads="1"/>
                                                        </wps:cNvSpPr>
                                                        <wps:spPr bwMode="auto">
                                                          <a:xfrm>
                                                            <a:off x="2126" y="5103"/>
                                                            <a:ext cx="5832" cy="2646"/>
                                                          </a:xfrm>
                                                          <a:prstGeom prst="rect">
                                                            <a:avLst/>
                                                          </a:prstGeom>
                                                          <a:solidFill>
                                                            <a:srgbClr val="C0504D"/>
                                                          </a:solidFill>
                                                          <a:ln w="6350">
                                                            <a:solidFill>
                                                              <a:srgbClr val="C0504D"/>
                                                            </a:solidFill>
                                                            <a:miter lim="800000"/>
                                                            <a:headEnd/>
                                                            <a:tailEnd/>
                                                          </a:ln>
                                                        </wps:spPr>
                                                        <wps:txbx>
                                                          <w:txbxContent>
                                                            <w:p w:rsidR="00FF54D4" w:rsidRDefault="00FF54D4" w:rsidP="00FF54D4"/>
                                                          </w:txbxContent>
                                                        </wps:txbx>
                                                        <wps:bodyPr rot="0" vert="horz" wrap="square" lIns="91440" tIns="45720" rIns="91440" bIns="45720" anchor="t" anchorCtr="0" upright="1">
                                                          <a:noAutofit/>
                                                        </wps:bodyPr>
                                                      </wps:wsp>
                                                      <wps:wsp>
                                                        <wps:cNvPr id="416" name="Straight Arrow Connector 297"/>
                                                        <wps:cNvCnPr>
                                                          <a:cxnSpLocks noChangeShapeType="1"/>
                                                        </wps:cNvCnPr>
                                                        <wps:spPr bwMode="auto">
                                                          <a:xfrm>
                                                            <a:off x="6592" y="2551"/>
                                                            <a:ext cx="0" cy="2547"/>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417" name="Straight Arrow Connector 298"/>
                                                        <wps:cNvCnPr>
                                                          <a:cxnSpLocks noChangeShapeType="1"/>
                                                        </wps:cNvCnPr>
                                                        <wps:spPr bwMode="auto">
                                                          <a:xfrm>
                                                            <a:off x="3296" y="2551"/>
                                                            <a:ext cx="0" cy="2547"/>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g:grpSp>
                                                    <wpg:grpSp>
                                                      <wpg:cNvPr id="418" name="Group 299"/>
                                                      <wpg:cNvGrpSpPr>
                                                        <a:grpSpLocks/>
                                                      </wpg:cNvGrpSpPr>
                                                      <wpg:grpSpPr bwMode="auto">
                                                        <a:xfrm>
                                                          <a:off x="0" y="0"/>
                                                          <a:ext cx="10083" cy="7747"/>
                                                          <a:chOff x="0" y="0"/>
                                                          <a:chExt cx="10088" cy="7749"/>
                                                        </a:xfrm>
                                                      </wpg:grpSpPr>
                                                      <wps:wsp>
                                                        <wps:cNvPr id="419" name="Text Box 300"/>
                                                        <wps:cNvSpPr txBox="1">
                                                          <a:spLocks noChangeArrowheads="1"/>
                                                        </wps:cNvSpPr>
                                                        <wps:spPr bwMode="auto">
                                                          <a:xfrm>
                                                            <a:off x="0" y="0"/>
                                                            <a:ext cx="5410" cy="3187"/>
                                                          </a:xfrm>
                                                          <a:prstGeom prst="rect">
                                                            <a:avLst/>
                                                          </a:prstGeom>
                                                          <a:solidFill>
                                                            <a:srgbClr val="FFFFFF"/>
                                                          </a:solidFill>
                                                          <a:ln w="6350">
                                                            <a:solidFill>
                                                              <a:srgbClr val="FFFFFF"/>
                                                            </a:solidFill>
                                                            <a:miter lim="800000"/>
                                                            <a:headEnd/>
                                                            <a:tailEnd/>
                                                          </a:ln>
                                                        </wps:spPr>
                                                        <wps:txbx>
                                                          <w:txbxContent>
                                                            <w:p w:rsidR="00FF54D4" w:rsidRPr="00EB5217" w:rsidRDefault="00FF54D4" w:rsidP="00FF54D4">
                                                              <w:pPr>
                                                                <w:rPr>
                                                                  <w:rFonts w:ascii="Times New Roman" w:hAnsi="Times New Roman" w:cs="Times New Roman"/>
                                                                  <w:sz w:val="20"/>
                                                                </w:rPr>
                                                              </w:pPr>
                                                              <w:proofErr w:type="gramStart"/>
                                                              <w:r w:rsidRPr="00EB5217">
                                                                <w:rPr>
                                                                  <w:rFonts w:ascii="Times New Roman" w:hAnsi="Times New Roman" w:cs="Times New Roman"/>
                                                                  <w:sz w:val="20"/>
                                                                </w:rPr>
                                                                <w:t>Y</w:t>
                                                              </w:r>
                                                              <w:r w:rsidRPr="00EB5217">
                                                                <w:rPr>
                                                                  <w:rFonts w:ascii="Times New Roman" w:hAnsi="Times New Roman" w:cs="Times New Roman"/>
                                                                  <w:sz w:val="20"/>
                                                                  <w:vertAlign w:val="subscript"/>
                                                                </w:rPr>
                                                                <w:t>(</w:t>
                                                              </w:r>
                                                              <w:proofErr w:type="gramEnd"/>
                                                              <w:r w:rsidRPr="00EB5217">
                                                                <w:rPr>
                                                                  <w:rFonts w:ascii="Times New Roman" w:hAnsi="Times New Roman" w:cs="Times New Roman"/>
                                                                  <w:sz w:val="20"/>
                                                                  <w:vertAlign w:val="subscript"/>
                                                                </w:rPr>
                                                                <w:t>3-0)</w:t>
                                                              </w:r>
                                                            </w:p>
                                                          </w:txbxContent>
                                                        </wps:txbx>
                                                        <wps:bodyPr rot="0" vert="horz" wrap="square" lIns="91440" tIns="45720" rIns="91440" bIns="45720" anchor="t" anchorCtr="0" upright="1">
                                                          <a:noAutofit/>
                                                        </wps:bodyPr>
                                                      </wps:wsp>
                                                      <wps:wsp>
                                                        <wps:cNvPr id="420" name="Text Box 301"/>
                                                        <wps:cNvSpPr txBox="1">
                                                          <a:spLocks noChangeArrowheads="1"/>
                                                        </wps:cNvSpPr>
                                                        <wps:spPr bwMode="auto">
                                                          <a:xfrm>
                                                            <a:off x="4678" y="0"/>
                                                            <a:ext cx="5410" cy="3187"/>
                                                          </a:xfrm>
                                                          <a:prstGeom prst="rect">
                                                            <a:avLst/>
                                                          </a:prstGeom>
                                                          <a:solidFill>
                                                            <a:srgbClr val="FFFFFF"/>
                                                          </a:solidFill>
                                                          <a:ln w="6350">
                                                            <a:solidFill>
                                                              <a:srgbClr val="FFFFFF"/>
                                                            </a:solidFill>
                                                            <a:miter lim="800000"/>
                                                            <a:headEnd/>
                                                            <a:tailEnd/>
                                                          </a:ln>
                                                        </wps:spPr>
                                                        <wps:txbx>
                                                          <w:txbxContent>
                                                            <w:p w:rsidR="00FF54D4" w:rsidRPr="00EB5217" w:rsidRDefault="00FF54D4" w:rsidP="00FF54D4">
                                                              <w:pPr>
                                                                <w:rPr>
                                                                  <w:rFonts w:ascii="Times New Roman" w:hAnsi="Times New Roman" w:cs="Times New Roman"/>
                                                                  <w:sz w:val="20"/>
                                                                </w:rPr>
                                                              </w:pPr>
                                                              <w:proofErr w:type="gramStart"/>
                                                              <w:r w:rsidRPr="00EB5217">
                                                                <w:rPr>
                                                                  <w:rFonts w:ascii="Times New Roman" w:hAnsi="Times New Roman" w:cs="Times New Roman"/>
                                                                  <w:sz w:val="20"/>
                                                                </w:rPr>
                                                                <w:t>X</w:t>
                                                              </w:r>
                                                              <w:r w:rsidRPr="00EB5217">
                                                                <w:rPr>
                                                                  <w:rFonts w:ascii="Times New Roman" w:hAnsi="Times New Roman" w:cs="Times New Roman"/>
                                                                  <w:sz w:val="20"/>
                                                                  <w:vertAlign w:val="subscript"/>
                                                                </w:rPr>
                                                                <w:t>(</w:t>
                                                              </w:r>
                                                              <w:proofErr w:type="gramEnd"/>
                                                              <w:r w:rsidRPr="00EB5217">
                                                                <w:rPr>
                                                                  <w:rFonts w:ascii="Times New Roman" w:hAnsi="Times New Roman" w:cs="Times New Roman"/>
                                                                  <w:sz w:val="20"/>
                                                                  <w:vertAlign w:val="subscript"/>
                                                                </w:rPr>
                                                                <w:t>3-0)</w:t>
                                                              </w:r>
                                                            </w:p>
                                                          </w:txbxContent>
                                                        </wps:txbx>
                                                        <wps:bodyPr rot="0" vert="horz" wrap="square" lIns="91440" tIns="45720" rIns="91440" bIns="45720" anchor="t" anchorCtr="0" upright="1">
                                                          <a:noAutofit/>
                                                        </wps:bodyPr>
                                                      </wps:wsp>
                                                      <wps:wsp>
                                                        <wps:cNvPr id="421" name="Text Box 302"/>
                                                        <wps:cNvSpPr txBox="1">
                                                          <a:spLocks noChangeArrowheads="1"/>
                                                        </wps:cNvSpPr>
                                                        <wps:spPr bwMode="auto">
                                                          <a:xfrm>
                                                            <a:off x="2126" y="5103"/>
                                                            <a:ext cx="5832" cy="2646"/>
                                                          </a:xfrm>
                                                          <a:prstGeom prst="rect">
                                                            <a:avLst/>
                                                          </a:prstGeom>
                                                          <a:solidFill>
                                                            <a:srgbClr val="C0504D"/>
                                                          </a:solidFill>
                                                          <a:ln w="6350">
                                                            <a:solidFill>
                                                              <a:srgbClr val="C0504D"/>
                                                            </a:solidFill>
                                                            <a:miter lim="800000"/>
                                                            <a:headEnd/>
                                                            <a:tailEnd/>
                                                          </a:ln>
                                                        </wps:spPr>
                                                        <wps:txbx>
                                                          <w:txbxContent>
                                                            <w:p w:rsidR="00FF54D4" w:rsidRDefault="00FF54D4" w:rsidP="00FF54D4"/>
                                                          </w:txbxContent>
                                                        </wps:txbx>
                                                        <wps:bodyPr rot="0" vert="horz" wrap="square" lIns="91440" tIns="45720" rIns="91440" bIns="45720" anchor="t" anchorCtr="0" upright="1">
                                                          <a:noAutofit/>
                                                        </wps:bodyPr>
                                                      </wps:wsp>
                                                      <wps:wsp>
                                                        <wps:cNvPr id="422" name="Straight Arrow Connector 303"/>
                                                        <wps:cNvCnPr>
                                                          <a:cxnSpLocks noChangeShapeType="1"/>
                                                        </wps:cNvCnPr>
                                                        <wps:spPr bwMode="auto">
                                                          <a:xfrm>
                                                            <a:off x="6592" y="2551"/>
                                                            <a:ext cx="0" cy="2547"/>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423" name="Straight Arrow Connector 304"/>
                                                        <wps:cNvCnPr>
                                                          <a:cxnSpLocks noChangeShapeType="1"/>
                                                        </wps:cNvCnPr>
                                                        <wps:spPr bwMode="auto">
                                                          <a:xfrm>
                                                            <a:off x="3296" y="2551"/>
                                                            <a:ext cx="0" cy="2547"/>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g:grpSp>
                                                  </wpg:grpSp>
                                                </wpg:grpSp>
                                                <wpg:grpSp>
                                                  <wpg:cNvPr id="424" name="Group 318"/>
                                                  <wpg:cNvGrpSpPr>
                                                    <a:grpSpLocks/>
                                                  </wpg:cNvGrpSpPr>
                                                  <wpg:grpSpPr bwMode="auto">
                                                    <a:xfrm>
                                                      <a:off x="2232" y="12546"/>
                                                      <a:ext cx="23175" cy="18601"/>
                                                      <a:chOff x="0" y="0"/>
                                                      <a:chExt cx="23174" cy="18601"/>
                                                    </a:xfrm>
                                                  </wpg:grpSpPr>
                                                  <wps:wsp>
                                                    <wps:cNvPr id="425" name="Text Box 306"/>
                                                    <wps:cNvSpPr txBox="1">
                                                      <a:spLocks noChangeArrowheads="1"/>
                                                    </wps:cNvSpPr>
                                                    <wps:spPr bwMode="auto">
                                                      <a:xfrm>
                                                        <a:off x="7017" y="0"/>
                                                        <a:ext cx="15945" cy="2546"/>
                                                      </a:xfrm>
                                                      <a:prstGeom prst="rect">
                                                        <a:avLst/>
                                                      </a:prstGeom>
                                                      <a:solidFill>
                                                        <a:srgbClr val="1F497D"/>
                                                      </a:solidFill>
                                                      <a:ln w="6350">
                                                        <a:solidFill>
                                                          <a:srgbClr val="1F497D"/>
                                                        </a:solidFill>
                                                        <a:miter lim="800000"/>
                                                        <a:headEnd/>
                                                        <a:tailEnd/>
                                                      </a:ln>
                                                    </wps:spPr>
                                                    <wps:txbx>
                                                      <w:txbxContent>
                                                        <w:p w:rsidR="00FF54D4" w:rsidRPr="00EB5217" w:rsidRDefault="00FF54D4" w:rsidP="00EB5217">
                                                          <w:pPr>
                                                            <w:jc w:val="center"/>
                                                            <w:rPr>
                                                              <w:rFonts w:ascii="Times New Roman" w:hAnsi="Times New Roman" w:cs="Times New Roman"/>
                                                              <w:sz w:val="20"/>
                                                            </w:rPr>
                                                          </w:pPr>
                                                          <w:r w:rsidRPr="00EB5217">
                                                            <w:rPr>
                                                              <w:rFonts w:ascii="Times New Roman" w:hAnsi="Times New Roman" w:cs="Times New Roman"/>
                                                              <w:sz w:val="20"/>
                                                            </w:rPr>
                                                            <w:t>8-Bit Adder</w:t>
                                                          </w:r>
                                                        </w:p>
                                                      </w:txbxContent>
                                                    </wps:txbx>
                                                    <wps:bodyPr rot="0" vert="horz" wrap="square" lIns="91440" tIns="45720" rIns="91440" bIns="45720" anchor="t" anchorCtr="0" upright="1">
                                                      <a:noAutofit/>
                                                    </wps:bodyPr>
                                                  </wps:wsp>
                                                  <wps:wsp>
                                                    <wps:cNvPr id="426" name="Text Box 307"/>
                                                    <wps:cNvSpPr txBox="1">
                                                      <a:spLocks noChangeArrowheads="1"/>
                                                    </wps:cNvSpPr>
                                                    <wps:spPr bwMode="auto">
                                                      <a:xfrm>
                                                        <a:off x="7230" y="8187"/>
                                                        <a:ext cx="15944" cy="2546"/>
                                                      </a:xfrm>
                                                      <a:prstGeom prst="rect">
                                                        <a:avLst/>
                                                      </a:prstGeom>
                                                      <a:solidFill>
                                                        <a:srgbClr val="1F497D"/>
                                                      </a:solidFill>
                                                      <a:ln w="6350">
                                                        <a:solidFill>
                                                          <a:srgbClr val="1F497D"/>
                                                        </a:solidFill>
                                                        <a:miter lim="800000"/>
                                                        <a:headEnd/>
                                                        <a:tailEnd/>
                                                      </a:ln>
                                                    </wps:spPr>
                                                    <wps:txbx>
                                                      <w:txbxContent>
                                                        <w:p w:rsidR="00FF54D4" w:rsidRPr="00EB5217" w:rsidRDefault="00FF54D4" w:rsidP="00EB5217">
                                                          <w:pPr>
                                                            <w:jc w:val="center"/>
                                                            <w:rPr>
                                                              <w:rFonts w:ascii="Times New Roman" w:hAnsi="Times New Roman" w:cs="Times New Roman"/>
                                                              <w:sz w:val="20"/>
                                                            </w:rPr>
                                                          </w:pPr>
                                                          <w:r w:rsidRPr="00EB5217">
                                                            <w:rPr>
                                                              <w:rFonts w:ascii="Times New Roman" w:hAnsi="Times New Roman" w:cs="Times New Roman"/>
                                                              <w:sz w:val="20"/>
                                                            </w:rPr>
                                                            <w:t>8-Bit Adder</w:t>
                                                          </w:r>
                                                        </w:p>
                                                      </w:txbxContent>
                                                    </wps:txbx>
                                                    <wps:bodyPr rot="0" vert="horz" wrap="square" lIns="91440" tIns="45720" rIns="91440" bIns="45720" anchor="t" anchorCtr="0" upright="1">
                                                      <a:noAutofit/>
                                                    </wps:bodyPr>
                                                  </wps:wsp>
                                                  <wps:wsp>
                                                    <wps:cNvPr id="427" name="Text Box 315"/>
                                                    <wps:cNvSpPr txBox="1">
                                                      <a:spLocks noChangeArrowheads="1"/>
                                                    </wps:cNvSpPr>
                                                    <wps:spPr bwMode="auto">
                                                      <a:xfrm>
                                                        <a:off x="0" y="16055"/>
                                                        <a:ext cx="15944" cy="2546"/>
                                                      </a:xfrm>
                                                      <a:prstGeom prst="rect">
                                                        <a:avLst/>
                                                      </a:prstGeom>
                                                      <a:solidFill>
                                                        <a:srgbClr val="1F497D"/>
                                                      </a:solidFill>
                                                      <a:ln w="6350">
                                                        <a:solidFill>
                                                          <a:srgbClr val="1F497D"/>
                                                        </a:solidFill>
                                                        <a:miter lim="800000"/>
                                                        <a:headEnd/>
                                                        <a:tailEnd/>
                                                      </a:ln>
                                                    </wps:spPr>
                                                    <wps:txbx>
                                                      <w:txbxContent>
                                                        <w:p w:rsidR="00FF54D4" w:rsidRPr="00EB5217" w:rsidRDefault="00FF54D4" w:rsidP="00EB5217">
                                                          <w:pPr>
                                                            <w:jc w:val="center"/>
                                                            <w:rPr>
                                                              <w:rFonts w:ascii="Times New Roman" w:hAnsi="Times New Roman" w:cs="Times New Roman"/>
                                                              <w:sz w:val="20"/>
                                                            </w:rPr>
                                                          </w:pPr>
                                                          <w:r w:rsidRPr="00EB5217">
                                                            <w:rPr>
                                                              <w:rFonts w:ascii="Times New Roman" w:hAnsi="Times New Roman" w:cs="Times New Roman"/>
                                                              <w:sz w:val="20"/>
                                                            </w:rPr>
                                                            <w:t>8-Bit Adder</w:t>
                                                          </w:r>
                                                        </w:p>
                                                      </w:txbxContent>
                                                    </wps:txbx>
                                                    <wps:bodyPr rot="0" vert="horz" wrap="square" lIns="91440" tIns="45720" rIns="91440" bIns="45720" anchor="t" anchorCtr="0" upright="1">
                                                      <a:noAutofit/>
                                                    </wps:bodyPr>
                                                  </wps:wsp>
                                                </wpg:grpSp>
                                                <wps:wsp>
                                                  <wps:cNvPr id="428" name="Straight Arrow Connector 317"/>
                                                  <wps:cNvCnPr>
                                                    <a:cxnSpLocks noChangeShapeType="1"/>
                                                  </wps:cNvCnPr>
                                                  <wps:spPr bwMode="auto">
                                                    <a:xfrm flipH="1">
                                                      <a:off x="13503" y="15098"/>
                                                      <a:ext cx="0" cy="5632"/>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g:grpSp>
                                                  <wpg:cNvPr id="429" name="Group 150"/>
                                                  <wpg:cNvGrpSpPr>
                                                    <a:grpSpLocks/>
                                                  </wpg:cNvGrpSpPr>
                                                  <wpg:grpSpPr bwMode="auto">
                                                    <a:xfrm>
                                                      <a:off x="15417" y="24986"/>
                                                      <a:ext cx="2444" cy="3600"/>
                                                      <a:chOff x="0" y="0"/>
                                                      <a:chExt cx="244475" cy="360510"/>
                                                    </a:xfrm>
                                                  </wpg:grpSpPr>
                                                  <wps:wsp>
                                                    <wps:cNvPr id="430" name="Text Box 151"/>
                                                    <wps:cNvSpPr txBox="1">
                                                      <a:spLocks noChangeArrowheads="1"/>
                                                    </wps:cNvSpPr>
                                                    <wps:spPr bwMode="auto">
                                                      <a:xfrm>
                                                        <a:off x="0" y="0"/>
                                                        <a:ext cx="244475" cy="201295"/>
                                                      </a:xfrm>
                                                      <a:prstGeom prst="rect">
                                                        <a:avLst/>
                                                      </a:prstGeom>
                                                      <a:solidFill>
                                                        <a:srgbClr val="FFFFFF"/>
                                                      </a:solidFill>
                                                      <a:ln w="6350">
                                                        <a:solidFill>
                                                          <a:srgbClr val="FFFFFF"/>
                                                        </a:solidFill>
                                                        <a:miter lim="800000"/>
                                                        <a:headEnd/>
                                                        <a:tailEnd/>
                                                      </a:ln>
                                                    </wps:spPr>
                                                    <wps:txbx>
                                                      <w:txbxContent>
                                                        <w:p w:rsidR="00FF54D4" w:rsidRPr="00EB5217" w:rsidRDefault="00FF54D4" w:rsidP="00FF54D4">
                                                          <w:pPr>
                                                            <w:rPr>
                                                              <w:rFonts w:ascii="Times New Roman" w:hAnsi="Times New Roman" w:cs="Times New Roman"/>
                                                              <w:sz w:val="18"/>
                                                            </w:rPr>
                                                          </w:pPr>
                                                          <w:r w:rsidRPr="00EB5217">
                                                            <w:rPr>
                                                              <w:rFonts w:ascii="Times New Roman" w:hAnsi="Times New Roman" w:cs="Times New Roman"/>
                                                              <w:sz w:val="18"/>
                                                            </w:rPr>
                                                            <w:t>0</w:t>
                                                          </w:r>
                                                        </w:p>
                                                      </w:txbxContent>
                                                    </wps:txbx>
                                                    <wps:bodyPr rot="0" vert="horz" wrap="square" lIns="91440" tIns="45720" rIns="91440" bIns="45720" anchor="t" anchorCtr="0" upright="1">
                                                      <a:noAutofit/>
                                                    </wps:bodyPr>
                                                  </wps:wsp>
                                                  <wps:wsp>
                                                    <wps:cNvPr id="431" name="Straight Arrow Connector 152"/>
                                                    <wps:cNvCnPr>
                                                      <a:cxnSpLocks noChangeShapeType="1"/>
                                                    </wps:cNvCnPr>
                                                    <wps:spPr bwMode="auto">
                                                      <a:xfrm>
                                                        <a:off x="116958" y="159488"/>
                                                        <a:ext cx="2349" cy="201022"/>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g:grpSp>
                                                <wpg:grpSp>
                                                  <wpg:cNvPr id="432" name="Group 156"/>
                                                  <wpg:cNvGrpSpPr>
                                                    <a:grpSpLocks/>
                                                  </wpg:cNvGrpSpPr>
                                                  <wpg:grpSpPr bwMode="auto">
                                                    <a:xfrm>
                                                      <a:off x="21158" y="17012"/>
                                                      <a:ext cx="4146" cy="3711"/>
                                                      <a:chOff x="0" y="0"/>
                                                      <a:chExt cx="414596" cy="371142"/>
                                                    </a:xfrm>
                                                  </wpg:grpSpPr>
                                                  <wpg:grpSp>
                                                    <wpg:cNvPr id="433" name="Group 149"/>
                                                    <wpg:cNvGrpSpPr>
                                                      <a:grpSpLocks/>
                                                    </wpg:cNvGrpSpPr>
                                                    <wpg:grpSpPr bwMode="auto">
                                                      <a:xfrm>
                                                        <a:off x="170121" y="0"/>
                                                        <a:ext cx="244475" cy="360510"/>
                                                        <a:chOff x="0" y="0"/>
                                                        <a:chExt cx="244475" cy="360510"/>
                                                      </a:xfrm>
                                                    </wpg:grpSpPr>
                                                    <wps:wsp>
                                                      <wps:cNvPr id="434" name="Text Box 147"/>
                                                      <wps:cNvSpPr txBox="1">
                                                        <a:spLocks noChangeArrowheads="1"/>
                                                      </wps:cNvSpPr>
                                                      <wps:spPr bwMode="auto">
                                                        <a:xfrm>
                                                          <a:off x="0" y="0"/>
                                                          <a:ext cx="244475" cy="201295"/>
                                                        </a:xfrm>
                                                        <a:prstGeom prst="rect">
                                                          <a:avLst/>
                                                        </a:prstGeom>
                                                        <a:solidFill>
                                                          <a:srgbClr val="FFFFFF"/>
                                                        </a:solidFill>
                                                        <a:ln w="6350">
                                                          <a:solidFill>
                                                            <a:srgbClr val="FFFFFF"/>
                                                          </a:solidFill>
                                                          <a:miter lim="800000"/>
                                                          <a:headEnd/>
                                                          <a:tailEnd/>
                                                        </a:ln>
                                                      </wps:spPr>
                                                      <wps:txbx>
                                                        <w:txbxContent>
                                                          <w:p w:rsidR="00FF54D4" w:rsidRPr="00EB5217" w:rsidRDefault="00FF54D4" w:rsidP="00FF54D4">
                                                            <w:pPr>
                                                              <w:rPr>
                                                                <w:rFonts w:ascii="Times New Roman" w:hAnsi="Times New Roman" w:cs="Times New Roman"/>
                                                                <w:sz w:val="18"/>
                                                              </w:rPr>
                                                            </w:pPr>
                                                            <w:r w:rsidRPr="00EB5217">
                                                              <w:rPr>
                                                                <w:rFonts w:ascii="Times New Roman" w:hAnsi="Times New Roman" w:cs="Times New Roman"/>
                                                                <w:sz w:val="18"/>
                                                              </w:rPr>
                                                              <w:t>0</w:t>
                                                            </w:r>
                                                          </w:p>
                                                        </w:txbxContent>
                                                      </wps:txbx>
                                                      <wps:bodyPr rot="0" vert="horz" wrap="square" lIns="91440" tIns="45720" rIns="91440" bIns="45720" anchor="t" anchorCtr="0" upright="1">
                                                        <a:noAutofit/>
                                                      </wps:bodyPr>
                                                    </wps:wsp>
                                                    <wps:wsp>
                                                      <wps:cNvPr id="435" name="Straight Arrow Connector 146"/>
                                                      <wps:cNvCnPr>
                                                        <a:cxnSpLocks noChangeShapeType="1"/>
                                                      </wps:cNvCnPr>
                                                      <wps:spPr bwMode="auto">
                                                        <a:xfrm>
                                                          <a:off x="116958" y="159488"/>
                                                          <a:ext cx="2349" cy="201022"/>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g:grpSp>
                                                  <wpg:grpSp>
                                                    <wpg:cNvPr id="436" name="Group 153"/>
                                                    <wpg:cNvGrpSpPr>
                                                      <a:grpSpLocks/>
                                                    </wpg:cNvGrpSpPr>
                                                    <wpg:grpSpPr bwMode="auto">
                                                      <a:xfrm>
                                                        <a:off x="0" y="10632"/>
                                                        <a:ext cx="244475" cy="360510"/>
                                                        <a:chOff x="0" y="0"/>
                                                        <a:chExt cx="244475" cy="360510"/>
                                                      </a:xfrm>
                                                    </wpg:grpSpPr>
                                                    <wps:wsp>
                                                      <wps:cNvPr id="437" name="Text Box 154"/>
                                                      <wps:cNvSpPr txBox="1">
                                                        <a:spLocks noChangeArrowheads="1"/>
                                                      </wps:cNvSpPr>
                                                      <wps:spPr bwMode="auto">
                                                        <a:xfrm>
                                                          <a:off x="0" y="0"/>
                                                          <a:ext cx="244475" cy="201295"/>
                                                        </a:xfrm>
                                                        <a:prstGeom prst="rect">
                                                          <a:avLst/>
                                                        </a:prstGeom>
                                                        <a:solidFill>
                                                          <a:srgbClr val="FFFFFF"/>
                                                        </a:solidFill>
                                                        <a:ln w="6350">
                                                          <a:solidFill>
                                                            <a:srgbClr val="FFFFFF"/>
                                                          </a:solidFill>
                                                          <a:miter lim="800000"/>
                                                          <a:headEnd/>
                                                          <a:tailEnd/>
                                                        </a:ln>
                                                      </wps:spPr>
                                                      <wps:txbx>
                                                        <w:txbxContent>
                                                          <w:p w:rsidR="00FF54D4" w:rsidRPr="00EB5217" w:rsidRDefault="00FF54D4" w:rsidP="00FF54D4">
                                                            <w:pPr>
                                                              <w:rPr>
                                                                <w:rFonts w:ascii="Times New Roman" w:hAnsi="Times New Roman" w:cs="Times New Roman"/>
                                                                <w:sz w:val="18"/>
                                                              </w:rPr>
                                                            </w:pPr>
                                                            <w:r w:rsidRPr="00EB5217">
                                                              <w:rPr>
                                                                <w:rFonts w:ascii="Times New Roman" w:hAnsi="Times New Roman" w:cs="Times New Roman"/>
                                                                <w:sz w:val="18"/>
                                                              </w:rPr>
                                                              <w:t>0</w:t>
                                                            </w:r>
                                                          </w:p>
                                                        </w:txbxContent>
                                                      </wps:txbx>
                                                      <wps:bodyPr rot="0" vert="horz" wrap="square" lIns="91440" tIns="45720" rIns="91440" bIns="45720" anchor="t" anchorCtr="0" upright="1">
                                                        <a:noAutofit/>
                                                      </wps:bodyPr>
                                                    </wps:wsp>
                                                    <wps:wsp>
                                                      <wps:cNvPr id="438" name="Straight Arrow Connector 155"/>
                                                      <wps:cNvCnPr>
                                                        <a:cxnSpLocks noChangeShapeType="1"/>
                                                      </wps:cNvCnPr>
                                                      <wps:spPr bwMode="auto">
                                                        <a:xfrm>
                                                          <a:off x="116958" y="159488"/>
                                                          <a:ext cx="2349" cy="201022"/>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g:grpSp>
                                                </wpg:grpSp>
                                                <wpg:grpSp>
                                                  <wpg:cNvPr id="439" name="Group 157"/>
                                                  <wpg:cNvGrpSpPr>
                                                    <a:grpSpLocks/>
                                                  </wpg:cNvGrpSpPr>
                                                  <wpg:grpSpPr bwMode="auto">
                                                    <a:xfrm>
                                                      <a:off x="17224" y="17012"/>
                                                      <a:ext cx="4146" cy="3711"/>
                                                      <a:chOff x="0" y="0"/>
                                                      <a:chExt cx="414596" cy="371142"/>
                                                    </a:xfrm>
                                                  </wpg:grpSpPr>
                                                  <wpg:grpSp>
                                                    <wpg:cNvPr id="440" name="Group 158"/>
                                                    <wpg:cNvGrpSpPr>
                                                      <a:grpSpLocks/>
                                                    </wpg:cNvGrpSpPr>
                                                    <wpg:grpSpPr bwMode="auto">
                                                      <a:xfrm>
                                                        <a:off x="170121" y="0"/>
                                                        <a:ext cx="244475" cy="360510"/>
                                                        <a:chOff x="0" y="0"/>
                                                        <a:chExt cx="244475" cy="360510"/>
                                                      </a:xfrm>
                                                    </wpg:grpSpPr>
                                                    <wps:wsp>
                                                      <wps:cNvPr id="441" name="Text Box 159"/>
                                                      <wps:cNvSpPr txBox="1">
                                                        <a:spLocks noChangeArrowheads="1"/>
                                                      </wps:cNvSpPr>
                                                      <wps:spPr bwMode="auto">
                                                        <a:xfrm>
                                                          <a:off x="0" y="0"/>
                                                          <a:ext cx="244475" cy="201295"/>
                                                        </a:xfrm>
                                                        <a:prstGeom prst="rect">
                                                          <a:avLst/>
                                                        </a:prstGeom>
                                                        <a:solidFill>
                                                          <a:srgbClr val="FFFFFF"/>
                                                        </a:solidFill>
                                                        <a:ln w="6350">
                                                          <a:solidFill>
                                                            <a:srgbClr val="FFFFFF"/>
                                                          </a:solidFill>
                                                          <a:miter lim="800000"/>
                                                          <a:headEnd/>
                                                          <a:tailEnd/>
                                                        </a:ln>
                                                      </wps:spPr>
                                                      <wps:txbx>
                                                        <w:txbxContent>
                                                          <w:p w:rsidR="00FF54D4" w:rsidRPr="00EB5217" w:rsidRDefault="00FF54D4" w:rsidP="00FF54D4">
                                                            <w:pPr>
                                                              <w:rPr>
                                                                <w:rFonts w:ascii="Times New Roman" w:hAnsi="Times New Roman" w:cs="Times New Roman"/>
                                                                <w:sz w:val="18"/>
                                                              </w:rPr>
                                                            </w:pPr>
                                                            <w:r w:rsidRPr="00EB5217">
                                                              <w:rPr>
                                                                <w:rFonts w:ascii="Times New Roman" w:hAnsi="Times New Roman" w:cs="Times New Roman"/>
                                                                <w:sz w:val="18"/>
                                                              </w:rPr>
                                                              <w:t>0</w:t>
                                                            </w:r>
                                                          </w:p>
                                                        </w:txbxContent>
                                                      </wps:txbx>
                                                      <wps:bodyPr rot="0" vert="horz" wrap="square" lIns="91440" tIns="45720" rIns="91440" bIns="45720" anchor="t" anchorCtr="0" upright="1">
                                                        <a:noAutofit/>
                                                      </wps:bodyPr>
                                                    </wps:wsp>
                                                    <wps:wsp>
                                                      <wps:cNvPr id="442" name="Straight Arrow Connector 352"/>
                                                      <wps:cNvCnPr>
                                                        <a:cxnSpLocks noChangeShapeType="1"/>
                                                      </wps:cNvCnPr>
                                                      <wps:spPr bwMode="auto">
                                                        <a:xfrm>
                                                          <a:off x="116958" y="159488"/>
                                                          <a:ext cx="2349" cy="201022"/>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g:grpSp>
                                                  <wpg:grpSp>
                                                    <wpg:cNvPr id="443" name="Group 353"/>
                                                    <wpg:cNvGrpSpPr>
                                                      <a:grpSpLocks/>
                                                    </wpg:cNvGrpSpPr>
                                                    <wpg:grpSpPr bwMode="auto">
                                                      <a:xfrm>
                                                        <a:off x="0" y="10632"/>
                                                        <a:ext cx="244475" cy="360510"/>
                                                        <a:chOff x="0" y="0"/>
                                                        <a:chExt cx="244475" cy="360510"/>
                                                      </a:xfrm>
                                                    </wpg:grpSpPr>
                                                    <wps:wsp>
                                                      <wps:cNvPr id="444" name="Text Box 354"/>
                                                      <wps:cNvSpPr txBox="1">
                                                        <a:spLocks noChangeArrowheads="1"/>
                                                      </wps:cNvSpPr>
                                                      <wps:spPr bwMode="auto">
                                                        <a:xfrm>
                                                          <a:off x="0" y="0"/>
                                                          <a:ext cx="244475" cy="201295"/>
                                                        </a:xfrm>
                                                        <a:prstGeom prst="rect">
                                                          <a:avLst/>
                                                        </a:prstGeom>
                                                        <a:solidFill>
                                                          <a:srgbClr val="FFFFFF"/>
                                                        </a:solidFill>
                                                        <a:ln w="6350">
                                                          <a:solidFill>
                                                            <a:srgbClr val="FFFFFF"/>
                                                          </a:solidFill>
                                                          <a:miter lim="800000"/>
                                                          <a:headEnd/>
                                                          <a:tailEnd/>
                                                        </a:ln>
                                                      </wps:spPr>
                                                      <wps:txbx>
                                                        <w:txbxContent>
                                                          <w:p w:rsidR="00FF54D4" w:rsidRPr="00EB5217" w:rsidRDefault="00FF54D4" w:rsidP="00FF54D4">
                                                            <w:pPr>
                                                              <w:rPr>
                                                                <w:rFonts w:ascii="Times New Roman" w:hAnsi="Times New Roman" w:cs="Times New Roman"/>
                                                                <w:sz w:val="18"/>
                                                              </w:rPr>
                                                            </w:pPr>
                                                            <w:r w:rsidRPr="00EB5217">
                                                              <w:rPr>
                                                                <w:rFonts w:ascii="Times New Roman" w:hAnsi="Times New Roman" w:cs="Times New Roman"/>
                                                                <w:sz w:val="18"/>
                                                              </w:rPr>
                                                              <w:t>0</w:t>
                                                            </w:r>
                                                          </w:p>
                                                        </w:txbxContent>
                                                      </wps:txbx>
                                                      <wps:bodyPr rot="0" vert="horz" wrap="square" lIns="91440" tIns="45720" rIns="91440" bIns="45720" anchor="t" anchorCtr="0" upright="1">
                                                        <a:noAutofit/>
                                                      </wps:bodyPr>
                                                    </wps:wsp>
                                                    <wps:wsp>
                                                      <wps:cNvPr id="445" name="Straight Arrow Connector 355"/>
                                                      <wps:cNvCnPr>
                                                        <a:cxnSpLocks noChangeShapeType="1"/>
                                                      </wps:cNvCnPr>
                                                      <wps:spPr bwMode="auto">
                                                        <a:xfrm>
                                                          <a:off x="116958" y="159488"/>
                                                          <a:ext cx="2349" cy="201022"/>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g:grpSp>
                                                </wpg:grpSp>
                                                <wpg:grpSp>
                                                  <wpg:cNvPr id="446" name="Group 409"/>
                                                  <wpg:cNvGrpSpPr>
                                                    <a:grpSpLocks/>
                                                  </wpg:cNvGrpSpPr>
                                                  <wpg:grpSpPr bwMode="auto">
                                                    <a:xfrm>
                                                      <a:off x="11802" y="24986"/>
                                                      <a:ext cx="2444" cy="3600"/>
                                                      <a:chOff x="0" y="0"/>
                                                      <a:chExt cx="244475" cy="360510"/>
                                                    </a:xfrm>
                                                  </wpg:grpSpPr>
                                                  <wps:wsp>
                                                    <wps:cNvPr id="447" name="Text Box 418"/>
                                                    <wps:cNvSpPr txBox="1">
                                                      <a:spLocks noChangeArrowheads="1"/>
                                                    </wps:cNvSpPr>
                                                    <wps:spPr bwMode="auto">
                                                      <a:xfrm>
                                                        <a:off x="0" y="0"/>
                                                        <a:ext cx="244475" cy="201295"/>
                                                      </a:xfrm>
                                                      <a:prstGeom prst="rect">
                                                        <a:avLst/>
                                                      </a:prstGeom>
                                                      <a:solidFill>
                                                        <a:srgbClr val="FFFFFF"/>
                                                      </a:solidFill>
                                                      <a:ln w="6350">
                                                        <a:solidFill>
                                                          <a:srgbClr val="FFFFFF"/>
                                                        </a:solidFill>
                                                        <a:miter lim="800000"/>
                                                        <a:headEnd/>
                                                        <a:tailEnd/>
                                                      </a:ln>
                                                    </wps:spPr>
                                                    <wps:txbx>
                                                      <w:txbxContent>
                                                        <w:p w:rsidR="00FF54D4" w:rsidRPr="00EB5217" w:rsidRDefault="00FF54D4" w:rsidP="00FF54D4">
                                                          <w:pPr>
                                                            <w:rPr>
                                                              <w:rFonts w:ascii="Times New Roman" w:hAnsi="Times New Roman" w:cs="Times New Roman"/>
                                                              <w:sz w:val="18"/>
                                                            </w:rPr>
                                                          </w:pPr>
                                                          <w:r w:rsidRPr="00EB5217">
                                                            <w:rPr>
                                                              <w:rFonts w:ascii="Times New Roman" w:hAnsi="Times New Roman" w:cs="Times New Roman"/>
                                                              <w:sz w:val="18"/>
                                                            </w:rPr>
                                                            <w:t>0</w:t>
                                                          </w:r>
                                                        </w:p>
                                                      </w:txbxContent>
                                                    </wps:txbx>
                                                    <wps:bodyPr rot="0" vert="horz" wrap="square" lIns="91440" tIns="45720" rIns="91440" bIns="45720" anchor="t" anchorCtr="0" upright="1">
                                                      <a:noAutofit/>
                                                    </wps:bodyPr>
                                                  </wps:wsp>
                                                  <wps:wsp>
                                                    <wps:cNvPr id="448" name="Straight Arrow Connector 480"/>
                                                    <wps:cNvCnPr>
                                                      <a:cxnSpLocks noChangeShapeType="1"/>
                                                    </wps:cNvCnPr>
                                                    <wps:spPr bwMode="auto">
                                                      <a:xfrm>
                                                        <a:off x="116958" y="159488"/>
                                                        <a:ext cx="2349" cy="201022"/>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g:grpSp>
                                                <wps:wsp>
                                                  <wps:cNvPr id="449" name="Text Box 483"/>
                                                  <wps:cNvSpPr txBox="1">
                                                    <a:spLocks noChangeArrowheads="1"/>
                                                  </wps:cNvSpPr>
                                                  <wps:spPr bwMode="auto">
                                                    <a:xfrm>
                                                      <a:off x="1811" y="34238"/>
                                                      <a:ext cx="4248" cy="2655"/>
                                                    </a:xfrm>
                                                    <a:prstGeom prst="rect">
                                                      <a:avLst/>
                                                    </a:prstGeom>
                                                    <a:solidFill>
                                                      <a:srgbClr val="FFFFFF"/>
                                                    </a:solidFill>
                                                    <a:ln w="6350">
                                                      <a:solidFill>
                                                        <a:srgbClr val="FFFFFF"/>
                                                      </a:solidFill>
                                                      <a:miter lim="800000"/>
                                                      <a:headEnd/>
                                                      <a:tailEnd/>
                                                    </a:ln>
                                                  </wps:spPr>
                                                  <wps:txbx>
                                                    <w:txbxContent>
                                                      <w:p w:rsidR="00FF54D4" w:rsidRDefault="00FF54D4" w:rsidP="00FF54D4">
                                                        <w:r>
                                                          <w:t>Ca</w:t>
                                                        </w:r>
                                                        <w:r>
                                                          <w:rPr>
                                                            <w:vertAlign w:val="subscript"/>
                                                          </w:rPr>
                                                          <w:t>3</w:t>
                                                        </w:r>
                                                      </w:p>
                                                    </w:txbxContent>
                                                  </wps:txbx>
                                                  <wps:bodyPr rot="0" vert="horz" wrap="square" lIns="91440" tIns="45720" rIns="91440" bIns="45720" anchor="t" anchorCtr="0" upright="1">
                                                    <a:noAutofit/>
                                                  </wps:bodyPr>
                                                </wps:wsp>
                                              </wpg:grpSp>
                                            </wpg:grpSp>
                                          </wpg:grpSp>
                                        </wpg:grpSp>
                                      </wpg:grpSp>
                                    </wpg:grpSp>
                                    <wps:wsp>
                                      <wps:cNvPr id="450" name="Text Box 490"/>
                                      <wps:cNvSpPr txBox="1">
                                        <a:spLocks noChangeArrowheads="1"/>
                                      </wps:cNvSpPr>
                                      <wps:spPr bwMode="auto">
                                        <a:xfrm>
                                          <a:off x="28601" y="34768"/>
                                          <a:ext cx="5511" cy="2648"/>
                                        </a:xfrm>
                                        <a:prstGeom prst="rect">
                                          <a:avLst/>
                                        </a:prstGeom>
                                        <a:solidFill>
                                          <a:srgbClr val="FFFFFF"/>
                                        </a:solidFill>
                                        <a:ln w="6350">
                                          <a:solidFill>
                                            <a:srgbClr val="FFFFFF"/>
                                          </a:solidFill>
                                          <a:miter lim="800000"/>
                                          <a:headEnd/>
                                          <a:tailEnd/>
                                        </a:ln>
                                      </wps:spPr>
                                      <wps:txbx>
                                        <w:txbxContent>
                                          <w:p w:rsidR="00FF54D4" w:rsidRDefault="00FF54D4" w:rsidP="00FF54D4">
                                            <w:proofErr w:type="gramStart"/>
                                            <w:r>
                                              <w:t>Z</w:t>
                                            </w:r>
                                            <w:r w:rsidRPr="00F75EBA">
                                              <w:rPr>
                                                <w:vertAlign w:val="subscript"/>
                                              </w:rPr>
                                              <w:t>(</w:t>
                                            </w:r>
                                            <w:proofErr w:type="gramEnd"/>
                                            <w:r w:rsidRPr="00F75EBA">
                                              <w:rPr>
                                                <w:vertAlign w:val="subscript"/>
                                              </w:rPr>
                                              <w:t>3-0)</w:t>
                                            </w:r>
                                          </w:p>
                                        </w:txbxContent>
                                      </wps:txbx>
                                      <wps:bodyPr rot="0" vert="horz" wrap="square" lIns="91440" tIns="45720" rIns="91440" bIns="45720" anchor="t" anchorCtr="0" upright="1">
                                        <a:noAutofit/>
                                      </wps:bodyPr>
                                    </wps:wsp>
                                  </wpg:grpSp>
                                </wpg:grpSp>
                              </wpg:grpSp>
                            </wpg:grpSp>
                            <wps:wsp>
                              <wps:cNvPr id="451" name="Text Box 503"/>
                              <wps:cNvSpPr txBox="1">
                                <a:spLocks noChangeArrowheads="1"/>
                              </wps:cNvSpPr>
                              <wps:spPr bwMode="auto">
                                <a:xfrm>
                                  <a:off x="4040" y="8399"/>
                                  <a:ext cx="3613" cy="2756"/>
                                </a:xfrm>
                                <a:prstGeom prst="rect">
                                  <a:avLst/>
                                </a:prstGeom>
                                <a:solidFill>
                                  <a:srgbClr val="FFFFFF"/>
                                </a:solidFill>
                                <a:ln w="6350">
                                  <a:solidFill>
                                    <a:srgbClr val="FFFFFF"/>
                                  </a:solidFill>
                                  <a:miter lim="800000"/>
                                  <a:headEnd/>
                                  <a:tailEnd/>
                                </a:ln>
                              </wps:spPr>
                              <wps:txbx>
                                <w:txbxContent>
                                  <w:p w:rsidR="00FF54D4" w:rsidRPr="00EB5217" w:rsidRDefault="00FF54D4" w:rsidP="00FF54D4">
                                    <w:pPr>
                                      <w:rPr>
                                        <w:rFonts w:ascii="Times New Roman" w:hAnsi="Times New Roman" w:cs="Times New Roman"/>
                                        <w:sz w:val="18"/>
                                        <w:szCs w:val="18"/>
                                      </w:rPr>
                                    </w:pPr>
                                    <w:r w:rsidRPr="00EB5217">
                                      <w:rPr>
                                        <w:rFonts w:ascii="Times New Roman" w:hAnsi="Times New Roman" w:cs="Times New Roman"/>
                                        <w:sz w:val="18"/>
                                        <w:szCs w:val="18"/>
                                      </w:rPr>
                                      <w:t>7-0</w:t>
                                    </w:r>
                                  </w:p>
                                </w:txbxContent>
                              </wps:txbx>
                              <wps:bodyPr rot="0" vert="horz" wrap="square" lIns="91440" tIns="45720" rIns="91440" bIns="45720" anchor="t" anchorCtr="0" upright="1">
                                <a:noAutofit/>
                              </wps:bodyPr>
                            </wps:wsp>
                          </wpg:grpSp>
                        </wpg:grpSp>
                        <wps:wsp>
                          <wps:cNvPr id="452" name="Text Box 506"/>
                          <wps:cNvSpPr txBox="1">
                            <a:spLocks noChangeArrowheads="1"/>
                          </wps:cNvSpPr>
                          <wps:spPr bwMode="auto">
                            <a:xfrm>
                              <a:off x="13822" y="15417"/>
                              <a:ext cx="3613" cy="2756"/>
                            </a:xfrm>
                            <a:prstGeom prst="rect">
                              <a:avLst/>
                            </a:prstGeom>
                            <a:solidFill>
                              <a:srgbClr val="FFFFFF"/>
                            </a:solidFill>
                            <a:ln w="6350">
                              <a:solidFill>
                                <a:srgbClr val="FFFFFF"/>
                              </a:solidFill>
                              <a:miter lim="800000"/>
                              <a:headEnd/>
                              <a:tailEnd/>
                            </a:ln>
                          </wps:spPr>
                          <wps:txbx>
                            <w:txbxContent>
                              <w:p w:rsidR="00FF54D4" w:rsidRPr="00EB5217" w:rsidRDefault="00FF54D4" w:rsidP="00FF54D4">
                                <w:pPr>
                                  <w:rPr>
                                    <w:rFonts w:ascii="Times New Roman" w:hAnsi="Times New Roman" w:cs="Times New Roman"/>
                                    <w:sz w:val="18"/>
                                    <w:szCs w:val="18"/>
                                  </w:rPr>
                                </w:pPr>
                                <w:r w:rsidRPr="00EB5217">
                                  <w:rPr>
                                    <w:rFonts w:ascii="Times New Roman" w:hAnsi="Times New Roman" w:cs="Times New Roman"/>
                                    <w:sz w:val="18"/>
                                    <w:szCs w:val="18"/>
                                  </w:rPr>
                                  <w:t>7-0</w:t>
                                </w:r>
                              </w:p>
                            </w:txbxContent>
                          </wps:txbx>
                          <wps:bodyPr rot="0" vert="horz" wrap="square" lIns="91440" tIns="45720" rIns="91440" bIns="45720" anchor="t" anchorCtr="0" upright="1">
                            <a:noAutofit/>
                          </wps:bodyPr>
                        </wps:wsp>
                      </wpg:grpSp>
                      <wps:wsp>
                        <wps:cNvPr id="9" name="AutoShape 656"/>
                        <wps:cNvCnPr>
                          <a:cxnSpLocks noChangeShapeType="1"/>
                        </wps:cNvCnPr>
                        <wps:spPr bwMode="auto">
                          <a:xfrm>
                            <a:off x="381000" y="3124200"/>
                            <a:ext cx="0" cy="3086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anchor>
            </w:drawing>
          </mc:Choice>
          <mc:Fallback>
            <w:pict>
              <v:group id="Group 301" o:spid="_x0000_s1170" style="position:absolute;left:0;text-align:left;margin-left:5.25pt;margin-top:2.85pt;width:268.6pt;height:294.6pt;z-index:251661312" coordsize="34112,37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">
                <v:group id="Group 507" o:spid="_x0000_s1171" style="position:absolute;width:34112;height:37414" coordsize="34112,374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group id="Group 505" o:spid="_x0000_s1172" style="position:absolute;width:34112;height:37416" coordsize="34112,374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 id="Text Box 501" o:spid="_x0000_s1173" type="#_x0000_t202" style="position:absolute;left:21371;top:8718;width:3613;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3RAsIA&#10;AADbAAAADwAAAGRycy9kb3ducmV2LnhtbERPyWrDMBC9F/IPYgK91XIMLcaxEkKg0EMpOG2W42BN&#10;bBNr5Fjy0r+vCoXe5vHWybezacVIvWssK1hFMQji0uqGKwVfn69PKQjnkTW2lknBNznYbhYPOWba&#10;TlzQePCVCCHsMlRQe99lUrqyJoMush1x4K62N+gD7Cupe5xCuGllEscv0mDDoaHGjvY1lbfDYBR8&#10;jIM9Vqfn8syXqXDp9V68p3elHpfzbg3C0+z/xX/uNx3mJ/D7SzhAb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bdECwgAAANsAAAAPAAAAAAAAAAAAAAAAAJgCAABkcnMvZG93&#10;bnJldi54bWxQSwUGAAAAAAQABAD1AAAAhwMAAAAA&#10;" strokecolor="white" strokeweight=".5pt">
                      <v:textbox>
                        <w:txbxContent>
                          <w:p w:rsidR="00FF54D4" w:rsidRDefault="00FF54D4" w:rsidP="00FF54D4">
                            <w:r w:rsidRPr="00EB5217">
                              <w:rPr>
                                <w:rFonts w:ascii="Times New Roman" w:hAnsi="Times New Roman" w:cs="Times New Roman"/>
                                <w:sz w:val="18"/>
                              </w:rPr>
                              <w:t>7-</w:t>
                            </w:r>
                            <w:r>
                              <w:t>0</w:t>
                            </w:r>
                          </w:p>
                        </w:txbxContent>
                      </v:textbox>
                    </v:shape>
                    <v:shape id="Text Box 502" o:spid="_x0000_s1174" type="#_x0000_t202" style="position:absolute;left:13290;top:8506;width:3613;height:2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F0mcIA&#10;AADbAAAADwAAAGRycy9kb3ducmV2LnhtbERPS2vCQBC+C/0PyxR6M5taKiG6CaVQ8FAKUfs4Dtkx&#10;CWZnY3ZN0n/vCoK3+fies84n04qBetdYVvAcxSCIS6sbrhTsdx/zBITzyBpby6Tgnxzk2cNsjam2&#10;Ixc0bH0lQgi7FBXU3neplK6syaCLbEccuIPtDfoA+0rqHscQblq5iOOlNNhwaKixo/eayuP2bBR8&#10;DWf7Xf28lr/8NxYuOZyKz+Sk1NPj9LYC4Wnyd/HNvdFh/gtcfwkHyO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IXSZwgAAANsAAAAPAAAAAAAAAAAAAAAAAJgCAABkcnMvZG93&#10;bnJldi54bWxQSwUGAAAAAAQABAD1AAAAhwMAAAAA&#10;" strokecolor="white" strokeweight=".5pt">
                      <v:textbox>
                        <w:txbxContent>
                          <w:p w:rsidR="00FF54D4" w:rsidRPr="00EB5217" w:rsidRDefault="00FF54D4" w:rsidP="00FF54D4">
                            <w:pPr>
                              <w:rPr>
                                <w:sz w:val="18"/>
                                <w:szCs w:val="18"/>
                              </w:rPr>
                            </w:pPr>
                            <w:r w:rsidRPr="00EB5217">
                              <w:rPr>
                                <w:rFonts w:ascii="Times New Roman" w:hAnsi="Times New Roman" w:cs="Times New Roman"/>
                                <w:sz w:val="18"/>
                                <w:szCs w:val="18"/>
                              </w:rPr>
                              <w:t>7-</w:t>
                            </w:r>
                            <w:r w:rsidRPr="00EB5217">
                              <w:rPr>
                                <w:sz w:val="18"/>
                                <w:szCs w:val="18"/>
                              </w:rPr>
                              <w:t>0</w:t>
                            </w:r>
                          </w:p>
                        </w:txbxContent>
                      </v:textbox>
                    </v:shape>
                    <v:group id="Group 504" o:spid="_x0000_s1175" style="position:absolute;width:34112;height:37416" coordsize="34112,374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group id="Group 500" o:spid="_x0000_s1176" style="position:absolute;width:34112;height:37416" coordsize="34112,374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Text Box 496" o:spid="_x0000_s1177" type="#_x0000_t202" style="position:absolute;left:8506;top:25305;width:4241;height:26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bXAcEA&#10;AADbAAAADwAAAGRycy9kb3ducmV2LnhtbERPS4vCMBC+C/sfwix403QFpXSNIguCBxHqY3ePQzO2&#10;xWZSm9jWf28Ewdt8fM+ZL3tTiZYaV1pW8DWOQBBnVpecKzge1qMYhPPIGivLpOBODpaLj8EcE207&#10;Tqnd+1yEEHYJKii8rxMpXVaQQTe2NXHgzrYx6ANscqkb7EK4qeQkimbSYMmhocCafgrKLvubUbBr&#10;b/aU/06zP/7vUhefr+k2vio1/OxX3yA89f4tfrk3OsyfwfOXcIBcP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hW1wHBAAAA2wAAAA8AAAAAAAAAAAAAAAAAmAIAAGRycy9kb3du&#10;cmV2LnhtbFBLBQYAAAAABAAEAPUAAACGAwAAAAA=&#10;" strokecolor="white" strokeweight=".5pt">
                          <v:textbox>
                            <w:txbxContent>
                              <w:p w:rsidR="00FF54D4" w:rsidRPr="00EB5217" w:rsidRDefault="00FF54D4" w:rsidP="00FF54D4">
                                <w:pPr>
                                  <w:rPr>
                                    <w:rFonts w:ascii="Times New Roman" w:hAnsi="Times New Roman" w:cs="Times New Roman"/>
                                    <w:sz w:val="20"/>
                                  </w:rPr>
                                </w:pPr>
                                <w:r w:rsidRPr="00EB5217">
                                  <w:rPr>
                                    <w:rFonts w:ascii="Times New Roman" w:hAnsi="Times New Roman" w:cs="Times New Roman"/>
                                    <w:sz w:val="20"/>
                                  </w:rPr>
                                  <w:t>Ca</w:t>
                                </w:r>
                                <w:r w:rsidRPr="00EB5217">
                                  <w:rPr>
                                    <w:rFonts w:ascii="Times New Roman" w:hAnsi="Times New Roman" w:cs="Times New Roman"/>
                                    <w:sz w:val="20"/>
                                    <w:vertAlign w:val="subscript"/>
                                  </w:rPr>
                                  <w:t>2</w:t>
                                </w:r>
                              </w:p>
                            </w:txbxContent>
                          </v:textbox>
                        </v:shape>
                        <v:group id="Group 499" o:spid="_x0000_s1178" style="position:absolute;width:34112;height:37416" coordsize="34112,374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shape id="Text Box 498" o:spid="_x0000_s1179" type="#_x0000_t202" style="position:absolute;left:7974;top:34449;width:5505;height:2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Xm6MQA&#10;AADbAAAADwAAAGRycy9kb3ducmV2LnhtbESPQWvCQBCF7wX/wzJCb3VjQQmpqxRB8FCE2Ko9Dtkx&#10;Cc3OxuyapP/eORR6m+G9ee+b1WZ0jeqpC7VnA/NZAoq48Lbm0sDX5+4lBRUissXGMxn4pQCb9eRp&#10;hZn1A+fUH2OpJIRDhgaqGNtM61BU5DDMfEss2tV3DqOsXalth4OEu0a/JslSO6xZGipsaVtR8XO8&#10;OwOH/u5P5XlRXPh7yEN6veUf6c2Y5+n4/gYq0hj/zX/Xeyv4Aiu/yAB6/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F5ujEAAAA2wAAAA8AAAAAAAAAAAAAAAAAmAIAAGRycy9k&#10;b3ducmV2LnhtbFBLBQYAAAAABAAEAPUAAACJAwAAAAA=&#10;" strokecolor="white" strokeweight=".5pt">
                            <v:textbox>
                              <w:txbxContent>
                                <w:p w:rsidR="00FF54D4" w:rsidRDefault="00FF54D4" w:rsidP="00FF54D4">
                                  <w:proofErr w:type="gramStart"/>
                                  <w:r>
                                    <w:t>Z</w:t>
                                  </w:r>
                                  <w:r w:rsidRPr="00F75EBA">
                                    <w:rPr>
                                      <w:vertAlign w:val="subscript"/>
                                    </w:rPr>
                                    <w:t>(</w:t>
                                  </w:r>
                                  <w:proofErr w:type="gramEnd"/>
                                  <w:r>
                                    <w:rPr>
                                      <w:vertAlign w:val="subscript"/>
                                    </w:rPr>
                                    <w:t>15-8</w:t>
                                  </w:r>
                                  <w:r w:rsidRPr="00F75EBA">
                                    <w:rPr>
                                      <w:vertAlign w:val="subscript"/>
                                    </w:rPr>
                                    <w:t>)</w:t>
                                  </w:r>
                                </w:p>
                              </w:txbxContent>
                            </v:textbox>
                          </v:shape>
                          <v:shape id="Text Box 497" o:spid="_x0000_s1180" type="#_x0000_t202" style="position:absolute;left:19989;top:34343;width:5505;height:26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lDc8IA&#10;AADbAAAADwAAAGRycy9kb3ducmV2LnhtbERPTWvCQBC9C/0PyxS8NZsKSoxuQikIPZRCrLYeh+yY&#10;hGZnY3ZN0n/vFgre5vE+Z5tPphUD9a6xrOA5ikEQl1Y3XCk4fO6eEhDOI2tsLZOCX3KQZw+zLaba&#10;jlzQsPeVCCHsUlRQe9+lUrqyJoMush1x4M62N+gD7CupexxDuGnlIo5X0mDDoaHGjl5rKn/2V6Pg&#10;Y7jaY/W1LL/5NBYuOV+K9+Si1PxxetmA8DT5u/jf/abD/DX8/RIOkN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yUNzwgAAANsAAAAPAAAAAAAAAAAAAAAAAJgCAABkcnMvZG93&#10;bnJldi54bWxQSwUGAAAAAAQABAD1AAAAhwMAAAAA&#10;" strokecolor="white" strokeweight=".5pt">
                            <v:textbox>
                              <w:txbxContent>
                                <w:p w:rsidR="00FF54D4" w:rsidRDefault="00FF54D4" w:rsidP="00FF54D4">
                                  <w:proofErr w:type="gramStart"/>
                                  <w:r>
                                    <w:t>Z</w:t>
                                  </w:r>
                                  <w:r w:rsidRPr="00F75EBA">
                                    <w:rPr>
                                      <w:vertAlign w:val="subscript"/>
                                    </w:rPr>
                                    <w:t>(</w:t>
                                  </w:r>
                                  <w:proofErr w:type="gramEnd"/>
                                  <w:r>
                                    <w:rPr>
                                      <w:vertAlign w:val="subscript"/>
                                    </w:rPr>
                                    <w:t>7-4</w:t>
                                  </w:r>
                                  <w:r w:rsidRPr="00F75EBA">
                                    <w:rPr>
                                      <w:vertAlign w:val="subscript"/>
                                    </w:rPr>
                                    <w:t>)</w:t>
                                  </w:r>
                                </w:p>
                              </w:txbxContent>
                            </v:textbox>
                          </v:shape>
                          <v:group id="Group 493" o:spid="_x0000_s1181" style="position:absolute;width:34112;height:37416" coordsize="34112,374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Text Box 492" o:spid="_x0000_s1182" type="#_x0000_t202" style="position:absolute;left:26156;top:22115;width:3613;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OFyMMA&#10;AADbAAAADwAAAGRycy9kb3ducmV2LnhtbESPT4vCMBTE78J+h/AWvGmqoJRqlGVhYQ8i1H+7x0fz&#10;bIvNS21iW7+9EQSPw8z8hlmue1OJlhpXWlYwGUcgiDOrS84VHPY/oxiE88gaK8uk4E4O1quPwRIT&#10;bTtOqd35XAQIuwQVFN7XiZQuK8igG9uaOHhn2xj0QTa51A12AW4qOY2iuTRYclgosKbvgrLL7mYU&#10;bNubPeanWfbH/13q4vM13cRXpYaf/dcChKfev8Ov9q9WMJ3A80v4AXL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dOFyMMAAADbAAAADwAAAAAAAAAAAAAAAACYAgAAZHJzL2Rv&#10;d25yZXYueG1sUEsFBgAAAAAEAAQA9QAAAIgDAAAAAA==&#10;" strokecolor="white" strokeweight=".5pt">
                              <v:textbox>
                                <w:txbxContent>
                                  <w:p w:rsidR="00FF54D4" w:rsidRPr="00EB5217" w:rsidRDefault="00FF54D4" w:rsidP="00FF54D4">
                                    <w:pPr>
                                      <w:rPr>
                                        <w:rFonts w:ascii="Times New Roman" w:hAnsi="Times New Roman" w:cs="Times New Roman"/>
                                        <w:sz w:val="18"/>
                                        <w:szCs w:val="18"/>
                                      </w:rPr>
                                    </w:pPr>
                                    <w:r w:rsidRPr="00EB5217">
                                      <w:rPr>
                                        <w:rFonts w:ascii="Times New Roman" w:hAnsi="Times New Roman" w:cs="Times New Roman"/>
                                        <w:sz w:val="18"/>
                                        <w:szCs w:val="18"/>
                                      </w:rPr>
                                      <w:t>7-4</w:t>
                                    </w:r>
                                  </w:p>
                                </w:txbxContent>
                              </v:textbox>
                            </v:shape>
                            <v:group id="Group 491" o:spid="_x0000_s1183" style="position:absolute;width:34112;height:37416" coordsize="34112,374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group id="Group 489" o:spid="_x0000_s1184" style="position:absolute;width:34112;height:36890" coordsize="34112,368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 id="Straight Arrow Connector 308" o:spid="_x0000_s1185" type="#_x0000_t32" style="position:absolute;left:20946;top:7761;width:0;height:48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ght8QAAADbAAAADwAAAGRycy9kb3ducmV2LnhtbESPQWvCQBSE7wX/w/IEL6VujK2V6CaI&#10;YFvwVC30+si+ZIPZtyG7xvTfu4VCj8PMfMNsi9G2YqDeN44VLOYJCOLS6YZrBV/nw9MahA/IGlvH&#10;pOCHPBT55GGLmXY3/qThFGoRIewzVGBC6DIpfWnIop+7jjh6lesthij7WuoebxFuW5kmyUpabDgu&#10;GOxob6i8nK5WQZVqWjxevs376wtW++MyHYb2TanZdNxtQAQaw3/4r/2hFaTP8Psl/gCZ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OCG3xAAAANsAAAAPAAAAAAAAAAAA&#10;AAAAAKECAABkcnMvZG93bnJldi54bWxQSwUGAAAAAAQABAD5AAAAkgMAAAAA&#10;">
                                  <v:stroke endarrow="open"/>
                                </v:shape>
                                <v:shape id="Straight Arrow Connector 309" o:spid="_x0000_s1186" type="#_x0000_t32" style="position:absolute;left:12971;top:7761;width:0;height:48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HSELMQAAADbAAAADwAAAGRycy9kb3ducmV2LnhtbESPT2vCQBTE7wW/w/KEXopuTPEP0VVE&#10;aC30ZBS8PrIv2WD2bciuMf32bqHQ4zAzv2E2u8E2oqfO144VzKYJCOLC6ZorBZfzx2QFwgdkjY1j&#10;UvBDHnbb0csGM+0efKI+D5WIEPYZKjAhtJmUvjBk0U9dSxy90nUWQ5RdJXWHjwi3jUyTZCEt1hwX&#10;DLZ0MFTc8rtVUKaaZm+3qzku51gevt/Tvm8+lXodD/s1iEBD+A//tb+0gnQOv1/iD5Db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dIQsxAAAANsAAAAPAAAAAAAAAAAA&#10;AAAAAKECAABkcnMvZG93bnJldi54bWxQSwUGAAAAAAQABAD5AAAAkgMAAAAA&#10;">
                                  <v:stroke endarrow="open"/>
                                </v:shape>
                                <v:group id="Group 488" o:spid="_x0000_s1187" style="position:absolute;width:34112;height:36890" coordsize="34112,368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 id="Text Box 482" o:spid="_x0000_s1188" type="#_x0000_t202" style="position:absolute;left:5316;top:14991;width:4248;height:26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a4J8QA&#10;AADbAAAADwAAAGRycy9kb3ducmV2LnhtbESPT4vCMBTE78J+h/AWvNl0hdVSjbIsCB4Wobp/PD6a&#10;Z1u2ealNbOu3N4LgcZiZ3zDL9WBq0VHrKssK3qIYBHFudcWFgu/DZpKAcB5ZY22ZFFzJwXr1Mlpi&#10;qm3PGXV7X4gAYZeigtL7JpXS5SUZdJFtiIN3sq1BH2RbSN1iH+CmltM4nkmDFYeFEhv6LCn/31+M&#10;gl13sT/F73v+x8c+c8npnH0lZ6XGr8PHAoSnwT/Dj/ZWK5jO4f4l/AC5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2uCfEAAAA2wAAAA8AAAAAAAAAAAAAAAAAmAIAAGRycy9k&#10;b3ducmV2LnhtbFBLBQYAAAAABAAEAPUAAACJAwAAAAA=&#10;" strokecolor="white" strokeweight=".5pt">
                                    <v:textbox>
                                      <w:txbxContent>
                                        <w:p w:rsidR="00FF54D4" w:rsidRPr="00EB5217" w:rsidRDefault="00FF54D4" w:rsidP="00FF54D4">
                                          <w:pPr>
                                            <w:rPr>
                                              <w:rFonts w:ascii="Times New Roman" w:hAnsi="Times New Roman" w:cs="Times New Roman"/>
                                              <w:sz w:val="18"/>
                                            </w:rPr>
                                          </w:pPr>
                                          <w:r w:rsidRPr="00EB5217">
                                            <w:rPr>
                                              <w:rFonts w:ascii="Times New Roman" w:hAnsi="Times New Roman" w:cs="Times New Roman"/>
                                              <w:sz w:val="20"/>
                                            </w:rPr>
                                            <w:t>Ca</w:t>
                                          </w:r>
                                          <w:r w:rsidRPr="00EB5217">
                                            <w:rPr>
                                              <w:rFonts w:ascii="Times New Roman" w:hAnsi="Times New Roman" w:cs="Times New Roman"/>
                                              <w:sz w:val="20"/>
                                              <w:vertAlign w:val="subscript"/>
                                            </w:rPr>
                                            <w:t>1</w:t>
                                          </w:r>
                                        </w:p>
                                      </w:txbxContent>
                                    </v:textbox>
                                  </v:shape>
                                  <v:group id="Group 487" o:spid="_x0000_s1189" style="position:absolute;width:34112;height:36890" coordsize="34118,368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shape id="Elbow Connector 310" o:spid="_x0000_s1190" type="#_x0000_t34" style="position:absolute;left:25411;top:7761;width:1913;height:14354;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QhUsUAAADbAAAADwAAAGRycy9kb3ducmV2LnhtbESPQWvCQBSE70L/w/IEb3WjlqLRVUKL&#10;UEVaoh48PrLPJDb7NmRXjf56t1DwOMzMN8xs0ZpKXKhxpWUFg34EgjizuuRcwX63fB2DcB5ZY2WZ&#10;FNzIwWL+0plhrO2VU7psfS4ChF2MCgrv61hKlxVk0PVtTRy8o20M+iCbXOoGrwFuKjmMondpsOSw&#10;UGBNHwVlv9uzUZB8r+lQrzDZrN42p9Hu/vmTpSelet02mYLw1Ppn+L/9pRUMJ/D3JfwAO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gQhUsUAAADbAAAADwAAAAAAAAAA&#10;AAAAAAChAgAAZHJzL2Rvd25yZXYueG1sUEsFBgAAAAAEAAQA+QAAAJMDAAAAAA==&#10;" adj="-14">
                                      <v:stroke endarrow="open"/>
                                    </v:shape>
                                    <v:shape id="Straight Arrow Connector 314" o:spid="_x0000_s1191" type="#_x0000_t32" style="position:absolute;left:30621;top:7761;width:15;height:2700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3PqDsEAAADbAAAADwAAAGRycy9kb3ducmV2LnhtbERPTYvCMBC9C/6HMIIXWVMVpHSNIguC&#10;yIKoe9nb0EybYjPpNrHW/fXmIHh8vO/Vpre16Kj1lWMFs2kCgjh3uuJSwc9l95GC8AFZY+2YFDzI&#10;w2Y9HKww0+7OJ+rOoRQxhH2GCkwITSalzw1Z9FPXEEeucK3FEGFbSt3iPYbbWs6TZCktVhwbDDb0&#10;ZSi/nm9WweT0W5VFcft++MX/MU0Oxz+Td0qNR/32E0SgPrzFL/deK1jE9fFL/AFy/Q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c+oOwQAAANsAAAAPAAAAAAAAAAAAAAAA&#10;AKECAABkcnMvZG93bnJldi54bWxQSwUGAAAAAAQABAD5AAAAjwMAAAAA&#10;">
                                      <v:stroke endarrow="open"/>
                                    </v:shape>
                                    <v:shape id="Straight Arrow Connector 316" o:spid="_x0000_s1192" type="#_x0000_t32" style="position:absolute;left:3508;top:7761;width:0;height:208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YU8sMAAADbAAAADwAAAGRycy9kb3ducmV2LnhtbESPQWvCQBSE70L/w/IKvYhuEtGW1FWK&#10;UCt4UgteH9mXbDD7NmS3Mf77riB4HGbmG2a5Hmwjeup87VhBOk1AEBdO11wp+D19Tz5A+ICssXFM&#10;Cm7kYb16GS0x1+7KB+qPoRIRwj5HBSaENpfSF4Ys+qlriaNXus5iiLKrpO7wGuG2kVmSLKTFmuOC&#10;wZY2horL8c8qKDNN6fhyNj/vcyw3+1nW981WqbfX4esTRKAhPMOP9k4rmKVw/xJ/gFz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qWFPLDAAAA2wAAAA8AAAAAAAAAAAAA&#10;AAAAoQIAAGRycy9kb3ducmV2LnhtbFBLBQYAAAAABAAEAPkAAACRAwAAAAA=&#10;">
                                      <v:stroke endarrow="open"/>
                                    </v:shape>
                                    <v:shape id="Straight Arrow Connector 144" o:spid="_x0000_s1193" type="#_x0000_t32" style="position:absolute;left:22647;top:23178;width:0;height:115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Q4+8QAAADcAAAADwAAAGRycy9kb3ducmV2LnhtbESPS2vDMBCE74X8B7GFXEIix3niRgkh&#10;0AfklAfkulhry8RaGUtx3H9fFQo9DjPzDbPZ9bYWHbW+cqxgOklAEOdOV1wquF7ex2sQPiBrrB2T&#10;gm/ysNsOXjaYaffkE3XnUIoIYZ+hAhNCk0npc0MW/cQ1xNErXGsxRNmWUrf4jHBbyzRJltJixXHB&#10;YEMHQ/n9/LAKilTTdHS/mc/VAovDcZZ2Xf2h1PC137+BCNSH//Bf+0srmK3n8HsmHgG5/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RDj7xAAAANwAAAAPAAAAAAAAAAAA&#10;AAAAAKECAABkcnMvZG93bnJldi54bWxQSwUGAAAAAAQABAD5AAAAkgMAAAAA&#10;">
                                      <v:stroke endarrow="open"/>
                                    </v:shape>
                                    <v:shape id="Straight Arrow Connector 145" o:spid="_x0000_s1194" type="#_x0000_t32" style="position:absolute;left:10313;top:31153;width:0;height:36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idYMQAAADcAAAADwAAAGRycy9kb3ducmV2LnhtbESPQWvCQBSE7wX/w/IKvRTdGNFK6ioi&#10;WIWejAWvj+xLNph9G7JrTP99VxB6HGbmG2a1GWwjeup87VjBdJKAIC6crrlS8HPej5cgfEDW2Dgm&#10;Bb/kYbMevaww0+7OJ+rzUIkIYZ+hAhNCm0npC0MW/cS1xNErXWcxRNlVUnd4j3DbyDRJFtJizXHB&#10;YEs7Q8U1v1kFZapp+n69mMPHHMvd9yzt++ZLqbfXYfsJItAQ/sPP9lErmC3n8DgTj4B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CJ1gxAAAANwAAAAPAAAAAAAAAAAA&#10;AAAAAKECAABkcnMvZG93bnJldi54bWxQSwUGAAAAAAQABAD5AAAAkgMAAAAA&#10;">
                                      <v:stroke endarrow="open"/>
                                    </v:shape>
                                    <v:shape id="Elbow Connector 481" o:spid="_x0000_s1195" type="#_x0000_t34" style="position:absolute;left:18288;top:23285;width:2330;height:6807;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Ot0cQAAADcAAAADwAAAGRycy9kb3ducmV2LnhtbESPQWvCQBSE7wX/w/KE3urGSk2IriKF&#10;SqFejOL5kX1mo9m3Ibs18d+7QqHHYWa+YZbrwTbiRp2vHSuYThIQxKXTNVcKjoevtwyED8gaG8ek&#10;4E4e1qvRyxJz7Xre060IlYgQ9jkqMCG0uZS+NGTRT1xLHL2z6yyGKLtK6g77CLeNfE+SubRYc1ww&#10;2NKnofJa/FoF6Wmb1rtjYcJPWvb9JTP7j6lR6nU8bBYgAg3hP/zX/tYKZtkcnmfiEZCr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Q63RxAAAANwAAAAPAAAAAAAAAAAA&#10;AAAAAKECAABkcnMvZG93bnJldi54bWxQSwUGAAAAAAQABAD5AAAAkgMAAAAA&#10;" adj="-1024">
                                      <v:stroke endarrow="open"/>
                                    </v:shape>
                                    <v:group id="Group 486" o:spid="_x0000_s1196" style="position:absolute;width:34118;height:36893" coordsize="34118,368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Dpvk8YAAADcAAAADwAAAGRycy9kb3ducmV2LnhtbESPQWvCQBSE7wX/w/KE&#10;3uomSltJ3YQgtvQgQlWQ3h7ZZxKSfRuy2yT++25B6HGYmW+YTTaZVgzUu9qygngRgSAurK65VHA+&#10;vT+tQTiPrLG1TApu5CBLZw8bTLQd+YuGoy9FgLBLUEHlfZdI6YqKDLqF7YiDd7W9QR9kX0rd4xjg&#10;ppXLKHqRBmsOCxV2tK2oaI4/RsHHiGO+infDvrlub9+n58NlH5NSj/MpfwPhafL/4Xv7UytYrV/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EOm+TxgAAANwA&#10;AAAPAAAAAAAAAAAAAAAAAKoCAABkcnMvZG93bnJldi54bWxQSwUGAAAAAAQABAD6AAAAnQMAAAAA&#10;">
                                      <v:shape id="Straight Arrow Connector 131" o:spid="_x0000_s1197" type="#_x0000_t32" style="position:absolute;left:5741;top:17650;width:0;height:108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ky/sIAAADcAAAADwAAAGRycy9kb3ducmV2LnhtbERPz2vCMBS+D/Y/hDfwMmbaypx0xjIK&#10;6mAndbDro3ltis1LaWLb/ffLQdjx4/u9LWbbiZEG3zpWkC4TEMSV0y03Cr4v+5cNCB+QNXaOScEv&#10;eSh2jw9bzLWb+ETjOTQihrDPUYEJoc+l9JUhi37peuLI1W6wGCIcGqkHnGK47WSWJGtpseXYYLCn&#10;0lB1Pd+sgjrTlD5ff8zx7RXr8muVjWN3UGrxNH+8gwg0h3/x3f2pFaw2cW08E4+A3P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Qky/sIAAADcAAAADwAAAAAAAAAAAAAA&#10;AAChAgAAZHJzL2Rvd25yZXYueG1sUEsFBgAAAAAEAAQA+QAAAJADAAAAAA==&#10;">
                                        <v:stroke endarrow="open"/>
                                      </v:shape>
                                      <v:line id="Straight Connector 142" o:spid="_x0000_s1198" style="position:absolute;visibility:visible;mso-wrap-style:square" from="5741,17650" to="11603,176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TE+MYAAADcAAAADwAAAGRycy9kb3ducmV2LnhtbESPQWvCQBSE7wX/w/KE3urGCkFTVxGl&#10;oD2UqoX2+Mw+k2j2bdjdJum/7xYEj8PMfMPMl72pRUvOV5YVjEcJCOLc6ooLBZ/H16cpCB+QNdaW&#10;ScEveVguBg9zzLTteE/tIRQiQthnqKAMocmk9HlJBv3INsTRO1tnMETpCqkddhFuavmcJKk0WHFc&#10;KLGhdUn59fBjFLxPPtJ2tXvb9l+79JRv9qfvS+eUehz2qxcQgfpwD9/aW61gMp3B/5l4BOTi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fUxPjGAAAA3AAAAA8AAAAAAAAA&#10;AAAAAAAAoQIAAGRycy9kb3ducmV2LnhtbFBLBQYAAAAABAAEAPkAAACUAwAAAAA=&#10;"/>
                                      <v:line id="Straight Connector 143" o:spid="_x0000_s1199" style="position:absolute;flip:y;visibility:visible;mso-wrap-style:square" from="11483,15098" to="11500,176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N6x8QAAADcAAAADwAAAGRycy9kb3ducmV2LnhtbERPy2oCMRTdC/5DuEI3pWa0RXRqFCkI&#10;XbjxwUh3t5PrZJjJzTRJdfr3zUJweTjv5bq3rbiSD7VjBZNxBoK4dLrmSsHpuH2ZgwgRWWPrmBT8&#10;UYD1ajhYYq7djfd0PcRKpBAOOSowMXa5lKE0ZDGMXUecuIvzFmOCvpLa4y2F21ZOs2wmLdacGgx2&#10;9GGobA6/VoGc755//Ob7rSma83lhirLovnZKPY36zTuISH18iO/uT63gdZHmpzPpCMjV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E3rHxAAAANwAAAAPAAAAAAAAAAAA&#10;AAAAAKECAABkcnMvZG93bnJldi54bWxQSwUGAAAAAAQABAD5AAAAkgMAAAAA&#10;"/>
                                      <v:group id="Group 485" o:spid="_x0000_s1200" style="position:absolute;width:34118;height:36893" coordsize="34118,368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bEocYAAADcAAAADwAAAGRycy9kb3ducmV2LnhtbESPT2vCQBTE70K/w/IK&#10;vZlNGiptmlVEaulBCmqh9PbIPpNg9m3Irvnz7V2h4HGYmd8w+Wo0jeipc7VlBUkUgyAurK65VPBz&#10;3M5fQTiPrLGxTAomcrBaPsxyzLQdeE/9wZciQNhlqKDyvs2kdEVFBl1kW+LgnWxn0AfZlVJ3OAS4&#10;aeRzHC+kwZrDQoUtbSoqzoeLUfA54LBOk49+dz5tpr/jy/fvLiGlnh7H9TsIT6O/h//bX1pB+pb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hRsShxgAAANwA&#10;AAAPAAAAAAAAAAAAAAAAAKoCAABkcnMvZG93bnJldi54bWxQSwUGAAAAAAQABAD6AAAAnQMAAAAA&#10;">
                                        <v:group id="Group 356" o:spid="_x0000_s1201" style="position:absolute;left:13609;top:24986;width:2445;height:3600" coordsize="244475,3605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ZRa1sYAAADcAAAADwAAAGRycy9kb3ducmV2LnhtbESPT2vCQBTE7wW/w/IK&#10;vdXNHyw1dQ0itngQoSqU3h7ZZxKSfRuy2yR++25B6HGYmd8wq3wyrRiod7VlBfE8AkFcWF1zqeBy&#10;fn9+BeE8ssbWMim4kYN8PXtYYabtyJ80nHwpAoRdhgoq77tMSldUZNDNbUccvKvtDfog+1LqHscA&#10;N61MouhFGqw5LFTY0baiojn9GAUfI46bNN4Nh+a6vX2fF8evQ0xKPT1OmzcQnib/H76391pBukz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RlFrWxgAAANwA&#10;AAAPAAAAAAAAAAAAAAAAAKoCAABkcnMvZG93bnJldi54bWxQSwUGAAAAAAQABAD6AAAAnQMAAAAA&#10;">
                                          <v:shape id="Text Box 357" o:spid="_x0000_s1202" type="#_x0000_t202" style="position:absolute;width:244475;height:201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VkbcYA&#10;AADcAAAADwAAAGRycy9kb3ducmV2LnhtbESPT2vCQBTE70K/w/IK3nTTSksa3UgpCB6kEG2rx0f2&#10;5Q9m38bsmqTfvlsQPA4z8xtmtR5NI3rqXG1ZwdM8AkGcW11zqeDrsJnFIJxH1thYJgW/5GCdPkxW&#10;mGg7cEb93pciQNglqKDyvk2kdHlFBt3ctsTBK2xn0AfZlVJ3OAS4aeRzFL1KgzWHhQpb+qgoP++v&#10;RsFnf7Xf5c9LfuTTkLm4uGS7+KLU9HF8X4LwNPp7+NbeagWLtwX8nwlHQK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3VkbcYAAADcAAAADwAAAAAAAAAAAAAAAACYAgAAZHJz&#10;L2Rvd25yZXYueG1sUEsFBgAAAAAEAAQA9QAAAIsDAAAAAA==&#10;" strokecolor="white" strokeweight=".5pt">
                                            <v:textbox>
                                              <w:txbxContent>
                                                <w:p w:rsidR="00FF54D4" w:rsidRPr="00EB5217" w:rsidRDefault="00FF54D4" w:rsidP="00FF54D4">
                                                  <w:pPr>
                                                    <w:rPr>
                                                      <w:rFonts w:ascii="Times New Roman" w:hAnsi="Times New Roman" w:cs="Times New Roman"/>
                                                      <w:sz w:val="18"/>
                                                    </w:rPr>
                                                  </w:pPr>
                                                  <w:r w:rsidRPr="00EB5217">
                                                    <w:rPr>
                                                      <w:rFonts w:ascii="Times New Roman" w:hAnsi="Times New Roman" w:cs="Times New Roman"/>
                                                      <w:sz w:val="18"/>
                                                    </w:rPr>
                                                    <w:t>0</w:t>
                                                  </w:r>
                                                </w:p>
                                              </w:txbxContent>
                                            </v:textbox>
                                          </v:shape>
                                          <v:shape id="Straight Arrow Connector 358" o:spid="_x0000_s1203" type="#_x0000_t32" style="position:absolute;left:116958;top:159488;width:2349;height:2010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2uJsYAAADcAAAADwAAAGRycy9kb3ducmV2LnhtbESPS2vDMBCE74X+B7GFXkoix2nzcKKE&#10;Ekga6CkPyHWx1paJtTKW4rj/vgoUehxm5htmue5tLTpqfeVYwWiYgCDOna64VHA+bQczED4ga6wd&#10;k4If8rBePT8tMdPuzgfqjqEUEcI+QwUmhCaT0ueGLPqha4ijV7jWYoiyLaVu8R7htpZpkkykxYrj&#10;gsGGNoby6/FmFRSpptHb9WK+ph9YbL7HadfVO6VeX/rPBYhAffgP/7X3WsF4/g6PM/EIyN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2dribGAAAA3AAAAA8AAAAAAAAA&#10;AAAAAAAAoQIAAGRycy9kb3ducmV2LnhtbFBLBQYAAAAABAAEAPkAAACUAwAAAAA=&#10;">
                                            <v:stroke endarrow="open"/>
                                          </v:shape>
                                        </v:group>
                                        <v:group id="Group 484" o:spid="_x0000_s1204" style="position:absolute;width:34118;height:36893" coordsize="34118,368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n3CosYAAADcAAAADwAAAGRycy9kb3ducmV2LnhtbESPQWvCQBSE7wX/w/IK&#10;3ppNlJSaZhWRKh5CoSqU3h7ZZxLMvg3ZbRL/fbdQ6HGYmW+YfDOZVgzUu8aygiSKQRCXVjdcKbic&#10;908vIJxH1thaJgV3crBZzx5yzLQd+YOGk69EgLDLUEHtfZdJ6cqaDLrIdsTBu9reoA+yr6TucQxw&#10;08pFHD9Lgw2HhRo72tVU3k7fRsFhxHG7TN6G4nbd3b/O6ftnkZBS88dp+wrC0+T/w3/to1awXKX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efcKixgAAANwA&#10;AAAPAAAAAAAAAAAAAAAAAKoCAABkcnMvZG93bnJldi54bWxQSwUGAAAAAAQABAD6AAAAnQMAAAAA&#10;">
                                          <v:group id="Group 305" o:spid="_x0000_s1205" style="position:absolute;width:34118;height:7749" coordsize="34118,77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q9c1cUAAADcAAAADwAAAGRycy9kb3ducmV2LnhtbESPQYvCMBSE78L+h/CE&#10;vWnaFcWtRhFxlz2IoC6It0fzbIvNS2liW/+9EQSPw8x8w8yXnSlFQ7UrLCuIhxEI4tTqgjMF/8ef&#10;wRSE88gaS8uk4E4OlouP3hwTbVveU3PwmQgQdgkqyL2vEildmpNBN7QVcfAutjbog6wzqWtsA9yU&#10;8iuKJtJgwWEhx4rWOaXXw80o+G2xXY3iTbO9Xtb383G8O21jUuqz361mIDx1/h1+tf+0gtH3B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6vXNXFAAAA3AAA&#10;AA8AAAAAAAAAAAAAAAAAqgIAAGRycy9kb3ducmV2LnhtbFBLBQYAAAAABAAEAPoAAACcAwAAAAA=&#10;">
                                            <v:group id="Group 291" o:spid="_x0000_s1206" style="position:absolute;left:17385;width:16733;height:7749" coordorigin="1330" coordsize="16732,77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eP5TsUAAADcAAAADwAAAGRycy9kb3ducmV2LnhtbESPQWvCQBSE7wX/w/IE&#10;b7qJYrXRVURUPEihWii9PbLPJJh9G7JrEv+9WxB6HGbmG2a57kwpGqpdYVlBPIpAEKdWF5wp+L7s&#10;h3MQziNrLC2Tggc5WK96b0tMtG35i5qzz0SAsEtQQe59lUjp0pwMupGtiIN3tbVBH2SdSV1jG+Cm&#10;lOMoepcGCw4LOVa0zSm9ne9GwaHFdjOJd83pdt0+fi/Tz59TTEoN+t1mAcJT5//Dr/ZRK5h8zO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Hj+U7FAAAA3AAA&#10;AA8AAAAAAAAAAAAAAAAAqgIAAGRycy9kb3ducmV2LnhtbFBLBQYAAAAABAAEAPoAAACcAwAAAAA=&#10;">
                                              <v:group id="Group 476" o:spid="_x0000_s1207" style="position:absolute;left:9209;width:8853;height:7749" coordorigin="1235" coordsize="8853,77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HxtPMIAAADcAAAADwAAAGRycy9kb3ducmV2LnhtbERPTYvCMBC9C/sfwizs&#10;TdOuKG7XKCKueBDBuiDehmZsi82kNLGt/94cBI+P9z1f9qYSLTWutKwgHkUgiDOrS84V/J/+hjMQ&#10;ziNrrCyTggc5WC4+BnNMtO34SG3qcxFC2CWooPC+TqR0WUEG3cjWxIG72sagD7DJpW6wC+Gmkt9R&#10;NJUGSw4NBda0Lii7pXejYNthtxrHm3Z/u64fl9PkcN7HpNTXZ7/6BeGp92/xy73TCsY/YW0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B8bTzCAAAA3AAAAA8A&#10;AAAAAAAAAAAAAAAAqgIAAGRycy9kb3ducmV2LnhtbFBLBQYAAAAABAAEAPoAAACZAwAAAAA=&#10;">
                                                <v:shape id="Text Box 26" o:spid="_x0000_s1208" type="#_x0000_t202" style="position:absolute;left:1235;width:5410;height:31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1Th8UA&#10;AADcAAAADwAAAGRycy9kb3ducmV2LnhtbESPT2vCQBTE7wW/w/KE3urGlkqMriJCoYdSiP+Pj+wz&#10;CWbfxuyaxG/vCoUeh5n5DTNf9qYSLTWutKxgPIpAEGdWl5wr2G2/3mIQziNrrCyTgjs5WC4GL3NM&#10;tO04pXbjcxEg7BJUUHhfJ1K6rCCDbmRr4uCdbWPQB9nkUjfYBbip5HsUTaTBksNCgTWtC8oum5tR&#10;8Nve7D4/fGZHPnWpi8/X9Ce+KvU67FczEJ56/x/+a39rBR/TKTzPhCMgF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nVOHxQAAANwAAAAPAAAAAAAAAAAAAAAAAJgCAABkcnMv&#10;ZG93bnJldi54bWxQSwUGAAAAAAQABAD1AAAAigMAAAAA&#10;" strokecolor="white" strokeweight=".5pt">
                                                  <v:textbox>
                                                    <w:txbxContent>
                                                      <w:p w:rsidR="00FF54D4" w:rsidRPr="00EB5217" w:rsidRDefault="00FF54D4" w:rsidP="00FF54D4">
                                                        <w:pPr>
                                                          <w:rPr>
                                                            <w:rFonts w:ascii="Times New Roman" w:hAnsi="Times New Roman" w:cs="Times New Roman"/>
                                                            <w:sz w:val="18"/>
                                                          </w:rPr>
                                                        </w:pPr>
                                                        <w:proofErr w:type="gramStart"/>
                                                        <w:r w:rsidRPr="00EB5217">
                                                          <w:rPr>
                                                            <w:rFonts w:ascii="Times New Roman" w:hAnsi="Times New Roman" w:cs="Times New Roman"/>
                                                            <w:sz w:val="18"/>
                                                          </w:rPr>
                                                          <w:t>Y</w:t>
                                                        </w:r>
                                                        <w:r w:rsidRPr="00EB5217">
                                                          <w:rPr>
                                                            <w:rFonts w:ascii="Times New Roman" w:hAnsi="Times New Roman" w:cs="Times New Roman"/>
                                                            <w:sz w:val="18"/>
                                                            <w:vertAlign w:val="subscript"/>
                                                          </w:rPr>
                                                          <w:t>(</w:t>
                                                        </w:r>
                                                        <w:proofErr w:type="gramEnd"/>
                                                        <w:r w:rsidRPr="00EB5217">
                                                          <w:rPr>
                                                            <w:rFonts w:ascii="Times New Roman" w:hAnsi="Times New Roman" w:cs="Times New Roman"/>
                                                            <w:sz w:val="18"/>
                                                            <w:vertAlign w:val="subscript"/>
                                                          </w:rPr>
                                                          <w:t>3-0)</w:t>
                                                        </w:r>
                                                      </w:p>
                                                    </w:txbxContent>
                                                  </v:textbox>
                                                </v:shape>
                                                <v:shape id="Text Box 25" o:spid="_x0000_s1209" type="#_x0000_t202" style="position:absolute;left:4678;width:5410;height:31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ei+MEA&#10;AADcAAAADwAAAGRycy9kb3ducmV2LnhtbERPTYvCMBC9C/sfwix403RFpVSjyIKwh0Wo7qrHoRnb&#10;YjOpTWzrvzcHwePjfS/XvalES40rLSv4GkcgiDOrS84V/B22oxiE88gaK8uk4EEO1quPwRITbTtO&#10;qd37XIQQdgkqKLyvEyldVpBBN7Y1ceAutjHoA2xyqRvsQrip5CSK5tJgyaGhwJq+C8qu+7tRsGvv&#10;9j8/zrITn7vUxZdb+hvflBp+9psFCE+9f4tf7h+tYBqF+eFMOAJy9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sHovjBAAAA3AAAAA8AAAAAAAAAAAAAAAAAmAIAAGRycy9kb3du&#10;cmV2LnhtbFBLBQYAAAAABAAEAPUAAACGAwAAAAA=&#10;" strokecolor="white" strokeweight=".5pt">
                                                  <v:textbox>
                                                    <w:txbxContent>
                                                      <w:p w:rsidR="00FF54D4" w:rsidRPr="00EB5217" w:rsidRDefault="00FF54D4" w:rsidP="00FF54D4">
                                                        <w:pPr>
                                                          <w:rPr>
                                                            <w:rFonts w:ascii="Times New Roman" w:hAnsi="Times New Roman" w:cs="Times New Roman"/>
                                                            <w:sz w:val="18"/>
                                                          </w:rPr>
                                                        </w:pPr>
                                                        <w:proofErr w:type="gramStart"/>
                                                        <w:r w:rsidRPr="00EB5217">
                                                          <w:rPr>
                                                            <w:rFonts w:ascii="Times New Roman" w:hAnsi="Times New Roman" w:cs="Times New Roman"/>
                                                            <w:sz w:val="18"/>
                                                          </w:rPr>
                                                          <w:t>X</w:t>
                                                        </w:r>
                                                        <w:r w:rsidRPr="00EB5217">
                                                          <w:rPr>
                                                            <w:rFonts w:ascii="Times New Roman" w:hAnsi="Times New Roman" w:cs="Times New Roman"/>
                                                            <w:sz w:val="18"/>
                                                            <w:vertAlign w:val="subscript"/>
                                                          </w:rPr>
                                                          <w:t>(</w:t>
                                                        </w:r>
                                                        <w:proofErr w:type="gramEnd"/>
                                                        <w:r w:rsidRPr="00EB5217">
                                                          <w:rPr>
                                                            <w:rFonts w:ascii="Times New Roman" w:hAnsi="Times New Roman" w:cs="Times New Roman"/>
                                                            <w:sz w:val="18"/>
                                                            <w:vertAlign w:val="subscript"/>
                                                          </w:rPr>
                                                          <w:t>3-0)</w:t>
                                                        </w:r>
                                                      </w:p>
                                                    </w:txbxContent>
                                                  </v:textbox>
                                                </v:shape>
                                                <v:shape id="Text Box 15" o:spid="_x0000_s1210" type="#_x0000_t202" style="position:absolute;left:2126;top:5103;width:5832;height:2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3cwcQA&#10;AADcAAAADwAAAGRycy9kb3ducmV2LnhtbESPQWvCQBSE74L/YXlCb7pRrJToKlUp9FBatPX+yD6T&#10;2Ox7YXeNaX99t1DocZiZb5jVpneN6siHWtjAdJKBIi7E1lwa+Hh/Gj+AChHZYiNMBr4owGY9HKww&#10;t3LjA3XHWKoE4ZCjgSrGNtc6FBU5DBNpiZN3Fu8wJulLbT3eEtw1epZlC+2w5rRQYUu7iorP49UZ&#10;OM1fxbkXr+Ww6C7f++3bTu61MXej/nEJKlIf/8N/7WdrYJ5N4fdMOgJ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1d3MHEAAAA3AAAAA8AAAAAAAAAAAAAAAAAmAIAAGRycy9k&#10;b3ducmV2LnhtbFBLBQYAAAAABAAEAPUAAACJAwAAAAA=&#10;" fillcolor="#c0504d" strokecolor="#c0504d" strokeweight=".5pt">
                                                  <v:textbox style="mso-next-textbox:#Text Box 15">
                                                    <w:txbxContent>
                                                      <w:p w:rsidR="00CA5742" w:rsidRPr="00EB5217" w:rsidRDefault="00CA5742" w:rsidP="00EB5217">
                                                        <w:pPr>
                                                          <w:jc w:val="center"/>
                                                          <w:rPr>
                                                            <w:rFonts w:ascii="Times New Roman" w:hAnsi="Times New Roman" w:cs="Times New Roman"/>
                                                            <w:sz w:val="20"/>
                                                          </w:rPr>
                                                        </w:pPr>
                                                        <w:r w:rsidRPr="00EB5217">
                                                          <w:rPr>
                                                            <w:rFonts w:ascii="Times New Roman" w:hAnsi="Times New Roman" w:cs="Times New Roman"/>
                                                            <w:sz w:val="20"/>
                                                          </w:rPr>
                                                          <w:t>ca2</w:t>
                                                        </w:r>
                                                      </w:p>
                                                    </w:txbxContent>
                                                  </v:textbox>
                                                </v:shape>
                                                <v:shape id="Straight Arrow Connector 19" o:spid="_x0000_s1211" type="#_x0000_t32" style="position:absolute;left:6592;top:2551;width:0;height:25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jLK8UAAADcAAAADwAAAGRycy9kb3ducmV2LnhtbESPW2vCQBSE3wv+h+UIfSm6Ma0XoquI&#10;UFvwyQv4esieZIPZsyG7xvjvu4VCH4eZ+YZZbXpbi45aXzlWMBknIIhzpysuFVzOn6MFCB+QNdaO&#10;ScGTPGzWg5cVZto9+EjdKZQiQthnqMCE0GRS+tyQRT92DXH0CtdaDFG2pdQtPiLc1jJNkpm0WHFc&#10;MNjQzlB+O92tgiLVNHm7Xc3XfIrF7vCedl29V+p12G+XIAL14T/81/7WCj6SFH7PxCMg1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jLK8UAAADcAAAADwAAAAAAAAAA&#10;AAAAAAChAgAAZHJzL2Rvd25yZXYueG1sUEsFBgAAAAAEAAQA+QAAAJMDAAAAAA==&#10;">
                                                  <v:stroke endarrow="open"/>
                                                </v:shape>
                                                <v:shape id="Straight Arrow Connector 21" o:spid="_x0000_s1212" type="#_x0000_t32" style="position:absolute;left:3296;top:2551;width:0;height:25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RusMQAAADcAAAADwAAAGRycy9kb3ducmV2LnhtbESPQWvCQBSE74L/YXmFXqRujNqW1FVE&#10;sAqe1EKvj+xLNph9G7LbGP99VxA8DjPzDbNY9bYWHbW+cqxgMk5AEOdOV1wq+Dlv3z5B+ICssXZM&#10;Cm7kYbUcDhaYaXflI3WnUIoIYZ+hAhNCk0npc0MW/dg1xNErXGsxRNmWUrd4jXBbyzRJ3qXFiuOC&#10;wYY2hvLL6c8qKFJNk9Hl1+w+5lhsDtO06+pvpV5f+vUXiEB9eIYf7b1WMEumcD8Tj4Bc/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1G6wxAAAANwAAAAPAAAAAAAAAAAA&#10;AAAAAKECAABkcnMvZG93bnJldi54bWxQSwUGAAAAAAQABAD5AAAAkgMAAAAA&#10;">
                                                  <v:stroke endarrow="open"/>
                                                </v:shape>
                                              </v:group>
                                              <v:group id="Group 477" o:spid="_x0000_s1213" style="position:absolute;left:1330;width:8753;height:7747" coordorigin="1330" coordsize="8758,77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t2aQMYAAADcAAAADwAAAGRycy9kb3ducmV2LnhtbESPT2vCQBTE74V+h+UV&#10;ejObtFokZhWRtvQQBLUg3h7ZZxLMvg3Zbf58e7dQ6HGYmd8w2WY0jeipc7VlBUkUgyAurK65VPB9&#10;+pgtQTiPrLGxTAomcrBZPz5kmGo78IH6oy9FgLBLUUHlfZtK6YqKDLrItsTBu9rOoA+yK6XucAhw&#10;08iXOH6TBmsOCxW2tKuouB1/jILPAYfta/Le57frbrqcFvtznpBSz0/jdgXC0+j/w3/tL61gHi/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23ZpAxgAAANwA&#10;AAAPAAAAAAAAAAAAAAAAAKoCAABkcnMvZG93bnJldi54bWxQSwUGAAAAAAQABAD6AAAAnQMAAAAA&#10;">
                                                <v:shape id="Text Box 478" o:spid="_x0000_s1214" type="#_x0000_t202" style="position:absolute;left:1330;width:5410;height:31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KfF8YA&#10;AADcAAAADwAAAGRycy9kb3ducmV2LnhtbESPzWrDMBCE74G+g9hCb7Hc0AbjRDalEOihBJyfNsfF&#10;2tim1sqxFNt5+6pQyHGYmW+YdT6ZVgzUu8aygucoBkFcWt1wpeCw38wTEM4ja2wtk4IbOcizh9ka&#10;U21HLmjY+UoECLsUFdTed6mUrqzJoItsRxy8s+0N+iD7SuoexwA3rVzE8VIabDgs1NjRe03lz+5q&#10;FGyHqz1WX6/lN5/GwiXnS/GZXJR6epzeViA8Tf4e/m9/aAUv8RL+zoQjI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6KfF8YAAADcAAAADwAAAAAAAAAAAAAAAACYAgAAZHJz&#10;L2Rvd25yZXYueG1sUEsFBgAAAAAEAAQA9QAAAIsDAAAAAA==&#10;" strokecolor="white" strokeweight=".5pt">
                                                  <v:textbox>
                                                    <w:txbxContent>
                                                      <w:p w:rsidR="00FF54D4" w:rsidRPr="00EB5217" w:rsidRDefault="00FF54D4" w:rsidP="00FF54D4">
                                                        <w:pPr>
                                                          <w:rPr>
                                                            <w:rFonts w:ascii="Times New Roman" w:hAnsi="Times New Roman" w:cs="Times New Roman"/>
                                                            <w:sz w:val="18"/>
                                                          </w:rPr>
                                                        </w:pPr>
                                                        <w:proofErr w:type="gramStart"/>
                                                        <w:r w:rsidRPr="00EB5217">
                                                          <w:rPr>
                                                            <w:rFonts w:ascii="Times New Roman" w:hAnsi="Times New Roman" w:cs="Times New Roman"/>
                                                            <w:sz w:val="18"/>
                                                          </w:rPr>
                                                          <w:t>Y</w:t>
                                                        </w:r>
                                                        <w:r w:rsidRPr="00EB5217">
                                                          <w:rPr>
                                                            <w:rFonts w:ascii="Times New Roman" w:hAnsi="Times New Roman" w:cs="Times New Roman"/>
                                                            <w:sz w:val="18"/>
                                                            <w:vertAlign w:val="subscript"/>
                                                          </w:rPr>
                                                          <w:t>(</w:t>
                                                        </w:r>
                                                        <w:proofErr w:type="gramEnd"/>
                                                        <w:r w:rsidRPr="00EB5217">
                                                          <w:rPr>
                                                            <w:rFonts w:ascii="Times New Roman" w:hAnsi="Times New Roman" w:cs="Times New Roman"/>
                                                            <w:sz w:val="18"/>
                                                            <w:vertAlign w:val="subscript"/>
                                                          </w:rPr>
                                                          <w:t>3-0)</w:t>
                                                        </w:r>
                                                      </w:p>
                                                    </w:txbxContent>
                                                  </v:textbox>
                                                </v:shape>
                                                <v:shape id="Text Box 479" o:spid="_x0000_s1215" type="#_x0000_t202" style="position:absolute;left:4678;width:5410;height:31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46jMUA&#10;AADcAAAADwAAAGRycy9kb3ducmV2LnhtbESPT2vCQBTE70K/w/IKvemm0mqIrlIKQg+lEP8fH9ln&#10;Epp9G7NrEr+9Kwgeh5n5DTNf9qYSLTWutKzgfRSBIM6sLjlXsN2shjEI55E1VpZJwZUcLBcvgzkm&#10;2nacUrv2uQgQdgkqKLyvEyldVpBBN7I1cfBOtjHog2xyqRvsAtxUchxFE2mw5LBQYE3fBWX/64tR&#10;8Nde7C7ff2YHPnapi0/n9Dc+K/X22n/NQHjq/TP8aP9oBR/RFO5nwhGQi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7jqMxQAAANwAAAAPAAAAAAAAAAAAAAAAAJgCAABkcnMv&#10;ZG93bnJldi54bWxQSwUGAAAAAAQABAD1AAAAigMAAAAA&#10;" strokecolor="white" strokeweight=".5pt">
                                                  <v:textbox>
                                                    <w:txbxContent>
                                                      <w:p w:rsidR="00FF54D4" w:rsidRPr="00EB5217" w:rsidRDefault="00FF54D4" w:rsidP="00FF54D4">
                                                        <w:pPr>
                                                          <w:rPr>
                                                            <w:rFonts w:ascii="Times New Roman" w:hAnsi="Times New Roman" w:cs="Times New Roman"/>
                                                            <w:sz w:val="18"/>
                                                          </w:rPr>
                                                        </w:pPr>
                                                        <w:proofErr w:type="gramStart"/>
                                                        <w:r w:rsidRPr="00EB5217">
                                                          <w:rPr>
                                                            <w:rFonts w:ascii="Times New Roman" w:hAnsi="Times New Roman" w:cs="Times New Roman"/>
                                                            <w:sz w:val="18"/>
                                                          </w:rPr>
                                                          <w:t>X</w:t>
                                                        </w:r>
                                                        <w:r w:rsidRPr="00EB5217">
                                                          <w:rPr>
                                                            <w:rFonts w:ascii="Times New Roman" w:hAnsi="Times New Roman" w:cs="Times New Roman"/>
                                                            <w:sz w:val="18"/>
                                                            <w:vertAlign w:val="subscript"/>
                                                          </w:rPr>
                                                          <w:t>(</w:t>
                                                        </w:r>
                                                        <w:proofErr w:type="gramEnd"/>
                                                        <w:r w:rsidRPr="00EB5217">
                                                          <w:rPr>
                                                            <w:rFonts w:ascii="Times New Roman" w:hAnsi="Times New Roman" w:cs="Times New Roman"/>
                                                            <w:sz w:val="18"/>
                                                            <w:vertAlign w:val="subscript"/>
                                                          </w:rPr>
                                                          <w:t>3-0)</w:t>
                                                        </w:r>
                                                      </w:p>
                                                    </w:txbxContent>
                                                  </v:textbox>
                                                </v:shape>
                                                <v:shape id="Text Box 288" o:spid="_x0000_s1216" type="#_x0000_t202" style="position:absolute;left:2126;top:5103;width:5832;height:2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d1XMEA&#10;AADcAAAADwAAAGRycy9kb3ducmV2LnhtbERPS2vCQBC+F/wPywi91Y3FSomuohahh9Li6z5kxySa&#10;nQm7a0z767uHQo8f33u+7F2jOvKhFjYwHmWgiAuxNZcGjoft0yuoEJEtNsJk4JsCLBeDhznmVu68&#10;o24fS5VCOORooIqxzbUORUUOw0ha4sSdxTuMCfpSW4/3FO4a/ZxlU+2w5tRQYUubiorr/uYMnCaf&#10;4tyH17Kbdpeft/XXRl60MY/DfjUDFamP/+I/97s1MMnS2nQmHQG9+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xndVzBAAAA3AAAAA8AAAAAAAAAAAAAAAAAmAIAAGRycy9kb3du&#10;cmV2LnhtbFBLBQYAAAAABAAEAPUAAACGAwAAAAA=&#10;" fillcolor="#c0504d" strokecolor="#c0504d" strokeweight=".5pt">
                                                  <v:textbox>
                                                    <w:txbxContent>
                                                      <w:p w:rsidR="00FF54D4" w:rsidRPr="00EB5217" w:rsidRDefault="00FF54D4" w:rsidP="00FF54D4">
                                                        <w:pPr>
                                                          <w:rPr>
                                                            <w:sz w:val="2"/>
                                                          </w:rPr>
                                                        </w:pPr>
                                                      </w:p>
                                                    </w:txbxContent>
                                                  </v:textbox>
                                                </v:shape>
                                                <v:shape id="Straight Arrow Connector 289" o:spid="_x0000_s1217" type="#_x0000_t32" style="position:absolute;left:6592;top:2551;width:0;height:25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xZWsUAAADcAAAADwAAAGRycy9kb3ducmV2LnhtbESPQWvCQBSE70L/w/IKXopuTK1tU1cp&#10;QqvgqVHo9ZF9yQazb0N2jfHfu4WCx2FmvmGW68E2oqfO144VzKYJCOLC6ZorBcfD1+QNhA/IGhvH&#10;pOBKHtarh9ESM+0u/EN9HioRIewzVGBCaDMpfWHIop+6ljh6pesshii7SuoOLxFuG5kmyUJarDku&#10;GGxpY6g45WeroEw1zZ5Ov2b7+oLlZv+c9n3zrdT4cfj8ABFoCPfwf3unFcyTd/g7E4+AXN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zxZWsUAAADcAAAADwAAAAAAAAAA&#10;AAAAAAChAgAAZHJzL2Rvd25yZXYueG1sUEsFBgAAAAAEAAQA+QAAAJMDAAAAAA==&#10;">
                                                  <v:stroke endarrow="open"/>
                                                </v:shape>
                                                <v:shape id="Straight Arrow Connector 290" o:spid="_x0000_s1218" type="#_x0000_t32" style="position:absolute;left:3296;top:2551;width:0;height:25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9mGsIAAADcAAAADwAAAGRycy9kb3ducmV2LnhtbERPy2rCQBTdC/2H4RbcSJ0k2gepk1CE&#10;qtBVbaHbS+YmE8zcCZkxpn/vLASXh/PelJPtxEiDbx0rSJcJCOLK6ZYbBb8/n09vIHxA1tg5JgX/&#10;5KEsHmYbzLW78DeNx9CIGMI+RwUmhD6X0leGLPql64kjV7vBYohwaKQe8BLDbSezJHmRFluODQZ7&#10;2hqqTsezVVBnmtLF6c/sX5+x3n6tsnHsdkrNH6ePdxCBpnAX39wHrWCdxvnxTDwCsrg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99mGsIAAADcAAAADwAAAAAAAAAAAAAA&#10;AAChAgAAZHJzL2Rvd25yZXYueG1sUEsFBgAAAAAEAAQA+QAAAJADAAAAAA==&#10;">
                                                  <v:stroke endarrow="open"/>
                                                </v:shape>
                                              </v:group>
                                            </v:group>
                                            <v:group id="Group 292" o:spid="_x0000_s1219" style="position:absolute;width:18059;height:7747" coordsize="18062,77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w/Cp7FAAAA3AAA&#10;AA8AAAAAAAAAAAAAAAAAqgIAAGRycy9kb3ducmV2LnhtbFBLBQYAAAAABAAEAPoAAACcAwAAAAA=&#10;">
                                              <v:group id="Group 293" o:spid="_x0000_s1220" style="position:absolute;left:9209;width:8853;height:7749" coordorigin="1235" coordsize="8853,77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2U6cQAAADcAAAADwAAAGRycy9kb3ducmV2LnhtbESPQYvCMBSE78L+h/AW&#10;vGlaVxepRhHZFQ8iqAvi7dE822LzUppsW/+9EQSPw8x8w8yXnSlFQ7UrLCuIhxEI4tTqgjMFf6ff&#10;wRSE88gaS8uk4E4OlouP3hwTbVs+UHP0mQgQdgkqyL2vEildmpNBN7QVcfCutjbog6wzqWtsA9yU&#10;chRF39JgwWEhx4rWOaW3479RsGmxXX3FP83udl3fL6fJ/ryLSan+Z7eagfDU+Xf41d5qBeN4B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O2U6cQAAADcAAAA&#10;DwAAAAAAAAAAAAAAAACqAgAAZHJzL2Rvd25yZXYueG1sUEsFBgAAAAAEAAQA+gAAAJsDAAAAAA==&#10;">
                                                <v:shape id="Text Box 294" o:spid="_x0000_s1221" type="#_x0000_t202" style="position:absolute;left:1235;width:5410;height:31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yqUsUA&#10;AADcAAAADwAAAGRycy9kb3ducmV2LnhtbESPS2vDMBCE74H+B7GF3BI5jxbjRg6lEMghBJz0dVys&#10;9YNaK8dSbPffV4VAjsPMfMNstqNpRE+dqy0rWMwjEMS51TWXCt7Pu1kMwnlkjY1lUvBLDrbpw2SD&#10;ibYDZ9SffCkChF2CCirv20RKl1dk0M1tSxy8wnYGfZBdKXWHQ4CbRi6j6FkarDksVNjSW0X5z+lq&#10;FBz7q/0oP5/yL/4eMhcXl+wQX5SaPo6vLyA8jf4evrX3WsF6sYL/M+EIyPQ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DKpSxQAAANwAAAAPAAAAAAAAAAAAAAAAAJgCAABkcnMv&#10;ZG93bnJldi54bWxQSwUGAAAAAAQABAD1AAAAigMAAAAA&#10;" strokecolor="white" strokeweight=".5pt">
                                                  <v:textbox>
                                                    <w:txbxContent>
                                                      <w:p w:rsidR="00FF54D4" w:rsidRPr="00EB5217" w:rsidRDefault="00FF54D4" w:rsidP="00FF54D4">
                                                        <w:pPr>
                                                          <w:rPr>
                                                            <w:sz w:val="18"/>
                                                          </w:rPr>
                                                        </w:pPr>
                                                        <w:proofErr w:type="gramStart"/>
                                                        <w:r w:rsidRPr="00EB5217">
                                                          <w:rPr>
                                                            <w:sz w:val="18"/>
                                                          </w:rPr>
                                                          <w:t>Y</w:t>
                                                        </w:r>
                                                        <w:r w:rsidRPr="00EB5217">
                                                          <w:rPr>
                                                            <w:sz w:val="18"/>
                                                            <w:vertAlign w:val="subscript"/>
                                                          </w:rPr>
                                                          <w:t>(</w:t>
                                                        </w:r>
                                                        <w:proofErr w:type="gramEnd"/>
                                                        <w:r w:rsidRPr="00EB5217">
                                                          <w:rPr>
                                                            <w:sz w:val="18"/>
                                                            <w:vertAlign w:val="subscript"/>
                                                          </w:rPr>
                                                          <w:t>3-0)</w:t>
                                                        </w:r>
                                                      </w:p>
                                                    </w:txbxContent>
                                                  </v:textbox>
                                                </v:shape>
                                                <v:shape id="Text Box 295" o:spid="_x0000_s1222" type="#_x0000_t202" style="position:absolute;left:4678;width:5410;height:31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UyJsUA&#10;AADcAAAADwAAAGRycy9kb3ducmV2LnhtbESPQWvCQBSE70L/w/IKvZmNYiVEVykFoYdSiNrq8ZF9&#10;JsHs25hdk/Tfu4LgcZiZb5jlejC16Kh1lWUFkygGQZxbXXGhYL/bjBMQziNrrC2Tgn9ysF69jJaY&#10;attzRt3WFyJA2KWooPS+SaV0eUkGXWQb4uCdbGvQB9kWUrfYB7ip5TSO59JgxWGhxIY+S8rP26tR&#10;8NNd7W/x954f+NhnLjldsu/kotTb6/CxAOFp8M/wo/2lFcwmM7ifCUd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5TImxQAAANwAAAAPAAAAAAAAAAAAAAAAAJgCAABkcnMv&#10;ZG93bnJldi54bWxQSwUGAAAAAAQABAD1AAAAigMAAAAA&#10;" strokecolor="white" strokeweight=".5pt">
                                                  <v:textbox>
                                                    <w:txbxContent>
                                                      <w:p w:rsidR="00FF54D4" w:rsidRPr="00EB5217" w:rsidRDefault="00FF54D4" w:rsidP="00FF54D4">
                                                        <w:pPr>
                                                          <w:rPr>
                                                            <w:rFonts w:ascii="Times New Roman" w:hAnsi="Times New Roman" w:cs="Times New Roman"/>
                                                            <w:sz w:val="18"/>
                                                          </w:rPr>
                                                        </w:pPr>
                                                        <w:proofErr w:type="gramStart"/>
                                                        <w:r w:rsidRPr="00EB5217">
                                                          <w:rPr>
                                                            <w:rFonts w:ascii="Times New Roman" w:hAnsi="Times New Roman" w:cs="Times New Roman"/>
                                                            <w:sz w:val="18"/>
                                                          </w:rPr>
                                                          <w:t>X</w:t>
                                                        </w:r>
                                                        <w:r w:rsidRPr="00EB5217">
                                                          <w:rPr>
                                                            <w:rFonts w:ascii="Times New Roman" w:hAnsi="Times New Roman" w:cs="Times New Roman"/>
                                                            <w:sz w:val="18"/>
                                                            <w:vertAlign w:val="subscript"/>
                                                          </w:rPr>
                                                          <w:t>(</w:t>
                                                        </w:r>
                                                        <w:proofErr w:type="gramEnd"/>
                                                        <w:r w:rsidRPr="00EB5217">
                                                          <w:rPr>
                                                            <w:rFonts w:ascii="Times New Roman" w:hAnsi="Times New Roman" w:cs="Times New Roman"/>
                                                            <w:sz w:val="18"/>
                                                            <w:vertAlign w:val="subscript"/>
                                                          </w:rPr>
                                                          <w:t>3-0)</w:t>
                                                        </w:r>
                                                      </w:p>
                                                    </w:txbxContent>
                                                  </v:textbox>
                                                </v:shape>
                                                <v:shape id="Text Box 296" o:spid="_x0000_s1223" type="#_x0000_t202" style="position:absolute;left:2126;top:5103;width:5832;height:2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9MH8QA&#10;AADcAAAADwAAAGRycy9kb3ducmV2LnhtbESPQUvDQBSE74L/YXmCN7tpaYuk3QRtETyI0qj3R/Y1&#10;iWbfC7trGv31riD0OMzMN8y2nFyvRvKhEzYwn2WgiGuxHTcG3l4fbm5BhYhssRcmA98UoCwuL7aY&#10;WznxgcYqNipBOORooI1xyLUOdUsOw0wG4uQdxTuMSfpGW4+nBHe9XmTZWjvsOC20ONCupfqz+nIG&#10;3pfP4tyT13JYjx8/+/uXnay0MddX090GVKQpnsP/7UdrYDlfwd+ZdAR0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TB/EAAAA3AAAAA8AAAAAAAAAAAAAAAAAmAIAAGRycy9k&#10;b3ducmV2LnhtbFBLBQYAAAAABAAEAPUAAACJAwAAAAA=&#10;" fillcolor="#c0504d" strokecolor="#c0504d" strokeweight=".5pt">
                                                  <v:textbox>
                                                    <w:txbxContent>
                                                      <w:p w:rsidR="00FF54D4" w:rsidRDefault="00FF54D4" w:rsidP="00FF54D4"/>
                                                    </w:txbxContent>
                                                  </v:textbox>
                                                </v:shape>
                                                <v:shape id="Straight Arrow Connector 297" o:spid="_x0000_s1224" type="#_x0000_t32" style="position:absolute;left:6592;top:2551;width:0;height:25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pb9cUAAADcAAAADwAAAGRycy9kb3ducmV2LnhtbESPzWrDMBCE74W+g9hCL6WR7TQ/OFFC&#10;CbQJ9FSnkOtirS0Ta2Us1XHfPgoEehxm5htmvR1tKwbqfeNYQTpJQBCXTjdcK/g5frwuQfiArLF1&#10;TAr+yMN28/iwxly7C3/TUIRaRAj7HBWYELpcSl8asugnriOOXuV6iyHKvpa6x0uE21ZmSTKXFhuO&#10;CwY72hkqz8WvVVBlmtKX88nsFzOsdl/TbBjaT6Wen8b3FYhAY/gP39sHreAtncPtTDwCcnM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3pb9cUAAADcAAAADwAAAAAAAAAA&#10;AAAAAAChAgAAZHJzL2Rvd25yZXYueG1sUEsFBgAAAAAEAAQA+QAAAJMDAAAAAA==&#10;">
                                                  <v:stroke endarrow="open"/>
                                                </v:shape>
                                                <v:shape id="Straight Arrow Connector 298" o:spid="_x0000_s1225" type="#_x0000_t32" style="position:absolute;left:3296;top:2551;width:0;height:25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b+bsUAAADcAAAADwAAAGRycy9kb3ducmV2LnhtbESPQWvCQBSE74X+h+UVeil1k9jWkrqK&#10;CK2CJ1PB6yP7kg1m34bsGtN/7wpCj8PMfMPMl6NtxUC9bxwrSCcJCOLS6YZrBYff79dPED4ga2wd&#10;k4I/8rBcPD7MMdfuwnsailCLCGGfowITQpdL6UtDFv3EdcTRq1xvMUTZ11L3eIlw28osST6kxYbj&#10;gsGO1obKU3G2CqpMU/pyOprN7B2r9W6aDUP7o9Tz07j6AhFoDP/he3urFbylM7idiUdALq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Db+bsUAAADcAAAADwAAAAAAAAAA&#10;AAAAAAChAgAAZHJzL2Rvd25yZXYueG1sUEsFBgAAAAAEAAQA+QAAAJMDAAAAAA==&#10;">
                                                  <v:stroke endarrow="open"/>
                                                </v:shape>
                                              </v:group>
                                              <v:group id="Group 299" o:spid="_x0000_s1226" style="position:absolute;width:10083;height:7747" coordsize="10088,77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BaMDwwAAANwAAAAP&#10;AAAAAAAAAAAAAAAAAKoCAABkcnMvZG93bnJldi54bWxQSwUGAAAAAAQABAD6AAAAmgMAAAAA&#10;">
                                                <v:shape id="Text Box 300" o:spid="_x0000_s1227" type="#_x0000_t202" style="position:absolute;width:5410;height:31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duMUA&#10;AADcAAAADwAAAGRycy9kb3ducmV2LnhtbESPQWvCQBSE74X+h+UVvNWNopJGVykFwYMI0bZ6fGSf&#10;STD7NmbXJP57Vyj0OMzMN8xi1ZtKtNS40rKC0TACQZxZXXKu4Puwfo9BOI+ssbJMCu7kYLV8fVlg&#10;om3HKbV7n4sAYZeggsL7OpHSZQUZdENbEwfvbBuDPsgml7rBLsBNJcdRNJMGSw4LBdb0VVB22d+M&#10;gl17sz/57zQ78qlLXXy+ptv4qtTgrf+cg/DU+//wX3ujFUxGH/A8E46AX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5J24xQAAANwAAAAPAAAAAAAAAAAAAAAAAJgCAABkcnMv&#10;ZG93bnJldi54bWxQSwUGAAAAAAQABAD1AAAAigMAAAAA&#10;" strokecolor="white" strokeweight=".5pt">
                                                  <v:textbox>
                                                    <w:txbxContent>
                                                      <w:p w:rsidR="00FF54D4" w:rsidRPr="00EB5217" w:rsidRDefault="00FF54D4" w:rsidP="00FF54D4">
                                                        <w:pPr>
                                                          <w:rPr>
                                                            <w:rFonts w:ascii="Times New Roman" w:hAnsi="Times New Roman" w:cs="Times New Roman"/>
                                                            <w:sz w:val="20"/>
                                                          </w:rPr>
                                                        </w:pPr>
                                                        <w:proofErr w:type="gramStart"/>
                                                        <w:r w:rsidRPr="00EB5217">
                                                          <w:rPr>
                                                            <w:rFonts w:ascii="Times New Roman" w:hAnsi="Times New Roman" w:cs="Times New Roman"/>
                                                            <w:sz w:val="20"/>
                                                          </w:rPr>
                                                          <w:t>Y</w:t>
                                                        </w:r>
                                                        <w:r w:rsidRPr="00EB5217">
                                                          <w:rPr>
                                                            <w:rFonts w:ascii="Times New Roman" w:hAnsi="Times New Roman" w:cs="Times New Roman"/>
                                                            <w:sz w:val="20"/>
                                                            <w:vertAlign w:val="subscript"/>
                                                          </w:rPr>
                                                          <w:t>(</w:t>
                                                        </w:r>
                                                        <w:proofErr w:type="gramEnd"/>
                                                        <w:r w:rsidRPr="00EB5217">
                                                          <w:rPr>
                                                            <w:rFonts w:ascii="Times New Roman" w:hAnsi="Times New Roman" w:cs="Times New Roman"/>
                                                            <w:sz w:val="20"/>
                                                            <w:vertAlign w:val="subscript"/>
                                                          </w:rPr>
                                                          <w:t>3-0)</w:t>
                                                        </w:r>
                                                      </w:p>
                                                    </w:txbxContent>
                                                  </v:textbox>
                                                </v:shape>
                                                <v:shape id="Text Box 301" o:spid="_x0000_s1228" type="#_x0000_t202" style="position:absolute;left:4678;width:5410;height:31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L+mMEA&#10;AADcAAAADwAAAGRycy9kb3ducmV2LnhtbERPy4rCMBTdD/gP4QruxlRxpFSjiCDMYhio7+WlubbF&#10;5qY2se38/WQhuDyc93Ldm0q01LjSsoLJOAJBnFldcq7geNh9xiCcR9ZYWSYFf+RgvRp8LDHRtuOU&#10;2r3PRQhhl6CCwvs6kdJlBRl0Y1sTB+5mG4M+wCaXusEuhJtKTqNoLg2WHBoKrGlbUHbfP42C3/Zp&#10;T/n5K7vwtUtdfHukP/FDqdGw3yxAeOr9W/xyf2sFs2mYH86EIy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y/pjBAAAA3AAAAA8AAAAAAAAAAAAAAAAAmAIAAGRycy9kb3du&#10;cmV2LnhtbFBLBQYAAAAABAAEAPUAAACGAwAAAAA=&#10;" strokecolor="white" strokeweight=".5pt">
                                                  <v:textbox>
                                                    <w:txbxContent>
                                                      <w:p w:rsidR="00FF54D4" w:rsidRPr="00EB5217" w:rsidRDefault="00FF54D4" w:rsidP="00FF54D4">
                                                        <w:pPr>
                                                          <w:rPr>
                                                            <w:rFonts w:ascii="Times New Roman" w:hAnsi="Times New Roman" w:cs="Times New Roman"/>
                                                            <w:sz w:val="20"/>
                                                          </w:rPr>
                                                        </w:pPr>
                                                        <w:proofErr w:type="gramStart"/>
                                                        <w:r w:rsidRPr="00EB5217">
                                                          <w:rPr>
                                                            <w:rFonts w:ascii="Times New Roman" w:hAnsi="Times New Roman" w:cs="Times New Roman"/>
                                                            <w:sz w:val="20"/>
                                                          </w:rPr>
                                                          <w:t>X</w:t>
                                                        </w:r>
                                                        <w:r w:rsidRPr="00EB5217">
                                                          <w:rPr>
                                                            <w:rFonts w:ascii="Times New Roman" w:hAnsi="Times New Roman" w:cs="Times New Roman"/>
                                                            <w:sz w:val="20"/>
                                                            <w:vertAlign w:val="subscript"/>
                                                          </w:rPr>
                                                          <w:t>(</w:t>
                                                        </w:r>
                                                        <w:proofErr w:type="gramEnd"/>
                                                        <w:r w:rsidRPr="00EB5217">
                                                          <w:rPr>
                                                            <w:rFonts w:ascii="Times New Roman" w:hAnsi="Times New Roman" w:cs="Times New Roman"/>
                                                            <w:sz w:val="20"/>
                                                            <w:vertAlign w:val="subscript"/>
                                                          </w:rPr>
                                                          <w:t>3-0)</w:t>
                                                        </w:r>
                                                      </w:p>
                                                    </w:txbxContent>
                                                  </v:textbox>
                                                </v:shape>
                                                <v:shape id="Text Box 302" o:spid="_x0000_s1229" type="#_x0000_t202" style="position:absolute;left:2126;top:5103;width:5832;height:2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iAocQA&#10;AADcAAAADwAAAGRycy9kb3ducmV2LnhtbESPQWvCQBSE70L/w/IKvelGUSnRVVpLoQdRtO39kX0m&#10;abPvhd1tTPvru4LgcZiZb5jluneN6siHWtjAeJSBIi7E1lwa+Hh/HT6CChHZYiNMBn4pwHp1N1hi&#10;buXMB+qOsVQJwiFHA1WMba51KCpyGEbSEifvJN5hTNKX2no8J7hr9CTL5tphzWmhwpY2FRXfxx9n&#10;4HO6E+e2Xsth3n39vTzvNzLTxjzc908LUJH6eAtf22/WwHQyhsuZdAT0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ogKHEAAAA3AAAAA8AAAAAAAAAAAAAAAAAmAIAAGRycy9k&#10;b3ducmV2LnhtbFBLBQYAAAAABAAEAPUAAACJAwAAAAA=&#10;" fillcolor="#c0504d" strokecolor="#c0504d" strokeweight=".5pt">
                                                  <v:textbox>
                                                    <w:txbxContent>
                                                      <w:p w:rsidR="00FF54D4" w:rsidRDefault="00FF54D4" w:rsidP="00FF54D4"/>
                                                    </w:txbxContent>
                                                  </v:textbox>
                                                </v:shape>
                                                <v:shape id="Straight Arrow Connector 303" o:spid="_x0000_s1230" type="#_x0000_t32" style="position:absolute;left:6592;top:2551;width:0;height:25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2XS8QAAADcAAAADwAAAGRycy9kb3ducmV2LnhtbESPQWsCMRSE74X+h/AKvYhmTW2V1Sgi&#10;tBY81QpeH5u3m8XNy7KJ6/bfN0Khx2FmvmFWm8E1oqcu1J41TCcZCOLCm5orDafv9/ECRIjIBhvP&#10;pOGHAmzWjw8rzI2/8Rf1x1iJBOGQowYbY5tLGQpLDsPEt8TJK33nMCbZVdJ0eEtw10iVZW/SYc1p&#10;wWJLO0vF5Xh1GkplaDq6nO1+/orl7vCi+r750Pr5adguQUQa4n/4r/1pNMyUgvuZdATk+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LZdLxAAAANwAAAAPAAAAAAAAAAAA&#10;AAAAAKECAABkcnMvZG93bnJldi54bWxQSwUGAAAAAAQABAD5AAAAkgMAAAAA&#10;">
                                                  <v:stroke endarrow="open"/>
                                                </v:shape>
                                                <v:shape id="Straight Arrow Connector 304" o:spid="_x0000_s1231" type="#_x0000_t32" style="position:absolute;left:3296;top:2551;width:0;height:25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Ey0MQAAADcAAAADwAAAGRycy9kb3ducmV2LnhtbESPQWvCQBSE74L/YXkFL1I3Rm1L6ioi&#10;qIWeqoVeH9mXbDD7NmTXGP+9KxQ8DjPzDbNc97YWHbW+cqxgOklAEOdOV1wq+D3tXj9A+ICssXZM&#10;Cm7kYb0aDpaYaXflH+qOoRQRwj5DBSaEJpPS54Ys+olriKNXuNZiiLItpW7xGuG2lmmSvEmLFccF&#10;gw1tDeXn48UqKFJN0/H5zxzeF1hsv2dp19V7pUYv/eYTRKA+PMP/7S+tYJ7O4HEmHgG5u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YTLQxAAAANwAAAAPAAAAAAAAAAAA&#10;AAAAAKECAABkcnMvZG93bnJldi54bWxQSwUGAAAAAAQABAD5AAAAkgMAAAAA&#10;">
                                                  <v:stroke endarrow="open"/>
                                                </v:shape>
                                              </v:group>
                                            </v:group>
                                          </v:group>
                                          <v:group id="Group 318" o:spid="_x0000_s1232" style="position:absolute;left:2232;top:12546;width:23175;height:18601" coordsize="23174,186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iRju8UAAADcAAAADwAAAGRycy9kb3ducmV2LnhtbESPQYvCMBSE78L+h/CE&#10;vWlaV2WpRhFZlz2IoC6It0fzbIvNS2liW/+9EQSPw8x8w8yXnSlFQ7UrLCuIhxEI4tTqgjMF/8fN&#10;4BuE88gaS8uk4E4OlouP3hwTbVveU3PwmQgQdgkqyL2vEildmpNBN7QVcfAutjbog6wzqWtsA9yU&#10;chRFU2mw4LCQY0XrnNLr4WYU/LbYrr7in2Z7vazv5+Nkd9rGpNRnv1vNQHjq/Dv8av9pBePR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IkY7vFAAAA3AAA&#10;AA8AAAAAAAAAAAAAAAAAqgIAAGRycy9kb3ducmV2LnhtbFBLBQYAAAAABAAEAPoAAACcAwAAAAA=&#10;">
                                            <v:shape id="Text Box 306" o:spid="_x0000_s1233" type="#_x0000_t202" style="position:absolute;left:7017;width:15945;height:25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VItMUA&#10;AADcAAAADwAAAGRycy9kb3ducmV2LnhtbESPS4sCMRCE78L+h9CCF9GMsi4yGmURFzyt+LjsrZm0&#10;83DSGSfZcfTXG0HwWFTVV9R82ZpSNFS73LKC0TACQZxYnXOq4Hj4GUxBOI+ssbRMCm7kYLn46Mwx&#10;1vbKO2r2PhUBwi5GBZn3VSylSzIy6Ia2Ig7eydYGfZB1KnWN1wA3pRxH0Zc0mHNYyLCiVUbJef9v&#10;AuVve9SXaFNNZf88SX/vhbPrQqlet/2egfDU+nf41d5oBZ/jCTzPhCMgF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NUi0xQAAANwAAAAPAAAAAAAAAAAAAAAAAJgCAABkcnMv&#10;ZG93bnJldi54bWxQSwUGAAAAAAQABAD1AAAAigMAAAAA&#10;" fillcolor="#1f497d" strokecolor="#1f497d" strokeweight=".5pt">
                                              <v:textbox>
                                                <w:txbxContent>
                                                  <w:p w:rsidR="00FF54D4" w:rsidRPr="00EB5217" w:rsidRDefault="00FF54D4" w:rsidP="00EB5217">
                                                    <w:pPr>
                                                      <w:jc w:val="center"/>
                                                      <w:rPr>
                                                        <w:rFonts w:ascii="Times New Roman" w:hAnsi="Times New Roman" w:cs="Times New Roman"/>
                                                        <w:sz w:val="20"/>
                                                      </w:rPr>
                                                    </w:pPr>
                                                    <w:r w:rsidRPr="00EB5217">
                                                      <w:rPr>
                                                        <w:rFonts w:ascii="Times New Roman" w:hAnsi="Times New Roman" w:cs="Times New Roman"/>
                                                        <w:sz w:val="20"/>
                                                      </w:rPr>
                                                      <w:t>8-Bit Adder</w:t>
                                                    </w:r>
                                                  </w:p>
                                                </w:txbxContent>
                                              </v:textbox>
                                            </v:shape>
                                            <v:shape id="Text Box 307" o:spid="_x0000_s1234" type="#_x0000_t202" style="position:absolute;left:7230;top:8187;width:15944;height:25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Ww8UA&#10;AADcAAAADwAAAGRycy9kb3ducmV2LnhtbESPS4sCMRCE7wv7H0IveFk0o6jI7EQRUfDk4uPirZn0&#10;zsNJZ5xEHf31G0HwWFTVV1Qya00lrtS4wrKCfi8CQZxaXXCm4LBfdScgnEfWWFkmBXdyMJt+fiQY&#10;a3vjLV13PhMBwi5GBbn3dSylS3My6Hq2Jg7en20M+iCbTOoGbwFuKjmIorE0WHBYyLGmRU7paXcx&#10;gXL8PehztK4n8vs0yjaP0tllqVTnq53/gPDU+nf41V5rBcPBGJ5nwhGQ0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59bDxQAAANwAAAAPAAAAAAAAAAAAAAAAAJgCAABkcnMv&#10;ZG93bnJldi54bWxQSwUGAAAAAAQABAD1AAAAigMAAAAA&#10;" fillcolor="#1f497d" strokecolor="#1f497d" strokeweight=".5pt">
                                              <v:textbox>
                                                <w:txbxContent>
                                                  <w:p w:rsidR="00FF54D4" w:rsidRPr="00EB5217" w:rsidRDefault="00FF54D4" w:rsidP="00EB5217">
                                                    <w:pPr>
                                                      <w:jc w:val="center"/>
                                                      <w:rPr>
                                                        <w:rFonts w:ascii="Times New Roman" w:hAnsi="Times New Roman" w:cs="Times New Roman"/>
                                                        <w:sz w:val="20"/>
                                                      </w:rPr>
                                                    </w:pPr>
                                                    <w:r w:rsidRPr="00EB5217">
                                                      <w:rPr>
                                                        <w:rFonts w:ascii="Times New Roman" w:hAnsi="Times New Roman" w:cs="Times New Roman"/>
                                                        <w:sz w:val="20"/>
                                                      </w:rPr>
                                                      <w:t>8-Bit Adder</w:t>
                                                    </w:r>
                                                  </w:p>
                                                </w:txbxContent>
                                              </v:textbox>
                                            </v:shape>
                                            <v:shape id="Text Box 315" o:spid="_x0000_s1235" type="#_x0000_t202" style="position:absolute;top:16055;width:15944;height:25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tzWMYA&#10;AADcAAAADwAAAGRycy9kb3ducmV2LnhtbESPT2vCQBTE74V+h+UJXkqzUaoN0VVKacFTxT+X3h7Z&#10;1ySafRuzaxL99F1B8DjMzG+Y+bI3lWipcaVlBaMoBkGcWV1yrmC/+35NQDiPrLGyTAou5GC5eH6a&#10;Y6ptxxtqtz4XAcIuRQWF93UqpcsKMugiWxMH7882Bn2QTS51g12Am0qO43gqDZYcFgqs6bOg7Lg9&#10;m0D5Xe/1KV7ViXw5TvKf68HZr4NSw0H/MQPhqfeP8L290grexu9wOxOOgFz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KtzWMYAAADcAAAADwAAAAAAAAAAAAAAAACYAgAAZHJz&#10;L2Rvd25yZXYueG1sUEsFBgAAAAAEAAQA9QAAAIsDAAAAAA==&#10;" fillcolor="#1f497d" strokecolor="#1f497d" strokeweight=".5pt">
                                              <v:textbox>
                                                <w:txbxContent>
                                                  <w:p w:rsidR="00FF54D4" w:rsidRPr="00EB5217" w:rsidRDefault="00FF54D4" w:rsidP="00EB5217">
                                                    <w:pPr>
                                                      <w:jc w:val="center"/>
                                                      <w:rPr>
                                                        <w:rFonts w:ascii="Times New Roman" w:hAnsi="Times New Roman" w:cs="Times New Roman"/>
                                                        <w:sz w:val="20"/>
                                                      </w:rPr>
                                                    </w:pPr>
                                                    <w:r w:rsidRPr="00EB5217">
                                                      <w:rPr>
                                                        <w:rFonts w:ascii="Times New Roman" w:hAnsi="Times New Roman" w:cs="Times New Roman"/>
                                                        <w:sz w:val="20"/>
                                                      </w:rPr>
                                                      <w:t>8-Bit Adder</w:t>
                                                    </w:r>
                                                  </w:p>
                                                </w:txbxContent>
                                              </v:textbox>
                                            </v:shape>
                                          </v:group>
                                          <v:shape id="Straight Arrow Connector 317" o:spid="_x0000_s1236" type="#_x0000_t32" style="position:absolute;left:13503;top:15098;width:0;height:563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sTVcIAAADcAAAADwAAAGRycy9kb3ducmV2LnhtbERPy4rCMBTdC/5DuIIb0VRnEKlGkQFB&#10;ZEB8bNxdmtum2Nx0mlirXz9ZDMzycN6rTWcr0VLjS8cKppMEBHHmdMmFgutlN16A8AFZY+WYFLzI&#10;w2bd760w1e7JJ2rPoRAxhH2KCkwIdSqlzwxZ9BNXE0cud43FEGFTSN3gM4bbSs6SZC4tlhwbDNb0&#10;ZSi7nx9Wweh0K4s8f3y//Mf7uEgOxx+TtUoNB912CSJQF/7Ff+69VvA5i2vjmXgE5P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ysTVcIAAADcAAAADwAAAAAAAAAAAAAA&#10;AAChAgAAZHJzL2Rvd25yZXYueG1sUEsFBgAAAAAEAAQA+QAAAJADAAAAAA==&#10;">
                                            <v:stroke endarrow="open"/>
                                          </v:shape>
                                          <v:group id="Group 150" o:spid="_x0000_s1237" style="position:absolute;left:15417;top:24986;width:2444;height:3600" coordsize="244475,3605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XMJcUAAADcAAAADwAAAGRycy9kb3ducmV2LnhtbESPT2vCQBTE74LfYXmC&#10;t7qJ/7DRVURUepBCtVB6e2SfSTD7NmTXJH77rlDwOMzMb5jVpjOlaKh2hWUF8SgCQZxaXXCm4Pty&#10;eFuAcB5ZY2mZFDzIwWbd760w0bblL2rOPhMBwi5BBbn3VSKlS3My6Ea2Ig7e1dYGfZB1JnWNbYCb&#10;Uo6jaC4NFhwWcqxol1N6O9+NgmOL7XYS75vT7bp7/F5mnz+nmJQaDrrtEoSnzr/C/+0PrWA6fof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wlzCXFAAAA3AAA&#10;AA8AAAAAAAAAAAAAAAAAqgIAAGRycy9kb3ducmV2LnhtbFBLBQYAAAAABAAEAPoAAACcAwAAAAA=&#10;">
                                            <v:shape id="Text Box 151" o:spid="_x0000_s1238" type="#_x0000_t202" style="position:absolute;width:244475;height:201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toRcIA&#10;AADcAAAADwAAAGRycy9kb3ducmV2LnhtbERPy2qDQBTdF/oPwy1k14xt2iAmo5RCIIsQMO/lxblR&#10;iXPHOBO1f99ZFLo8nPcyG00jeupcbVnB2zQCQVxYXXOp4LBfvcYgnEfW2FgmBT/kIEufn5aYaDtw&#10;Tv3OlyKEsEtQQeV9m0jpiooMuqltiQN3tZ1BH2BXSt3hEMJNI9+jaC4N1hwaKmzpu6LitnsYBdv+&#10;YY/l6bM482XIXXy955v4rtTkZfxagPA0+n/xn3utFXzMwvxwJhwBmf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a2hFwgAAANwAAAAPAAAAAAAAAAAAAAAAAJgCAABkcnMvZG93&#10;bnJldi54bWxQSwUGAAAAAAQABAD1AAAAhwMAAAAA&#10;" strokecolor="white" strokeweight=".5pt">
                                              <v:textbox>
                                                <w:txbxContent>
                                                  <w:p w:rsidR="00FF54D4" w:rsidRPr="00EB5217" w:rsidRDefault="00FF54D4" w:rsidP="00FF54D4">
                                                    <w:pPr>
                                                      <w:rPr>
                                                        <w:rFonts w:ascii="Times New Roman" w:hAnsi="Times New Roman" w:cs="Times New Roman"/>
                                                        <w:sz w:val="18"/>
                                                      </w:rPr>
                                                    </w:pPr>
                                                    <w:r w:rsidRPr="00EB5217">
                                                      <w:rPr>
                                                        <w:rFonts w:ascii="Times New Roman" w:hAnsi="Times New Roman" w:cs="Times New Roman"/>
                                                        <w:sz w:val="18"/>
                                                      </w:rPr>
                                                      <w:t>0</w:t>
                                                    </w:r>
                                                  </w:p>
                                                </w:txbxContent>
                                              </v:textbox>
                                            </v:shape>
                                            <v:shape id="Straight Arrow Connector 152" o:spid="_x0000_s1239" type="#_x0000_t32" style="position:absolute;left:116958;top:159488;width:2349;height:2010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af4cQAAADcAAAADwAAAGRycy9kb3ducmV2LnhtbESPQWvCQBSE7wX/w/IKXkQ3iVYldRUR&#10;Wgs91QpeH9mXbDD7NmTXmP77rlDocZiZb5jNbrCN6KnztWMF6SwBQVw4XXOl4Pz9Nl2D8AFZY+OY&#10;FPyQh9129LTBXLs7f1F/CpWIEPY5KjAhtLmUvjBk0c9cSxy90nUWQ5RdJXWH9wi3jcySZCkt1hwX&#10;DLZ0MFRcTzeroMw0pZPrxRxXL1gePudZ3zfvSo2fh/0riEBD+A//tT+0gsU8hceZeATk9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Jp/hxAAAANwAAAAPAAAAAAAAAAAA&#10;AAAAAKECAABkcnMvZG93bnJldi54bWxQSwUGAAAAAAQABAD5AAAAkgMAAAAA&#10;">
                                              <v:stroke endarrow="open"/>
                                            </v:shape>
                                          </v:group>
                                          <v:group id="Group 156" o:spid="_x0000_s1240" style="position:absolute;left:21158;top:17012;width:4146;height:3711" coordsize="414596,371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1jIicYAAADcAAAADwAAAGRycy9kb3ducmV2LnhtbESPT2vCQBTE7wW/w/IK&#10;vdXNH1skdQ0itngQoSqU3h7ZZxKSfRuy2yR++25B6HGYmd8wq3wyrRiod7VlBfE8AkFcWF1zqeBy&#10;fn9egnAeWWNrmRTcyEG+nj2sMNN25E8aTr4UAcIuQwWV910mpSsqMujmtiMO3tX2Bn2QfSl1j2OA&#10;m1YmUfQqDdYcFirsaFtR0Zx+jIKPEcdNGu+GQ3Pd3r7PL8evQ0xKPT1OmzcQnib/H76391rBIk3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3WMiJxgAAANwA&#10;AAAPAAAAAAAAAAAAAAAAAKoCAABkcnMvZG93bnJldi54bWxQSwUGAAAAAAQABAD6AAAAnQMAAAAA&#10;">
                                            <v:group id="Group 149" o:spid="_x0000_s1241" style="position:absolute;left:170121;width:244475;height:360510" coordsize="244475,3605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RtEsUAAADcAAAADwAAAGRycy9kb3ducmV2LnhtbESPT2vCQBTE7wW/w/KE&#10;3uomphWJriKipQcR/APi7ZF9JsHs25Bdk/jtuwWhx2FmfsPMl72pREuNKy0riEcRCOLM6pJzBefT&#10;9mMKwnlkjZVlUvAkB8vF4G2OqbYdH6g9+lwECLsUFRTe16mULivIoBvZmjh4N9sY9EE2udQNdgFu&#10;KjmOook0WHJYKLCmdUHZ/fgwCr477FZJvGl399v6eT197S+7mJR6H/arGQhPvf8Pv9o/WsFnks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gUbRLFAAAA3AAA&#10;AA8AAAAAAAAAAAAAAAAAqgIAAGRycy9kb3ducmV2LnhtbFBLBQYAAAAABAAEAPoAAACcAwAAAAA=&#10;">
                                              <v:shape id="Text Box 147" o:spid="_x0000_s1242" type="#_x0000_t202" style="position:absolute;width:244475;height:201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BuRsYA&#10;AADcAAAADwAAAGRycy9kb3ducmV2LnhtbESPT2vCQBTE70K/w/IK3uqmaiVEN1KEQg+lELXV4yP7&#10;8gezb2N2TdJv3y0UPA4z8xtmsx1NI3rqXG1ZwfMsAkGcW11zqeB4eHuKQTiPrLGxTAp+yME2fZhs&#10;MNF24Iz6vS9FgLBLUEHlfZtI6fKKDLqZbYmDV9jOoA+yK6XucAhw08h5FK2kwZrDQoUt7SrKL/ub&#10;UfDZ3+xX+f2Sn/g8ZC4urtlHfFVq+ji+rkF4Gv09/N9+1wqWiyX8nQlHQK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lBuRsYAAADcAAAADwAAAAAAAAAAAAAAAACYAgAAZHJz&#10;L2Rvd25yZXYueG1sUEsFBgAAAAAEAAQA9QAAAIsDAAAAAA==&#10;" strokecolor="white" strokeweight=".5pt">
                                                <v:textbox>
                                                  <w:txbxContent>
                                                    <w:p w:rsidR="00FF54D4" w:rsidRPr="00EB5217" w:rsidRDefault="00FF54D4" w:rsidP="00FF54D4">
                                                      <w:pPr>
                                                        <w:rPr>
                                                          <w:rFonts w:ascii="Times New Roman" w:hAnsi="Times New Roman" w:cs="Times New Roman"/>
                                                          <w:sz w:val="18"/>
                                                        </w:rPr>
                                                      </w:pPr>
                                                      <w:r w:rsidRPr="00EB5217">
                                                        <w:rPr>
                                                          <w:rFonts w:ascii="Times New Roman" w:hAnsi="Times New Roman" w:cs="Times New Roman"/>
                                                          <w:sz w:val="18"/>
                                                        </w:rPr>
                                                        <w:t>0</w:t>
                                                      </w:r>
                                                    </w:p>
                                                  </w:txbxContent>
                                                </v:textbox>
                                              </v:shape>
                                              <v:shape id="Straight Arrow Connector 146" o:spid="_x0000_s1243" type="#_x0000_t32" style="position:absolute;left:116958;top:159488;width:2349;height:2010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2Z4sQAAADcAAAADwAAAGRycy9kb3ducmV2LnhtbESPS2vDMBCE74X8B7GFXEIix3niRgkh&#10;0AfklAfkulhry8RaGUtx3H9fFQo9DjPzDbPZ9bYWHbW+cqxgOklAEOdOV1wquF7ex2sQPiBrrB2T&#10;gm/ysNsOXjaYaffkE3XnUIoIYZ+hAhNCk0npc0MW/cQ1xNErXGsxRNmWUrf4jHBbyzRJltJixXHB&#10;YEMHQ/n9/LAKilTTdHS/mc/VAovDcZZ2Xf2h1PC137+BCNSH//Bf+0srmM8W8HsmHgG5/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HZnixAAAANwAAAAPAAAAAAAAAAAA&#10;AAAAAKECAABkcnMvZG93bnJldi54bWxQSwUGAAAAAAQABAD5AAAAkgMAAAAA&#10;">
                                                <v:stroke endarrow="open"/>
                                              </v:shape>
                                            </v:group>
                                            <v:group id="Group 153" o:spid="_x0000_s1244" style="position:absolute;top:10632;width:244475;height:360510" coordsize="244475,3605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GPOisYAAADcAAAADwAAAGRycy9kb3ducmV2LnhtbESPQWvCQBSE7wX/w/IK&#10;3ppNtA2SZhWRKh5CoSqU3h7ZZxLMvg3ZbRL/fbdQ6HGYmW+YfDOZVgzUu8aygiSKQRCXVjdcKbic&#10;908rEM4ja2wtk4I7OdisZw85ZtqO/EHDyVciQNhlqKD2vsukdGVNBl1kO+LgXW1v0AfZV1L3OAa4&#10;aeUijlNpsOGwUGNHu5rK2+nbKDiMOG6XydtQ3K67+9f55f2zSEip+eO0fQXhafL/4b/2USt4Xq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IY86KxgAAANwA&#10;AAAPAAAAAAAAAAAAAAAAAKoCAABkcnMvZG93bnJldi54bWxQSwUGAAAAAAQABAD6AAAAnQMAAAAA&#10;">
                                              <v:shape id="Text Box 154" o:spid="_x0000_s1245" type="#_x0000_t202" style="position:absolute;width:244475;height:201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LwMcYA&#10;AADcAAAADwAAAGRycy9kb3ducmV2LnhtbESPQWvCQBSE74X+h+UJvZmNtdaQukopCD0UIbZVj4/s&#10;MwnNvo3ZNYn/3hWEHoeZ+YZZrAZTi45aV1lWMIliEMS51RUXCn6+1+MEhPPIGmvLpOBCDlbLx4cF&#10;ptr2nFG39YUIEHYpKii9b1IpXV6SQRfZhjh4R9sa9EG2hdQt9gFuavkcx6/SYMVhocSGPkrK/7Zn&#10;o2DTne1vsZvlez70mUuOp+wrOSn1NBre30B4Gvx/+N7+1ApepnO4nQlHQC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oLwMcYAAADcAAAADwAAAAAAAAAAAAAAAACYAgAAZHJz&#10;L2Rvd25yZXYueG1sUEsFBgAAAAAEAAQA9QAAAIsDAAAAAA==&#10;" strokecolor="white" strokeweight=".5pt">
                                                <v:textbox>
                                                  <w:txbxContent>
                                                    <w:p w:rsidR="00FF54D4" w:rsidRPr="00EB5217" w:rsidRDefault="00FF54D4" w:rsidP="00FF54D4">
                                                      <w:pPr>
                                                        <w:rPr>
                                                          <w:rFonts w:ascii="Times New Roman" w:hAnsi="Times New Roman" w:cs="Times New Roman"/>
                                                          <w:sz w:val="18"/>
                                                        </w:rPr>
                                                      </w:pPr>
                                                      <w:r w:rsidRPr="00EB5217">
                                                        <w:rPr>
                                                          <w:rFonts w:ascii="Times New Roman" w:hAnsi="Times New Roman" w:cs="Times New Roman"/>
                                                          <w:sz w:val="18"/>
                                                        </w:rPr>
                                                        <w:t>0</w:t>
                                                      </w:r>
                                                    </w:p>
                                                  </w:txbxContent>
                                                </v:textbox>
                                              </v:shape>
                                              <v:shape id="Straight Arrow Connector 155" o:spid="_x0000_s1246" type="#_x0000_t32" style="position:absolute;left:116958;top:159488;width:2349;height:2010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w2fMEAAADcAAAADwAAAGRycy9kb3ducmV2LnhtbERPy4rCMBTdD8w/hDvgZtDUquPQMcog&#10;+ABXOoLbS3PbFJub0mRq/XuzEFweznux6m0tOmp95VjBeJSAIM6drrhUcP7bDL9B+ICssXZMCu7k&#10;YbV8f1tgpt2Nj9SdQiliCPsMFZgQmkxKnxuy6EeuIY5c4VqLIcK2lLrFWwy3tUyT5EtarDg2GGxo&#10;bSi/nv6tgiLVNP68XsxuPsNifZikXVdvlRp89L8/IAL14SV+uvdawXQS18Yz8QjI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HDZ8wQAAANwAAAAPAAAAAAAAAAAAAAAA&#10;AKECAABkcnMvZG93bnJldi54bWxQSwUGAAAAAAQABAD5AAAAjwMAAAAA&#10;">
                                                <v:stroke endarrow="open"/>
                                              </v:shape>
                                            </v:group>
                                          </v:group>
                                          <v:group id="Group 157" o:spid="_x0000_s1247" style="position:absolute;left:17224;top:17012;width:4146;height:3711" coordsize="414596,371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fxa+MUAAADcAAAADwAAAGRycy9kb3ducmV2LnhtbESPQWvCQBSE7wX/w/IE&#10;b7qJWrHRVURUPEihWii9PbLPJJh9G7JrEv+9WxB6HGbmG2a57kwpGqpdYVlBPIpAEKdWF5wp+L7s&#10;h3MQziNrLC2Tggc5WK96b0tMtG35i5qzz0SAsEtQQe59lUjp0pwMupGtiIN3tbVBH2SdSV1jG+Cm&#10;lOMomkmDBYeFHCva5pTeznej4NBiu5nEu+Z0u24fv5f3z59TTEoN+t1mAcJT5//Dr/ZRK5hOPu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n8WvjFAAAA3AAA&#10;AA8AAAAAAAAAAAAAAAAAqgIAAGRycy9kb3ducmV2LnhtbFBLBQYAAAAABAAEAPoAAACcAwAAAAA=&#10;">
                                            <v:group id="Group 158" o:spid="_x0000_s1248" style="position:absolute;left:170121;width:244475;height:360510" coordsize="244475,3605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CAGMMAAADcAAAADwAAAGRycy9kb3ducmV2LnhtbERPTWvCQBC9F/wPywi9&#10;1U3UFoluQpBaepBCVRBvQ3ZMQrKzIbtN4r/vHgo9Pt73LptMKwbqXW1ZQbyIQBAXVtdcKricDy8b&#10;EM4ja2wtk4IHOcjS2dMOE21H/qbh5EsRQtglqKDyvkukdEVFBt3CdsSBu9veoA+wL6XucQzhppXL&#10;KHqTBmsODRV2tK+oaE4/RsHHiGO+it+HY3PfP27n16/rMSalnudTvgXhafL/4j/3p1awXof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wwIAYwwAAANwAAAAP&#10;AAAAAAAAAAAAAAAAAKoCAABkcnMvZG93bnJldi54bWxQSwUGAAAAAAQABAD6AAAAmgMAAAAA&#10;">
                                              <v:shape id="Text Box 159" o:spid="_x0000_s1249" type="#_x0000_t202" style="position:absolute;width:244475;height:201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G+o8UA&#10;AADcAAAADwAAAGRycy9kb3ducmV2LnhtbESPQWvCQBSE70L/w/IKvZmNYiVEVykFoYdSiNrq8ZF9&#10;JsHs25hdk/Tfu4LgcZiZb5jlejC16Kh1lWUFkygGQZxbXXGhYL/bjBMQziNrrC2Tgn9ysF69jJaY&#10;attzRt3WFyJA2KWooPS+SaV0eUkGXWQb4uCdbGvQB9kWUrfYB7ip5TSO59JgxWGhxIY+S8rP26tR&#10;8NNd7W/x954f+NhnLjldsu/kotTb6/CxAOFp8M/wo/2lFcxmE7ifCUd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Ib6jxQAAANwAAAAPAAAAAAAAAAAAAAAAAJgCAABkcnMv&#10;ZG93bnJldi54bWxQSwUGAAAAAAQABAD1AAAAigMAAAAA&#10;" strokecolor="white" strokeweight=".5pt">
                                                <v:textbox>
                                                  <w:txbxContent>
                                                    <w:p w:rsidR="00FF54D4" w:rsidRPr="00EB5217" w:rsidRDefault="00FF54D4" w:rsidP="00FF54D4">
                                                      <w:pPr>
                                                        <w:rPr>
                                                          <w:rFonts w:ascii="Times New Roman" w:hAnsi="Times New Roman" w:cs="Times New Roman"/>
                                                          <w:sz w:val="18"/>
                                                        </w:rPr>
                                                      </w:pPr>
                                                      <w:r w:rsidRPr="00EB5217">
                                                        <w:rPr>
                                                          <w:rFonts w:ascii="Times New Roman" w:hAnsi="Times New Roman" w:cs="Times New Roman"/>
                                                          <w:sz w:val="18"/>
                                                        </w:rPr>
                                                        <w:t>0</w:t>
                                                      </w:r>
                                                    </w:p>
                                                  </w:txbxContent>
                                                </v:textbox>
                                              </v:shape>
                                              <v:shape id="Straight Arrow Connector 352" o:spid="_x0000_s1250" type="#_x0000_t32" style="position:absolute;left:116958;top:159488;width:2349;height:2010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y68UAAADcAAAADwAAAGRycy9kb3ducmV2LnhtbESPQWvCQBSE70L/w/KEXkrdmGqV6CYU&#10;obXQU7XQ6yP7kg1m34bsNqb/3hUEj8PMfMNsi9G2YqDeN44VzGcJCOLS6YZrBT/H9+c1CB+QNbaO&#10;ScE/eSjyh8kWM+3O/E3DIdQiQthnqMCE0GVS+tKQRT9zHXH0KtdbDFH2tdQ9niPctjJNkldpseG4&#10;YLCjnaHydPizCqpU0/zp9Gv2qyVWu6+XdBjaD6Uep+PbBkSgMdzDt/anVrBYpHA9E4+AzC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Jy68UAAADcAAAADwAAAAAAAAAA&#10;AAAAAAChAgAAZHJzL2Rvd25yZXYueG1sUEsFBgAAAAAEAAQA+QAAAJMDAAAAAA==&#10;">
                                                <v:stroke endarrow="open"/>
                                              </v:shape>
                                            </v:group>
                                            <v:group id="Group 353" o:spid="_x0000_s1251" style="position:absolute;top:10632;width:244475;height:360510" coordsize="244475,3605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BIeb8YAAADcAAAADwAAAGRycy9kb3ducmV2LnhtbESPQWvCQBSE7wX/w/IK&#10;3ppNNC2SZhWRKh5CoSqU3h7ZZxLMvg3ZbRL/fbdQ6HGYmW+YfDOZVgzUu8aygiSKQRCXVjdcKbic&#10;908rEM4ja2wtk4I7OdisZw85ZtqO/EHDyVciQNhlqKD2vsukdGVNBl1kO+LgXW1v0AfZV1L3OAa4&#10;aeUijl+kwYbDQo0d7Woqb6dvo+Aw4rhdJm9Dcbvu7l/n5/fPIiGl5o/T9hWEp8n/h//aR60gTZ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AEh5vxgAAANwA&#10;AAAPAAAAAAAAAAAAAAAAAKoCAABkcnMvZG93bnJldi54bWxQSwUGAAAAAAQABAD6AAAAnQMAAAAA&#10;">
                                              <v:shape id="Text Box 354" o:spid="_x0000_s1252" type="#_x0000_t202" style="position:absolute;width:244475;height:201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YdO8YA&#10;AADcAAAADwAAAGRycy9kb3ducmV2LnhtbESPT2vCQBTE74LfYXmCt7pR0hJSN1IEoYcixLba4yP7&#10;8odm38bsmqTfvlsoeBxm5jfMdjeZVgzUu8aygvUqAkFcWN1wpeDj/fCQgHAeWWNrmRT8kINdNp9t&#10;MdV25JyGk69EgLBLUUHtfZdK6YqaDLqV7YiDV9reoA+yr6TucQxw08pNFD1Jgw2HhRo72tdUfJ9u&#10;RsFxuNnP6vxYXPhrzF1SXvO35KrUcjG9PIPwNPl7+L/9qhXEcQx/Z8IRk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lYdO8YAAADcAAAADwAAAAAAAAAAAAAAAACYAgAAZHJz&#10;L2Rvd25yZXYueG1sUEsFBgAAAAAEAAQA9QAAAIsDAAAAAA==&#10;" strokecolor="white" strokeweight=".5pt">
                                                <v:textbox>
                                                  <w:txbxContent>
                                                    <w:p w:rsidR="00FF54D4" w:rsidRPr="00EB5217" w:rsidRDefault="00FF54D4" w:rsidP="00FF54D4">
                                                      <w:pPr>
                                                        <w:rPr>
                                                          <w:rFonts w:ascii="Times New Roman" w:hAnsi="Times New Roman" w:cs="Times New Roman"/>
                                                          <w:sz w:val="18"/>
                                                        </w:rPr>
                                                      </w:pPr>
                                                      <w:r w:rsidRPr="00EB5217">
                                                        <w:rPr>
                                                          <w:rFonts w:ascii="Times New Roman" w:hAnsi="Times New Roman" w:cs="Times New Roman"/>
                                                          <w:sz w:val="18"/>
                                                        </w:rPr>
                                                        <w:t>0</w:t>
                                                      </w:r>
                                                    </w:p>
                                                  </w:txbxContent>
                                                </v:textbox>
                                              </v:shape>
                                              <v:shape id="Straight Arrow Connector 355" o:spid="_x0000_s1253" type="#_x0000_t32" style="position:absolute;left:116958;top:159488;width:2349;height:2010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vqn8UAAADcAAAADwAAAGRycy9kb3ducmV2LnhtbESPT2vCQBTE74LfYXlCL6VuTLUt0VVE&#10;sBY8+Qe8PrIv2WD2bchuY/z2bqHgcZiZ3zCLVW9r0VHrK8cKJuMEBHHudMWlgvNp+/YFwgdkjbVj&#10;UnAnD6vlcLDATLsbH6g7hlJECPsMFZgQmkxKnxuy6MeuIY5e4VqLIcq2lLrFW4TbWqZJ8iEtVhwX&#10;DDa0MZRfj79WQZFqmrxeL2b3OcNis39Pu67+Vupl1K/nIAL14Rn+b/9oBdPpDP7OxCMgl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Bvqn8UAAADcAAAADwAAAAAAAAAA&#10;AAAAAAChAgAAZHJzL2Rvd25yZXYueG1sUEsFBgAAAAAEAAQA+QAAAJMDAAAAAA==&#10;">
                                                <v:stroke endarrow="open"/>
                                              </v:shape>
                                            </v:group>
                                          </v:group>
                                          <v:group id="Group 409" o:spid="_x0000_s1254" style="position:absolute;left:11802;top:24986;width:2444;height:3600" coordsize="244475,3605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QZb33xgAAANwA&#10;AAAPAAAAAAAAAAAAAAAAAKoCAABkcnMvZG93bnJldi54bWxQSwUGAAAAAAQABAD6AAAAnQMAAAAA&#10;">
                                            <v:shape id="Text Box 418" o:spid="_x0000_s1255" type="#_x0000_t202" style="position:absolute;width:244475;height:201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SDTMYA&#10;AADcAAAADwAAAGRycy9kb3ducmV2LnhtbESPT2vCQBTE70K/w/IK3nTTYtsQ3UgpCB6kEG2rx0f2&#10;5Q9m38bsmqTfvlsQPA4z8xtmtR5NI3rqXG1ZwdM8AkGcW11zqeDrsJnFIJxH1thYJgW/5GCdPkxW&#10;mGg7cEb93pciQNglqKDyvk2kdHlFBt3ctsTBK2xn0AfZlVJ3OAS4aeRzFL1KgzWHhQpb+qgoP++v&#10;RsFnf7Xf5c9LfuTTkLm4uGS7+KLU9HF8X4LwNPp7+NbeagWLxRv8nwlHQK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oSDTMYAAADcAAAADwAAAAAAAAAAAAAAAACYAgAAZHJz&#10;L2Rvd25yZXYueG1sUEsFBgAAAAAEAAQA9QAAAIsDAAAAAA==&#10;" strokecolor="white" strokeweight=".5pt">
                                              <v:textbox>
                                                <w:txbxContent>
                                                  <w:p w:rsidR="00FF54D4" w:rsidRPr="00EB5217" w:rsidRDefault="00FF54D4" w:rsidP="00FF54D4">
                                                    <w:pPr>
                                                      <w:rPr>
                                                        <w:rFonts w:ascii="Times New Roman" w:hAnsi="Times New Roman" w:cs="Times New Roman"/>
                                                        <w:sz w:val="18"/>
                                                      </w:rPr>
                                                    </w:pPr>
                                                    <w:r w:rsidRPr="00EB5217">
                                                      <w:rPr>
                                                        <w:rFonts w:ascii="Times New Roman" w:hAnsi="Times New Roman" w:cs="Times New Roman"/>
                                                        <w:sz w:val="18"/>
                                                      </w:rPr>
                                                      <w:t>0</w:t>
                                                    </w:r>
                                                  </w:p>
                                                </w:txbxContent>
                                              </v:textbox>
                                            </v:shape>
                                            <v:shape id="Straight Arrow Connector 480" o:spid="_x0000_s1256" type="#_x0000_t32" style="position:absolute;left:116958;top:159488;width:2349;height:2010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pFAcEAAADcAAAADwAAAGRycy9kb3ducmV2LnhtbERPz2vCMBS+C/sfwht4EU2tOkdnlCGo&#10;A086weujeW2KzUtpslr/e3MQdvz4fq82va1FR62vHCuYThIQxLnTFZcKLr+78ScIH5A11o5JwYM8&#10;bNZvgxVm2t35RN05lCKGsM9QgQmhyaT0uSGLfuIa4sgVrrUYImxLqVu8x3BbyzRJPqTFimODwYa2&#10;hvLb+c8qKFJN09Htag7LBRbb4yztunqv1PC9//4CEagP/+KX+0crmM/j2ngmHgG5f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yGkUBwQAAANwAAAAPAAAAAAAAAAAAAAAA&#10;AKECAABkcnMvZG93bnJldi54bWxQSwUGAAAAAAQABAD5AAAAjwMAAAAA&#10;">
                                              <v:stroke endarrow="open"/>
                                            </v:shape>
                                          </v:group>
                                          <v:shape id="Text Box 483" o:spid="_x0000_s1257" type="#_x0000_t202" style="position:absolute;left:1811;top:34238;width:4248;height:26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eypcYA&#10;AADcAAAADwAAAGRycy9kb3ducmV2LnhtbESPT2vCQBTE70K/w/IK3nTTYksa3UgpCB6kEG2rx0f2&#10;5Q9m38bsmqTfvlsQPA4z8xtmtR5NI3rqXG1ZwdM8AkGcW11zqeDrsJnFIJxH1thYJgW/5GCdPkxW&#10;mGg7cEb93pciQNglqKDyvk2kdHlFBt3ctsTBK2xn0AfZlVJ3OAS4aeRzFL1KgzWHhQpb+qgoP++v&#10;RsFnf7Xf5c9LfuTTkLm4uGS7+KLU9HF8X4LwNPp7+NbeagWLxRv8nwlHQK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FeypcYAAADcAAAADwAAAAAAAAAAAAAAAACYAgAAZHJz&#10;L2Rvd25yZXYueG1sUEsFBgAAAAAEAAQA9QAAAIsDAAAAAA==&#10;" strokecolor="white" strokeweight=".5pt">
                                            <v:textbox>
                                              <w:txbxContent>
                                                <w:p w:rsidR="00FF54D4" w:rsidRDefault="00FF54D4" w:rsidP="00FF54D4">
                                                  <w:r>
                                                    <w:t>Ca</w:t>
                                                  </w:r>
                                                  <w:r>
                                                    <w:rPr>
                                                      <w:vertAlign w:val="subscript"/>
                                                    </w:rPr>
                                                    <w:t>3</w:t>
                                                  </w:r>
                                                </w:p>
                                              </w:txbxContent>
                                            </v:textbox>
                                          </v:shape>
                                        </v:group>
                                      </v:group>
                                    </v:group>
                                  </v:group>
                                </v:group>
                              </v:group>
                              <v:shape id="Text Box 490" o:spid="_x0000_s1258" type="#_x0000_t202" style="position:absolute;left:28601;top:34768;width:5511;height:26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SN5cMA&#10;AADcAAAADwAAAGRycy9kb3ducmV2LnhtbERPy2rCQBTdF/yH4QrdNZOWWkLMRIogdFEKsWq7vGRu&#10;Hpi5EzNjEv/eWRS6PJx3tplNJ0YaXGtZwXMUgyAurW65VnD43j0lIJxH1thZJgU3crDJFw8ZptpO&#10;XNC497UIIexSVNB436dSurIhgy6yPXHgKjsY9AEOtdQDTiHcdPIljt+kwZZDQ4M9bRsqz/urUfA1&#10;Xu2xPq3KH/6dCpdUl+IzuSj1uJzf1yA8zf5f/Of+0ApeV2F+OBOOgMz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LSN5cMAAADcAAAADwAAAAAAAAAAAAAAAACYAgAAZHJzL2Rv&#10;d25yZXYueG1sUEsFBgAAAAAEAAQA9QAAAIgDAAAAAA==&#10;" strokecolor="white" strokeweight=".5pt">
                                <v:textbox>
                                  <w:txbxContent>
                                    <w:p w:rsidR="00FF54D4" w:rsidRDefault="00FF54D4" w:rsidP="00FF54D4">
                                      <w:proofErr w:type="gramStart"/>
                                      <w:r>
                                        <w:t>Z</w:t>
                                      </w:r>
                                      <w:r w:rsidRPr="00F75EBA">
                                        <w:rPr>
                                          <w:vertAlign w:val="subscript"/>
                                        </w:rPr>
                                        <w:t>(</w:t>
                                      </w:r>
                                      <w:proofErr w:type="gramEnd"/>
                                      <w:r w:rsidRPr="00F75EBA">
                                        <w:rPr>
                                          <w:vertAlign w:val="subscript"/>
                                        </w:rPr>
                                        <w:t>3-0)</w:t>
                                      </w:r>
                                    </w:p>
                                  </w:txbxContent>
                                </v:textbox>
                              </v:shape>
                            </v:group>
                          </v:group>
                        </v:group>
                      </v:group>
                      <v:shape id="Text Box 503" o:spid="_x0000_s1259" type="#_x0000_t202" style="position:absolute;left:4040;top:8399;width:3613;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ofsQA&#10;AADcAAAADwAAAGRycy9kb3ducmV2LnhtbESPQWvCQBSE74L/YXlCb7pRqoTUVUQQPEghVm2Pj+wz&#10;Cc2+jdk1Sf+9KxQ8DjPzDbNc96YSLTWutKxgOolAEGdWl5wrOH3txjEI55E1VpZJwR85WK+GgyUm&#10;2nacUnv0uQgQdgkqKLyvEyldVpBBN7E1cfCutjHog2xyqRvsAtxUchZFC2mw5LBQYE3bgrLf490o&#10;+Gzv9pxf5tk3/3Spi6+39BDflHob9ZsPEJ56/wr/t/dawft8Cs8z4QjI1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4KH7EAAAA3AAAAA8AAAAAAAAAAAAAAAAAmAIAAGRycy9k&#10;b3ducmV2LnhtbFBLBQYAAAAABAAEAPUAAACJAwAAAAA=&#10;" strokecolor="white" strokeweight=".5pt">
                        <v:textbox>
                          <w:txbxContent>
                            <w:p w:rsidR="00FF54D4" w:rsidRPr="00EB5217" w:rsidRDefault="00FF54D4" w:rsidP="00FF54D4">
                              <w:pPr>
                                <w:rPr>
                                  <w:rFonts w:ascii="Times New Roman" w:hAnsi="Times New Roman" w:cs="Times New Roman"/>
                                  <w:sz w:val="18"/>
                                  <w:szCs w:val="18"/>
                                </w:rPr>
                              </w:pPr>
                              <w:r w:rsidRPr="00EB5217">
                                <w:rPr>
                                  <w:rFonts w:ascii="Times New Roman" w:hAnsi="Times New Roman" w:cs="Times New Roman"/>
                                  <w:sz w:val="18"/>
                                  <w:szCs w:val="18"/>
                                </w:rPr>
                                <w:t>7-0</w:t>
                              </w:r>
                            </w:p>
                          </w:txbxContent>
                        </v:textbox>
                      </v:shape>
                    </v:group>
                  </v:group>
                  <v:shape id="Text Box 506" o:spid="_x0000_s1260" type="#_x0000_t202" style="position:absolute;left:13822;top:15417;width:3613;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q2CcUA&#10;AADcAAAADwAAAGRycy9kb3ducmV2LnhtbESPT2vCQBTE7wW/w/IEb3WjaAmpq4ggeBAh/muPj+wz&#10;Cc2+jdk1id++WxB6HGbmN8xi1ZtKtNS40rKCyTgCQZxZXXKu4HzavscgnEfWWFkmBU9ysFoO3haY&#10;aNtxSu3R5yJA2CWooPC+TqR0WUEG3djWxMG72cagD7LJpW6wC3BTyWkUfUiDJYeFAmvaFJT9HB9G&#10;waF92Et+nWdf/N2lLr7d0318V2o07NefIDz1/j/8au+0gtl8Cn9nwh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KrYJxQAAANwAAAAPAAAAAAAAAAAAAAAAAJgCAABkcnMv&#10;ZG93bnJldi54bWxQSwUGAAAAAAQABAD1AAAAigMAAAAA&#10;" strokecolor="white" strokeweight=".5pt">
                    <v:textbox>
                      <w:txbxContent>
                        <w:p w:rsidR="00FF54D4" w:rsidRPr="00EB5217" w:rsidRDefault="00FF54D4" w:rsidP="00FF54D4">
                          <w:pPr>
                            <w:rPr>
                              <w:rFonts w:ascii="Times New Roman" w:hAnsi="Times New Roman" w:cs="Times New Roman"/>
                              <w:sz w:val="18"/>
                              <w:szCs w:val="18"/>
                            </w:rPr>
                          </w:pPr>
                          <w:r w:rsidRPr="00EB5217">
                            <w:rPr>
                              <w:rFonts w:ascii="Times New Roman" w:hAnsi="Times New Roman" w:cs="Times New Roman"/>
                              <w:sz w:val="18"/>
                              <w:szCs w:val="18"/>
                            </w:rPr>
                            <w:t>7-0</w:t>
                          </w:r>
                        </w:p>
                      </w:txbxContent>
                    </v:textbox>
                  </v:shape>
                </v:group>
                <v:shape id="AutoShape 656" o:spid="_x0000_s1261" type="#_x0000_t32" style="position:absolute;left:3810;top:31242;width:0;height:30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ZAcMAAADaAAAADwAAAGRycy9kb3ducmV2LnhtbESPQWvCQBSE74X+h+UVems2eigmukop&#10;KKJ4qErQ2yP7TILZt2F31eiv7xYKHoeZ+YaZzHrTiis531hWMEhSEMSl1Q1XCva7+ccIhA/IGlvL&#10;pOBOHmbT15cJ5tre+Ieu21CJCGGfo4I6hC6X0pc1GfSJ7Yijd7LOYIjSVVI7vEW4aeUwTT+lwYbj&#10;Qo0dfddUnrcXo+Cwzi7FvdjQqhhkqyM64x+7hVLvb/3XGESgPjzD/+2lVpDB35V4A+T0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F/2QHDAAAA2gAAAA8AAAAAAAAAAAAA&#10;AAAAoQIAAGRycy9kb3ducmV2LnhtbFBLBQYAAAAABAAEAPkAAACRAwAAAAA=&#10;">
                  <v:stroke endarrow="block"/>
                </v:shape>
              </v:group>
            </w:pict>
          </mc:Fallback>
        </mc:AlternateContent>
      </w:r>
    </w:p>
    <w:p w:rsidR="007B1EAE" w:rsidRDefault="007B1EAE" w:rsidP="007B1EAE">
      <w:pPr>
        <w:jc w:val="both"/>
        <w:rPr>
          <w:bCs/>
          <w:color w:val="000000"/>
        </w:rPr>
      </w:pPr>
    </w:p>
    <w:p w:rsidR="007B1EAE" w:rsidRDefault="007812F8" w:rsidP="007B1EAE">
      <w:pPr>
        <w:tabs>
          <w:tab w:val="left" w:pos="360"/>
        </w:tabs>
        <w:jc w:val="both"/>
        <w:rPr>
          <w:sz w:val="18"/>
          <w:szCs w:val="18"/>
        </w:rPr>
      </w:pPr>
      <w:r>
        <w:rPr>
          <w:noProof/>
          <w:sz w:val="20"/>
          <w:lang w:bidi="ar-SA"/>
        </w:rPr>
        <mc:AlternateContent>
          <mc:Choice Requires="wps">
            <w:drawing>
              <wp:anchor distT="0" distB="0" distL="114300" distR="114300" simplePos="0" relativeHeight="251652096" behindDoc="0" locked="0" layoutInCell="1" allowOverlap="1" wp14:anchorId="4DE34EA1" wp14:editId="244C5546">
                <wp:simplePos x="0" y="0"/>
                <wp:positionH relativeFrom="column">
                  <wp:posOffset>3175</wp:posOffset>
                </wp:positionH>
                <wp:positionV relativeFrom="paragraph">
                  <wp:posOffset>90170</wp:posOffset>
                </wp:positionV>
                <wp:extent cx="3171825" cy="295275"/>
                <wp:effectExtent l="0" t="0" r="28575" b="28575"/>
                <wp:wrapNone/>
                <wp:docPr id="404"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1825" cy="295275"/>
                        </a:xfrm>
                        <a:prstGeom prst="rect">
                          <a:avLst/>
                        </a:prstGeom>
                        <a:solidFill>
                          <a:srgbClr val="FFFFFF"/>
                        </a:solidFill>
                        <a:ln w="9525">
                          <a:solidFill>
                            <a:srgbClr val="FFFFFF"/>
                          </a:solidFill>
                          <a:miter lim="800000"/>
                          <a:headEnd/>
                          <a:tailEnd/>
                        </a:ln>
                      </wps:spPr>
                      <wps:txbx>
                        <w:txbxContent>
                          <w:p w:rsidR="007B1EAE" w:rsidRDefault="007B1EAE" w:rsidP="007B1EAE"/>
                          <w:p w:rsidR="007B1EAE" w:rsidRDefault="007B1EAE" w:rsidP="007B1EAE"/>
                          <w:p w:rsidR="007B1EAE" w:rsidRDefault="007B1EAE" w:rsidP="007B1EAE"/>
                          <w:p w:rsidR="007B1EAE" w:rsidRDefault="007B1EAE" w:rsidP="007B1EA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7" o:spid="_x0000_s1262" type="#_x0000_t202" style="position:absolute;left:0;text-align:left;margin-left:.25pt;margin-top:7.1pt;width:249.75pt;height:23.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" strokecolor="white">
                <v:textbox>
                  <w:txbxContent>
                    <w:p w:rsidR="007B1EAE" w:rsidRDefault="007B1EAE" w:rsidP="007B1EAE"/>
                    <w:p w:rsidR="007B1EAE" w:rsidRDefault="007B1EAE" w:rsidP="007B1EAE"/>
                    <w:p w:rsidR="007B1EAE" w:rsidRDefault="007B1EAE" w:rsidP="007B1EAE"/>
                    <w:p w:rsidR="007B1EAE" w:rsidRDefault="007B1EAE" w:rsidP="007B1EAE"/>
                  </w:txbxContent>
                </v:textbox>
              </v:shape>
            </w:pict>
          </mc:Fallback>
        </mc:AlternateContent>
      </w:r>
    </w:p>
    <w:p w:rsidR="007B1EAE" w:rsidRDefault="007B1EAE" w:rsidP="007B1EAE">
      <w:pPr>
        <w:tabs>
          <w:tab w:val="left" w:pos="360"/>
        </w:tabs>
        <w:jc w:val="both"/>
        <w:rPr>
          <w:sz w:val="18"/>
          <w:szCs w:val="18"/>
        </w:rPr>
      </w:pPr>
    </w:p>
    <w:p w:rsidR="007B1EAE" w:rsidRDefault="007B1EAE" w:rsidP="007B1EAE">
      <w:pPr>
        <w:tabs>
          <w:tab w:val="left" w:pos="360"/>
        </w:tabs>
        <w:jc w:val="both"/>
        <w:rPr>
          <w:sz w:val="18"/>
          <w:szCs w:val="18"/>
        </w:rPr>
      </w:pPr>
    </w:p>
    <w:p w:rsidR="007B1EAE" w:rsidRDefault="007B1EAE" w:rsidP="007B1EAE">
      <w:pPr>
        <w:tabs>
          <w:tab w:val="left" w:pos="360"/>
        </w:tabs>
        <w:jc w:val="both"/>
        <w:rPr>
          <w:sz w:val="18"/>
          <w:szCs w:val="18"/>
        </w:rPr>
      </w:pPr>
    </w:p>
    <w:p w:rsidR="007B1EAE" w:rsidRDefault="007B1EAE" w:rsidP="007B1EAE">
      <w:pPr>
        <w:tabs>
          <w:tab w:val="left" w:pos="360"/>
        </w:tabs>
        <w:jc w:val="both"/>
        <w:rPr>
          <w:sz w:val="18"/>
          <w:szCs w:val="18"/>
        </w:rPr>
      </w:pPr>
    </w:p>
    <w:p w:rsidR="007B1EAE" w:rsidRDefault="007B1EAE" w:rsidP="007B1EAE">
      <w:pPr>
        <w:tabs>
          <w:tab w:val="left" w:pos="360"/>
        </w:tabs>
        <w:jc w:val="both"/>
        <w:rPr>
          <w:sz w:val="18"/>
          <w:szCs w:val="18"/>
        </w:rPr>
      </w:pPr>
    </w:p>
    <w:p w:rsidR="007B1EAE" w:rsidRDefault="007B1EAE" w:rsidP="007B1EAE">
      <w:pPr>
        <w:tabs>
          <w:tab w:val="left" w:pos="360"/>
        </w:tabs>
        <w:jc w:val="both"/>
        <w:rPr>
          <w:sz w:val="18"/>
          <w:szCs w:val="18"/>
        </w:rPr>
      </w:pPr>
    </w:p>
    <w:p w:rsidR="007B1EAE" w:rsidRDefault="007B1EAE" w:rsidP="007B1EAE">
      <w:pPr>
        <w:tabs>
          <w:tab w:val="left" w:pos="360"/>
        </w:tabs>
        <w:jc w:val="both"/>
        <w:rPr>
          <w:sz w:val="18"/>
          <w:szCs w:val="18"/>
        </w:rPr>
      </w:pPr>
    </w:p>
    <w:p w:rsidR="007B1EAE" w:rsidRDefault="007B1EAE" w:rsidP="007B1EAE">
      <w:pPr>
        <w:tabs>
          <w:tab w:val="left" w:pos="360"/>
        </w:tabs>
        <w:jc w:val="both"/>
        <w:rPr>
          <w:sz w:val="18"/>
          <w:szCs w:val="18"/>
        </w:rPr>
      </w:pPr>
    </w:p>
    <w:p w:rsidR="007B1EAE" w:rsidRDefault="007B1EAE" w:rsidP="007B1EAE">
      <w:pPr>
        <w:tabs>
          <w:tab w:val="left" w:pos="360"/>
        </w:tabs>
        <w:jc w:val="both"/>
        <w:rPr>
          <w:sz w:val="18"/>
          <w:szCs w:val="18"/>
        </w:rPr>
      </w:pPr>
    </w:p>
    <w:p w:rsidR="007B1EAE" w:rsidRDefault="007B1EAE" w:rsidP="007B1EAE">
      <w:pPr>
        <w:tabs>
          <w:tab w:val="left" w:pos="360"/>
        </w:tabs>
        <w:jc w:val="both"/>
        <w:rPr>
          <w:sz w:val="18"/>
          <w:szCs w:val="18"/>
        </w:rPr>
      </w:pPr>
    </w:p>
    <w:p w:rsidR="00EB5217" w:rsidRDefault="00EB5217" w:rsidP="00EB5217">
      <w:pPr>
        <w:tabs>
          <w:tab w:val="left" w:pos="360"/>
        </w:tabs>
        <w:jc w:val="both"/>
        <w:rPr>
          <w:sz w:val="18"/>
          <w:szCs w:val="18"/>
        </w:rPr>
      </w:pPr>
      <w:r>
        <w:rPr>
          <w:noProof/>
          <w:sz w:val="18"/>
          <w:szCs w:val="18"/>
          <w:lang w:bidi="ar-SA"/>
        </w:rPr>
        <mc:AlternateContent>
          <mc:Choice Requires="wps">
            <w:drawing>
              <wp:anchor distT="0" distB="0" distL="114300" distR="114300" simplePos="0" relativeHeight="251662336" behindDoc="0" locked="0" layoutInCell="1" allowOverlap="1" wp14:anchorId="73B63A8E" wp14:editId="30F14855">
                <wp:simplePos x="0" y="0"/>
                <wp:positionH relativeFrom="column">
                  <wp:posOffset>184150</wp:posOffset>
                </wp:positionH>
                <wp:positionV relativeFrom="paragraph">
                  <wp:posOffset>76200</wp:posOffset>
                </wp:positionV>
                <wp:extent cx="2774315" cy="287020"/>
                <wp:effectExtent l="0" t="0" r="26035" b="17780"/>
                <wp:wrapNone/>
                <wp:docPr id="8" name="Text Box 6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4315" cy="287020"/>
                        </a:xfrm>
                        <a:prstGeom prst="rect">
                          <a:avLst/>
                        </a:prstGeom>
                        <a:solidFill>
                          <a:srgbClr val="FFFFFF"/>
                        </a:solidFill>
                        <a:ln w="6350">
                          <a:solidFill>
                            <a:srgbClr val="FFFFFF"/>
                          </a:solidFill>
                          <a:miter lim="800000"/>
                          <a:headEnd/>
                          <a:tailEnd/>
                        </a:ln>
                      </wps:spPr>
                      <wps:txbx>
                        <w:txbxContent>
                          <w:p w:rsidR="00AC0E04" w:rsidRPr="00EB5217" w:rsidRDefault="00AC0E04" w:rsidP="00EB5217">
                            <w:pPr>
                              <w:jc w:val="center"/>
                              <w:rPr>
                                <w:rFonts w:ascii="Times New Roman" w:hAnsi="Times New Roman" w:cs="Times New Roman"/>
                                <w:b/>
                                <w:sz w:val="16"/>
                              </w:rPr>
                            </w:pPr>
                            <w:r w:rsidRPr="00EB5217">
                              <w:rPr>
                                <w:rFonts w:ascii="Times New Roman" w:hAnsi="Times New Roman" w:cs="Times New Roman"/>
                                <w:b/>
                                <w:sz w:val="16"/>
                              </w:rPr>
                              <w:t>Figure 6:  16×</w:t>
                            </w:r>
                            <w:proofErr w:type="gramStart"/>
                            <w:r w:rsidRPr="00EB5217">
                              <w:rPr>
                                <w:rFonts w:ascii="Times New Roman" w:hAnsi="Times New Roman" w:cs="Times New Roman"/>
                                <w:b/>
                                <w:sz w:val="16"/>
                              </w:rPr>
                              <w:t>16 Vedic Multiplier</w:t>
                            </w:r>
                            <w:proofErr w:type="gramEnd"/>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id="Text Box 657" o:spid="_x0000_s1263" type="#_x0000_t202" style="position:absolute;left:0;text-align:left;margin-left:14.5pt;margin-top:6pt;width:218.45pt;height:22.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" strokecolor="white" strokeweight=".5pt">
                <v:textbox>
                  <w:txbxContent>
                    <w:p w:rsidR="00AC0E04" w:rsidRPr="00EB5217" w:rsidRDefault="00AC0E04" w:rsidP="00EB5217">
                      <w:pPr>
                        <w:jc w:val="center"/>
                        <w:rPr>
                          <w:rFonts w:ascii="Times New Roman" w:hAnsi="Times New Roman" w:cs="Times New Roman"/>
                          <w:b/>
                          <w:sz w:val="16"/>
                        </w:rPr>
                      </w:pPr>
                      <w:r w:rsidRPr="00EB5217">
                        <w:rPr>
                          <w:rFonts w:ascii="Times New Roman" w:hAnsi="Times New Roman" w:cs="Times New Roman"/>
                          <w:b/>
                          <w:sz w:val="16"/>
                        </w:rPr>
                        <w:t>Figure 6:  16×</w:t>
                      </w:r>
                      <w:proofErr w:type="gramStart"/>
                      <w:r w:rsidRPr="00EB5217">
                        <w:rPr>
                          <w:rFonts w:ascii="Times New Roman" w:hAnsi="Times New Roman" w:cs="Times New Roman"/>
                          <w:b/>
                          <w:sz w:val="16"/>
                        </w:rPr>
                        <w:t>16 Vedic Multiplier</w:t>
                      </w:r>
                      <w:proofErr w:type="gramEnd"/>
                    </w:p>
                  </w:txbxContent>
                </v:textbox>
              </v:shape>
            </w:pict>
          </mc:Fallback>
        </mc:AlternateContent>
      </w:r>
    </w:p>
    <w:p w:rsidR="00EB5217" w:rsidRDefault="00EB5217" w:rsidP="00EB5217">
      <w:pPr>
        <w:tabs>
          <w:tab w:val="left" w:pos="360"/>
        </w:tabs>
        <w:jc w:val="both"/>
        <w:rPr>
          <w:sz w:val="18"/>
          <w:szCs w:val="18"/>
        </w:rPr>
      </w:pPr>
    </w:p>
    <w:p w:rsidR="007B1EAE" w:rsidRPr="00EB5217" w:rsidRDefault="007B1EAE" w:rsidP="00EB5217">
      <w:pPr>
        <w:tabs>
          <w:tab w:val="left" w:pos="360"/>
        </w:tabs>
        <w:jc w:val="both"/>
        <w:rPr>
          <w:rFonts w:ascii="Times New Roman" w:hAnsi="Times New Roman" w:cs="Times New Roman"/>
          <w:sz w:val="16"/>
          <w:szCs w:val="18"/>
        </w:rPr>
      </w:pPr>
      <w:r w:rsidRPr="00EB5217">
        <w:rPr>
          <w:rFonts w:ascii="Times New Roman" w:hAnsi="Times New Roman" w:cs="Times New Roman"/>
          <w:sz w:val="20"/>
          <w:szCs w:val="24"/>
        </w:rPr>
        <w:t xml:space="preserve">All the designing and experiment regarding algorithms have been captured by VHDL and the functionality is verified by RTL and gate level simulation. Comparison result for proposed design in Vertex 7 device family in has shown the table 1 and shows the resistor transistor logic (RTL) for DWT using 4-bit Vedic multiplier figure 6 respectively. </w:t>
      </w:r>
    </w:p>
    <w:p w:rsidR="007B1EAE" w:rsidRDefault="00EB5217" w:rsidP="007B1EAE">
      <w:pPr>
        <w:shd w:val="clear" w:color="auto" w:fill="FFFFFF"/>
        <w:jc w:val="both"/>
      </w:pPr>
      <w:r>
        <w:rPr>
          <w:noProof/>
          <w:lang w:bidi="ar-SA"/>
        </w:rPr>
        <mc:AlternateContent>
          <mc:Choice Requires="wps">
            <w:drawing>
              <wp:anchor distT="0" distB="0" distL="114300" distR="114300" simplePos="0" relativeHeight="251654144" behindDoc="0" locked="0" layoutInCell="1" allowOverlap="1" wp14:anchorId="3B0646A6" wp14:editId="7AD13182">
                <wp:simplePos x="0" y="0"/>
                <wp:positionH relativeFrom="column">
                  <wp:posOffset>21590</wp:posOffset>
                </wp:positionH>
                <wp:positionV relativeFrom="paragraph">
                  <wp:posOffset>1961515</wp:posOffset>
                </wp:positionV>
                <wp:extent cx="3083560" cy="393700"/>
                <wp:effectExtent l="0" t="0" r="21590" b="25400"/>
                <wp:wrapNone/>
                <wp:docPr id="7" name="Text Box 3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83560" cy="393700"/>
                        </a:xfrm>
                        <a:prstGeom prst="rect">
                          <a:avLst/>
                        </a:prstGeom>
                        <a:solidFill>
                          <a:srgbClr val="FFFFFF"/>
                        </a:solidFill>
                        <a:ln w="6350">
                          <a:solidFill>
                            <a:srgbClr val="FFFFFF"/>
                          </a:solidFill>
                          <a:miter lim="800000"/>
                          <a:headEnd/>
                          <a:tailEnd/>
                        </a:ln>
                      </wps:spPr>
                      <wps:txbx>
                        <w:txbxContent>
                          <w:p w:rsidR="007B1EAE" w:rsidRPr="00EB5217" w:rsidRDefault="007B1EAE" w:rsidP="00EB5217">
                            <w:pPr>
                              <w:jc w:val="center"/>
                              <w:rPr>
                                <w:rFonts w:ascii="Times New Roman" w:hAnsi="Times New Roman" w:cs="Times New Roman"/>
                                <w:b/>
                                <w:sz w:val="16"/>
                              </w:rPr>
                            </w:pPr>
                            <w:r w:rsidRPr="00EB5217">
                              <w:rPr>
                                <w:rFonts w:ascii="Times New Roman" w:hAnsi="Times New Roman" w:cs="Times New Roman"/>
                                <w:b/>
                                <w:color w:val="000000"/>
                                <w:sz w:val="16"/>
                                <w:szCs w:val="19"/>
                              </w:rPr>
                              <w:t>F</w:t>
                            </w:r>
                            <w:r w:rsidR="00AC0E04" w:rsidRPr="00EB5217">
                              <w:rPr>
                                <w:rFonts w:ascii="Times New Roman" w:hAnsi="Times New Roman" w:cs="Times New Roman"/>
                                <w:b/>
                                <w:color w:val="000000"/>
                                <w:sz w:val="16"/>
                                <w:szCs w:val="19"/>
                              </w:rPr>
                              <w:t>igure 7</w:t>
                            </w:r>
                            <w:r w:rsidRPr="00EB5217">
                              <w:rPr>
                                <w:rFonts w:ascii="Times New Roman" w:hAnsi="Times New Roman" w:cs="Times New Roman"/>
                                <w:b/>
                                <w:color w:val="000000"/>
                                <w:sz w:val="16"/>
                                <w:szCs w:val="19"/>
                              </w:rPr>
                              <w:t>:</w:t>
                            </w:r>
                            <w:r w:rsidR="00AC0E04" w:rsidRPr="00EB5217">
                              <w:rPr>
                                <w:rFonts w:ascii="Times New Roman" w:hAnsi="Times New Roman" w:cs="Times New Roman"/>
                                <w:b/>
                                <w:color w:val="000000"/>
                                <w:sz w:val="16"/>
                                <w:szCs w:val="19"/>
                              </w:rPr>
                              <w:t xml:space="preserve"> </w:t>
                            </w:r>
                            <w:r w:rsidRPr="00EB5217">
                              <w:rPr>
                                <w:rFonts w:ascii="Times New Roman" w:hAnsi="Times New Roman" w:cs="Times New Roman"/>
                                <w:b/>
                                <w:color w:val="000000"/>
                                <w:sz w:val="16"/>
                                <w:szCs w:val="19"/>
                              </w:rPr>
                              <w:t xml:space="preserve"> Resistor Transistor Logic (RTL) for DWT using 4-bit Vedic Multiplier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13" o:spid="_x0000_s1264" type="#_x0000_t202" style="position:absolute;left:0;text-align:left;margin-left:1.7pt;margin-top:154.45pt;width:242.8pt;height:31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" strokecolor="white" strokeweight=".5pt">
                <v:path arrowok="t"/>
                <v:textbox>
                  <w:txbxContent>
                    <w:p w:rsidR="007B1EAE" w:rsidRPr="00EB5217" w:rsidRDefault="007B1EAE" w:rsidP="00EB5217">
                      <w:pPr>
                        <w:jc w:val="center"/>
                        <w:rPr>
                          <w:rFonts w:ascii="Times New Roman" w:hAnsi="Times New Roman" w:cs="Times New Roman"/>
                          <w:b/>
                          <w:sz w:val="16"/>
                        </w:rPr>
                      </w:pPr>
                      <w:r w:rsidRPr="00EB5217">
                        <w:rPr>
                          <w:rFonts w:ascii="Times New Roman" w:hAnsi="Times New Roman" w:cs="Times New Roman"/>
                          <w:b/>
                          <w:color w:val="000000"/>
                          <w:sz w:val="16"/>
                          <w:szCs w:val="19"/>
                        </w:rPr>
                        <w:t>F</w:t>
                      </w:r>
                      <w:r w:rsidR="00AC0E04" w:rsidRPr="00EB5217">
                        <w:rPr>
                          <w:rFonts w:ascii="Times New Roman" w:hAnsi="Times New Roman" w:cs="Times New Roman"/>
                          <w:b/>
                          <w:color w:val="000000"/>
                          <w:sz w:val="16"/>
                          <w:szCs w:val="19"/>
                        </w:rPr>
                        <w:t>igure 7</w:t>
                      </w:r>
                      <w:r w:rsidRPr="00EB5217">
                        <w:rPr>
                          <w:rFonts w:ascii="Times New Roman" w:hAnsi="Times New Roman" w:cs="Times New Roman"/>
                          <w:b/>
                          <w:color w:val="000000"/>
                          <w:sz w:val="16"/>
                          <w:szCs w:val="19"/>
                        </w:rPr>
                        <w:t>:</w:t>
                      </w:r>
                      <w:r w:rsidR="00AC0E04" w:rsidRPr="00EB5217">
                        <w:rPr>
                          <w:rFonts w:ascii="Times New Roman" w:hAnsi="Times New Roman" w:cs="Times New Roman"/>
                          <w:b/>
                          <w:color w:val="000000"/>
                          <w:sz w:val="16"/>
                          <w:szCs w:val="19"/>
                        </w:rPr>
                        <w:t xml:space="preserve"> </w:t>
                      </w:r>
                      <w:r w:rsidRPr="00EB5217">
                        <w:rPr>
                          <w:rFonts w:ascii="Times New Roman" w:hAnsi="Times New Roman" w:cs="Times New Roman"/>
                          <w:b/>
                          <w:color w:val="000000"/>
                          <w:sz w:val="16"/>
                          <w:szCs w:val="19"/>
                        </w:rPr>
                        <w:t xml:space="preserve"> Resistor Transistor Logic (RTL) for DWT using 4-bit Vedic Multiplier</w:t>
                      </w:r>
                    </w:p>
                  </w:txbxContent>
                </v:textbox>
              </v:shape>
            </w:pict>
          </mc:Fallback>
        </mc:AlternateContent>
      </w:r>
      <w:r w:rsidR="007812F8">
        <w:rPr>
          <w:noProof/>
          <w:lang w:bidi="ar-SA"/>
        </w:rPr>
        <w:drawing>
          <wp:inline distT="0" distB="0" distL="0" distR="0" wp14:anchorId="20C20FE9" wp14:editId="4FE90F8C">
            <wp:extent cx="3143250" cy="1943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3250" cy="1943100"/>
                    </a:xfrm>
                    <a:prstGeom prst="rect">
                      <a:avLst/>
                    </a:prstGeom>
                    <a:noFill/>
                    <a:ln>
                      <a:noFill/>
                    </a:ln>
                  </pic:spPr>
                </pic:pic>
              </a:graphicData>
            </a:graphic>
          </wp:inline>
        </w:drawing>
      </w:r>
    </w:p>
    <w:p w:rsidR="007B1EAE" w:rsidRDefault="007B1EAE" w:rsidP="007B1EAE">
      <w:pPr>
        <w:shd w:val="clear" w:color="auto" w:fill="FFFFFF"/>
        <w:jc w:val="both"/>
      </w:pPr>
    </w:p>
    <w:p w:rsidR="007B1EAE" w:rsidRDefault="00EB5217" w:rsidP="007B1EAE">
      <w:pPr>
        <w:shd w:val="clear" w:color="auto" w:fill="FFFFFF"/>
        <w:jc w:val="both"/>
      </w:pPr>
      <w:r>
        <w:rPr>
          <w:noProof/>
          <w:lang w:bidi="ar-SA"/>
        </w:rPr>
        <w:lastRenderedPageBreak/>
        <mc:AlternateContent>
          <mc:Choice Requires="wps">
            <w:drawing>
              <wp:anchor distT="0" distB="0" distL="114300" distR="114300" simplePos="0" relativeHeight="251655168" behindDoc="0" locked="0" layoutInCell="1" allowOverlap="1" wp14:anchorId="2D63CE94" wp14:editId="68F8C55D">
                <wp:simplePos x="0" y="0"/>
                <wp:positionH relativeFrom="column">
                  <wp:posOffset>-62230</wp:posOffset>
                </wp:positionH>
                <wp:positionV relativeFrom="paragraph">
                  <wp:posOffset>66675</wp:posOffset>
                </wp:positionV>
                <wp:extent cx="3171825" cy="476250"/>
                <wp:effectExtent l="0" t="0" r="28575" b="1905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1825" cy="476250"/>
                        </a:xfrm>
                        <a:prstGeom prst="rect">
                          <a:avLst/>
                        </a:prstGeom>
                        <a:solidFill>
                          <a:srgbClr val="FFFFFF"/>
                        </a:solidFill>
                        <a:ln w="6350">
                          <a:solidFill>
                            <a:srgbClr val="FFFFFF"/>
                          </a:solidFill>
                          <a:miter lim="800000"/>
                          <a:headEnd/>
                          <a:tailEnd/>
                        </a:ln>
                      </wps:spPr>
                      <wps:txbx>
                        <w:txbxContent>
                          <w:p w:rsidR="007B1EAE" w:rsidRPr="00EB5217" w:rsidRDefault="007B1EAE" w:rsidP="00EB5217">
                            <w:pPr>
                              <w:jc w:val="center"/>
                              <w:rPr>
                                <w:rFonts w:ascii="Times New Roman" w:hAnsi="Times New Roman" w:cs="Times New Roman"/>
                                <w:b/>
                                <w:sz w:val="16"/>
                              </w:rPr>
                            </w:pPr>
                            <w:r w:rsidRPr="00EB5217">
                              <w:rPr>
                                <w:rFonts w:ascii="Times New Roman" w:hAnsi="Times New Roman" w:cs="Times New Roman"/>
                                <w:b/>
                                <w:sz w:val="16"/>
                              </w:rPr>
                              <w:t>Table 1: Comparisons Result for DWT Architecture using 4-bit Vedic Multiplier and Existing Architecture</w:t>
                            </w:r>
                          </w:p>
                          <w:p w:rsidR="007B1EAE" w:rsidRDefault="007B1EAE" w:rsidP="007B1EAE">
                            <w:pPr>
                              <w:jc w:val="both"/>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 o:spid="_x0000_s1265" type="#_x0000_t202" style="position:absolute;left:0;text-align:left;margin-left:-4.9pt;margin-top:5.25pt;width:249.75pt;height:3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" strokecolor="white" strokeweight=".5pt">
                <v:textbox>
                  <w:txbxContent>
                    <w:p w:rsidR="007B1EAE" w:rsidRPr="00EB5217" w:rsidRDefault="007B1EAE" w:rsidP="00EB5217">
                      <w:pPr>
                        <w:jc w:val="center"/>
                        <w:rPr>
                          <w:rFonts w:ascii="Times New Roman" w:hAnsi="Times New Roman" w:cs="Times New Roman"/>
                          <w:b/>
                          <w:sz w:val="16"/>
                        </w:rPr>
                      </w:pPr>
                      <w:r w:rsidRPr="00EB5217">
                        <w:rPr>
                          <w:rFonts w:ascii="Times New Roman" w:hAnsi="Times New Roman" w:cs="Times New Roman"/>
                          <w:b/>
                          <w:sz w:val="16"/>
                        </w:rPr>
                        <w:t>Table 1: Comparisons Result for DWT Architecture using 4-bit Vedic Multiplier and Existing Architecture</w:t>
                      </w:r>
                    </w:p>
                    <w:p w:rsidR="007B1EAE" w:rsidRDefault="007B1EAE" w:rsidP="007B1EAE">
                      <w:pPr>
                        <w:jc w:val="both"/>
                      </w:pPr>
                    </w:p>
                  </w:txbxContent>
                </v:textbox>
              </v:shape>
            </w:pict>
          </mc:Fallback>
        </mc:AlternateContent>
      </w:r>
    </w:p>
    <w:p w:rsidR="007B1EAE" w:rsidRDefault="007B1EAE" w:rsidP="007B1EAE">
      <w:pPr>
        <w:shd w:val="clear" w:color="auto" w:fill="FFFFFF"/>
        <w:jc w:val="both"/>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648"/>
        <w:gridCol w:w="872"/>
        <w:gridCol w:w="716"/>
        <w:gridCol w:w="1274"/>
      </w:tblGrid>
      <w:tr w:rsidR="007B1EAE" w:rsidRPr="009A56F4" w:rsidTr="009A56F4">
        <w:tc>
          <w:tcPr>
            <w:tcW w:w="1440" w:type="dxa"/>
            <w:shd w:val="clear" w:color="auto" w:fill="auto"/>
          </w:tcPr>
          <w:p w:rsidR="007B1EAE" w:rsidRPr="009A56F4" w:rsidRDefault="007B1EAE" w:rsidP="009A56F4">
            <w:pPr>
              <w:spacing w:after="0" w:line="240" w:lineRule="auto"/>
              <w:rPr>
                <w:rFonts w:ascii="Times New Roman" w:eastAsia="SimSun" w:hAnsi="Times New Roman" w:cs="Times New Roman"/>
                <w:sz w:val="20"/>
                <w:lang w:bidi="ar-SA"/>
              </w:rPr>
            </w:pPr>
          </w:p>
        </w:tc>
        <w:tc>
          <w:tcPr>
            <w:tcW w:w="648" w:type="dxa"/>
            <w:shd w:val="clear" w:color="auto" w:fill="auto"/>
          </w:tcPr>
          <w:p w:rsidR="007B1EAE" w:rsidRPr="009A56F4" w:rsidRDefault="007B1EAE" w:rsidP="009A56F4">
            <w:pPr>
              <w:spacing w:after="0" w:line="240" w:lineRule="auto"/>
              <w:rPr>
                <w:rFonts w:ascii="Times New Roman" w:eastAsia="SimSun" w:hAnsi="Times New Roman" w:cs="Times New Roman"/>
                <w:sz w:val="20"/>
                <w:lang w:bidi="ar-SA"/>
              </w:rPr>
            </w:pPr>
            <w:r w:rsidRPr="009A56F4">
              <w:rPr>
                <w:rFonts w:ascii="Times New Roman" w:eastAsia="SimSun" w:hAnsi="Times New Roman" w:cs="Times New Roman"/>
                <w:sz w:val="20"/>
                <w:lang w:bidi="ar-SA"/>
              </w:rPr>
              <w:t>Number of Slice</w:t>
            </w:r>
          </w:p>
        </w:tc>
        <w:tc>
          <w:tcPr>
            <w:tcW w:w="872" w:type="dxa"/>
            <w:shd w:val="clear" w:color="auto" w:fill="auto"/>
          </w:tcPr>
          <w:p w:rsidR="007B1EAE" w:rsidRPr="009A56F4" w:rsidRDefault="007B1EAE" w:rsidP="009A56F4">
            <w:pPr>
              <w:spacing w:after="0" w:line="240" w:lineRule="auto"/>
              <w:rPr>
                <w:rFonts w:ascii="Times New Roman" w:eastAsia="SimSun" w:hAnsi="Times New Roman" w:cs="Times New Roman"/>
                <w:sz w:val="20"/>
                <w:lang w:bidi="ar-SA"/>
              </w:rPr>
            </w:pPr>
            <w:r w:rsidRPr="009A56F4">
              <w:rPr>
                <w:rFonts w:ascii="Times New Roman" w:eastAsia="SimSun" w:hAnsi="Times New Roman" w:cs="Times New Roman"/>
                <w:sz w:val="20"/>
                <w:lang w:bidi="ar-SA"/>
              </w:rPr>
              <w:t>Number of Slice Flip flop</w:t>
            </w:r>
          </w:p>
        </w:tc>
        <w:tc>
          <w:tcPr>
            <w:tcW w:w="716" w:type="dxa"/>
            <w:shd w:val="clear" w:color="auto" w:fill="auto"/>
          </w:tcPr>
          <w:p w:rsidR="007B1EAE" w:rsidRPr="009A56F4" w:rsidRDefault="007B1EAE" w:rsidP="009A56F4">
            <w:pPr>
              <w:spacing w:after="0" w:line="240" w:lineRule="auto"/>
              <w:rPr>
                <w:rFonts w:ascii="Times New Roman" w:eastAsia="SimSun" w:hAnsi="Times New Roman" w:cs="Times New Roman"/>
                <w:sz w:val="20"/>
                <w:lang w:bidi="ar-SA"/>
              </w:rPr>
            </w:pPr>
            <w:r w:rsidRPr="009A56F4">
              <w:rPr>
                <w:rFonts w:ascii="Times New Roman" w:eastAsia="SimSun" w:hAnsi="Times New Roman" w:cs="Times New Roman"/>
                <w:sz w:val="20"/>
                <w:lang w:bidi="ar-SA"/>
              </w:rPr>
              <w:t>4-input LUTS</w:t>
            </w:r>
          </w:p>
        </w:tc>
        <w:tc>
          <w:tcPr>
            <w:tcW w:w="1274" w:type="dxa"/>
            <w:shd w:val="clear" w:color="auto" w:fill="auto"/>
          </w:tcPr>
          <w:p w:rsidR="007B1EAE" w:rsidRPr="009A56F4" w:rsidRDefault="007B1EAE" w:rsidP="009A56F4">
            <w:pPr>
              <w:spacing w:after="0" w:line="240" w:lineRule="auto"/>
              <w:rPr>
                <w:rFonts w:ascii="Times New Roman" w:eastAsia="SimSun" w:hAnsi="Times New Roman" w:cs="Times New Roman"/>
                <w:sz w:val="20"/>
                <w:lang w:bidi="ar-SA"/>
              </w:rPr>
            </w:pPr>
            <w:r w:rsidRPr="009A56F4">
              <w:rPr>
                <w:rFonts w:ascii="Times New Roman" w:eastAsia="SimSun" w:hAnsi="Times New Roman" w:cs="Times New Roman"/>
                <w:sz w:val="20"/>
                <w:lang w:bidi="ar-SA"/>
              </w:rPr>
              <w:t>Maximum Combinational Path Delay (</w:t>
            </w:r>
            <w:proofErr w:type="spellStart"/>
            <w:r w:rsidRPr="009A56F4">
              <w:rPr>
                <w:rFonts w:ascii="Times New Roman" w:eastAsia="SimSun" w:hAnsi="Times New Roman" w:cs="Times New Roman"/>
                <w:sz w:val="20"/>
                <w:lang w:bidi="ar-SA"/>
              </w:rPr>
              <w:t>nsec</w:t>
            </w:r>
            <w:proofErr w:type="spellEnd"/>
            <w:r w:rsidRPr="009A56F4">
              <w:rPr>
                <w:rFonts w:ascii="Times New Roman" w:eastAsia="SimSun" w:hAnsi="Times New Roman" w:cs="Times New Roman"/>
                <w:sz w:val="20"/>
                <w:lang w:bidi="ar-SA"/>
              </w:rPr>
              <w:t>)</w:t>
            </w:r>
          </w:p>
        </w:tc>
      </w:tr>
      <w:tr w:rsidR="007B1EAE" w:rsidRPr="009A56F4" w:rsidTr="009A56F4">
        <w:tc>
          <w:tcPr>
            <w:tcW w:w="1440" w:type="dxa"/>
            <w:shd w:val="clear" w:color="auto" w:fill="auto"/>
          </w:tcPr>
          <w:p w:rsidR="007B1EAE" w:rsidRPr="009A56F4" w:rsidRDefault="007B1EAE" w:rsidP="009A56F4">
            <w:pPr>
              <w:spacing w:after="0" w:line="240" w:lineRule="auto"/>
              <w:jc w:val="both"/>
              <w:rPr>
                <w:rFonts w:ascii="Times New Roman" w:eastAsia="SimSun" w:hAnsi="Times New Roman" w:cs="Times New Roman"/>
                <w:sz w:val="20"/>
                <w:lang w:bidi="ar-SA"/>
              </w:rPr>
            </w:pPr>
            <w:r w:rsidRPr="009A56F4">
              <w:rPr>
                <w:rFonts w:ascii="Times New Roman" w:eastAsia="SimSun" w:hAnsi="Times New Roman" w:cs="Times New Roman"/>
                <w:sz w:val="20"/>
                <w:lang w:bidi="ar-SA"/>
              </w:rPr>
              <w:t>Existing Architecture</w:t>
            </w:r>
          </w:p>
        </w:tc>
        <w:tc>
          <w:tcPr>
            <w:tcW w:w="648" w:type="dxa"/>
            <w:shd w:val="clear" w:color="auto" w:fill="auto"/>
          </w:tcPr>
          <w:p w:rsidR="007B1EAE" w:rsidRPr="009A56F4" w:rsidRDefault="007B1EAE" w:rsidP="009A56F4">
            <w:pPr>
              <w:spacing w:after="0" w:line="240" w:lineRule="auto"/>
              <w:rPr>
                <w:rFonts w:ascii="Times New Roman" w:eastAsia="SimSun" w:hAnsi="Times New Roman" w:cs="Times New Roman"/>
                <w:sz w:val="20"/>
                <w:lang w:bidi="ar-SA"/>
              </w:rPr>
            </w:pPr>
            <w:r w:rsidRPr="009A56F4">
              <w:rPr>
                <w:rFonts w:ascii="Times New Roman" w:eastAsia="SimSun" w:hAnsi="Times New Roman" w:cs="Times New Roman"/>
                <w:sz w:val="20"/>
                <w:lang w:bidi="ar-SA"/>
              </w:rPr>
              <w:t>232</w:t>
            </w:r>
          </w:p>
        </w:tc>
        <w:tc>
          <w:tcPr>
            <w:tcW w:w="872" w:type="dxa"/>
            <w:shd w:val="clear" w:color="auto" w:fill="auto"/>
          </w:tcPr>
          <w:p w:rsidR="007B1EAE" w:rsidRPr="009A56F4" w:rsidRDefault="007B1EAE" w:rsidP="009A56F4">
            <w:pPr>
              <w:spacing w:after="0" w:line="240" w:lineRule="auto"/>
              <w:rPr>
                <w:rFonts w:ascii="Times New Roman" w:eastAsia="SimSun" w:hAnsi="Times New Roman" w:cs="Times New Roman"/>
                <w:sz w:val="20"/>
                <w:lang w:bidi="ar-SA"/>
              </w:rPr>
            </w:pPr>
            <w:r w:rsidRPr="009A56F4">
              <w:rPr>
                <w:rFonts w:ascii="Times New Roman" w:eastAsia="SimSun" w:hAnsi="Times New Roman" w:cs="Times New Roman"/>
                <w:sz w:val="20"/>
                <w:lang w:bidi="ar-SA"/>
              </w:rPr>
              <w:t>24</w:t>
            </w:r>
          </w:p>
        </w:tc>
        <w:tc>
          <w:tcPr>
            <w:tcW w:w="716" w:type="dxa"/>
            <w:shd w:val="clear" w:color="auto" w:fill="auto"/>
          </w:tcPr>
          <w:p w:rsidR="007B1EAE" w:rsidRPr="009A56F4" w:rsidRDefault="007B1EAE" w:rsidP="009A56F4">
            <w:pPr>
              <w:spacing w:after="0" w:line="240" w:lineRule="auto"/>
              <w:rPr>
                <w:rFonts w:ascii="Times New Roman" w:eastAsia="SimSun" w:hAnsi="Times New Roman" w:cs="Times New Roman"/>
                <w:sz w:val="20"/>
                <w:lang w:bidi="ar-SA"/>
              </w:rPr>
            </w:pPr>
            <w:r w:rsidRPr="009A56F4">
              <w:rPr>
                <w:rFonts w:ascii="Times New Roman" w:eastAsia="SimSun" w:hAnsi="Times New Roman" w:cs="Times New Roman"/>
                <w:sz w:val="20"/>
                <w:lang w:bidi="ar-SA"/>
              </w:rPr>
              <w:t>395</w:t>
            </w:r>
          </w:p>
        </w:tc>
        <w:tc>
          <w:tcPr>
            <w:tcW w:w="1274" w:type="dxa"/>
            <w:shd w:val="clear" w:color="auto" w:fill="auto"/>
          </w:tcPr>
          <w:p w:rsidR="007B1EAE" w:rsidRPr="009A56F4" w:rsidRDefault="007B1EAE" w:rsidP="009A56F4">
            <w:pPr>
              <w:spacing w:after="0" w:line="240" w:lineRule="auto"/>
              <w:rPr>
                <w:rFonts w:ascii="Times New Roman" w:eastAsia="SimSun" w:hAnsi="Times New Roman" w:cs="Times New Roman"/>
                <w:sz w:val="20"/>
                <w:lang w:bidi="ar-SA"/>
              </w:rPr>
            </w:pPr>
            <w:r w:rsidRPr="009A56F4">
              <w:rPr>
                <w:rFonts w:ascii="Times New Roman" w:eastAsia="SimSun" w:hAnsi="Times New Roman" w:cs="Times New Roman"/>
                <w:sz w:val="20"/>
                <w:lang w:bidi="ar-SA"/>
              </w:rPr>
              <w:t>30.376</w:t>
            </w:r>
          </w:p>
        </w:tc>
      </w:tr>
      <w:tr w:rsidR="007B1EAE" w:rsidRPr="009A56F4" w:rsidTr="009A56F4">
        <w:tc>
          <w:tcPr>
            <w:tcW w:w="1440" w:type="dxa"/>
            <w:shd w:val="clear" w:color="auto" w:fill="auto"/>
          </w:tcPr>
          <w:p w:rsidR="007B1EAE" w:rsidRPr="009A56F4" w:rsidRDefault="007B1EAE" w:rsidP="009A56F4">
            <w:pPr>
              <w:spacing w:after="0" w:line="240" w:lineRule="auto"/>
              <w:rPr>
                <w:rFonts w:ascii="Times New Roman" w:eastAsia="SimSun" w:hAnsi="Times New Roman" w:cs="Times New Roman"/>
                <w:sz w:val="20"/>
                <w:lang w:bidi="ar-SA"/>
              </w:rPr>
            </w:pPr>
            <w:r w:rsidRPr="009A56F4">
              <w:rPr>
                <w:rFonts w:ascii="Times New Roman" w:eastAsia="SimSun" w:hAnsi="Times New Roman" w:cs="Times New Roman"/>
                <w:sz w:val="20"/>
                <w:lang w:bidi="ar-SA"/>
              </w:rPr>
              <w:t>Proposed Architecture 1</w:t>
            </w:r>
          </w:p>
        </w:tc>
        <w:tc>
          <w:tcPr>
            <w:tcW w:w="648" w:type="dxa"/>
            <w:shd w:val="clear" w:color="auto" w:fill="auto"/>
          </w:tcPr>
          <w:p w:rsidR="007B1EAE" w:rsidRPr="009A56F4" w:rsidRDefault="007B1EAE" w:rsidP="009A56F4">
            <w:pPr>
              <w:spacing w:after="0" w:line="240" w:lineRule="auto"/>
              <w:rPr>
                <w:rFonts w:ascii="Times New Roman" w:eastAsia="SimSun" w:hAnsi="Times New Roman" w:cs="Times New Roman"/>
                <w:sz w:val="20"/>
                <w:lang w:bidi="ar-SA"/>
              </w:rPr>
            </w:pPr>
            <w:r w:rsidRPr="009A56F4">
              <w:rPr>
                <w:rFonts w:ascii="Times New Roman" w:eastAsia="SimSun" w:hAnsi="Times New Roman" w:cs="Times New Roman"/>
                <w:sz w:val="20"/>
                <w:lang w:bidi="ar-SA"/>
              </w:rPr>
              <w:t>225</w:t>
            </w:r>
          </w:p>
        </w:tc>
        <w:tc>
          <w:tcPr>
            <w:tcW w:w="872" w:type="dxa"/>
            <w:shd w:val="clear" w:color="auto" w:fill="auto"/>
          </w:tcPr>
          <w:p w:rsidR="007B1EAE" w:rsidRPr="009A56F4" w:rsidRDefault="007B1EAE" w:rsidP="009A56F4">
            <w:pPr>
              <w:spacing w:after="0" w:line="240" w:lineRule="auto"/>
              <w:rPr>
                <w:rFonts w:ascii="Times New Roman" w:eastAsia="SimSun" w:hAnsi="Times New Roman" w:cs="Times New Roman"/>
                <w:sz w:val="20"/>
                <w:lang w:bidi="ar-SA"/>
              </w:rPr>
            </w:pPr>
            <w:r w:rsidRPr="009A56F4">
              <w:rPr>
                <w:rFonts w:ascii="Times New Roman" w:eastAsia="SimSun" w:hAnsi="Times New Roman" w:cs="Times New Roman"/>
                <w:sz w:val="20"/>
                <w:lang w:bidi="ar-SA"/>
              </w:rPr>
              <w:t>24</w:t>
            </w:r>
          </w:p>
        </w:tc>
        <w:tc>
          <w:tcPr>
            <w:tcW w:w="716" w:type="dxa"/>
            <w:shd w:val="clear" w:color="auto" w:fill="auto"/>
          </w:tcPr>
          <w:p w:rsidR="007B1EAE" w:rsidRPr="009A56F4" w:rsidRDefault="007B1EAE" w:rsidP="009A56F4">
            <w:pPr>
              <w:spacing w:after="0" w:line="240" w:lineRule="auto"/>
              <w:rPr>
                <w:rFonts w:ascii="Times New Roman" w:eastAsia="SimSun" w:hAnsi="Times New Roman" w:cs="Times New Roman"/>
                <w:sz w:val="20"/>
                <w:lang w:bidi="ar-SA"/>
              </w:rPr>
            </w:pPr>
            <w:r w:rsidRPr="009A56F4">
              <w:rPr>
                <w:rFonts w:ascii="Times New Roman" w:eastAsia="SimSun" w:hAnsi="Times New Roman" w:cs="Times New Roman"/>
                <w:sz w:val="20"/>
                <w:lang w:bidi="ar-SA"/>
              </w:rPr>
              <w:t>383</w:t>
            </w:r>
          </w:p>
        </w:tc>
        <w:tc>
          <w:tcPr>
            <w:tcW w:w="1274" w:type="dxa"/>
            <w:shd w:val="clear" w:color="auto" w:fill="auto"/>
          </w:tcPr>
          <w:p w:rsidR="007B1EAE" w:rsidRPr="009A56F4" w:rsidRDefault="007B1EAE" w:rsidP="009A56F4">
            <w:pPr>
              <w:spacing w:after="0" w:line="240" w:lineRule="auto"/>
              <w:rPr>
                <w:rFonts w:ascii="Times New Roman" w:eastAsia="SimSun" w:hAnsi="Times New Roman" w:cs="Times New Roman"/>
                <w:sz w:val="20"/>
                <w:lang w:bidi="ar-SA"/>
              </w:rPr>
            </w:pPr>
            <w:r w:rsidRPr="009A56F4">
              <w:rPr>
                <w:rFonts w:ascii="Times New Roman" w:eastAsia="SimSun" w:hAnsi="Times New Roman" w:cs="Times New Roman"/>
                <w:sz w:val="20"/>
                <w:lang w:bidi="ar-SA"/>
              </w:rPr>
              <w:t>29.759</w:t>
            </w:r>
          </w:p>
        </w:tc>
      </w:tr>
      <w:tr w:rsidR="007B1EAE" w:rsidRPr="009A56F4" w:rsidTr="009A56F4">
        <w:tc>
          <w:tcPr>
            <w:tcW w:w="1440" w:type="dxa"/>
            <w:shd w:val="clear" w:color="auto" w:fill="auto"/>
          </w:tcPr>
          <w:p w:rsidR="007B1EAE" w:rsidRPr="009A56F4" w:rsidRDefault="007B1EAE" w:rsidP="009A56F4">
            <w:pPr>
              <w:spacing w:after="0" w:line="240" w:lineRule="auto"/>
              <w:jc w:val="both"/>
              <w:rPr>
                <w:rFonts w:ascii="Times New Roman" w:eastAsia="SimSun" w:hAnsi="Times New Roman" w:cs="Times New Roman"/>
                <w:sz w:val="20"/>
                <w:lang w:bidi="ar-SA"/>
              </w:rPr>
            </w:pPr>
            <w:r w:rsidRPr="009A56F4">
              <w:rPr>
                <w:rFonts w:ascii="Times New Roman" w:eastAsia="SimSun" w:hAnsi="Times New Roman" w:cs="Times New Roman"/>
                <w:sz w:val="20"/>
                <w:lang w:bidi="ar-SA"/>
              </w:rPr>
              <w:t>Proposed Architecture 2</w:t>
            </w:r>
          </w:p>
        </w:tc>
        <w:tc>
          <w:tcPr>
            <w:tcW w:w="648" w:type="dxa"/>
            <w:shd w:val="clear" w:color="auto" w:fill="auto"/>
          </w:tcPr>
          <w:p w:rsidR="007B1EAE" w:rsidRPr="009A56F4" w:rsidRDefault="007B1EAE" w:rsidP="009A56F4">
            <w:pPr>
              <w:spacing w:after="0" w:line="240" w:lineRule="auto"/>
              <w:rPr>
                <w:rFonts w:ascii="Times New Roman" w:eastAsia="SimSun" w:hAnsi="Times New Roman" w:cs="Times New Roman"/>
                <w:sz w:val="20"/>
                <w:lang w:bidi="ar-SA"/>
              </w:rPr>
            </w:pPr>
            <w:r w:rsidRPr="009A56F4">
              <w:rPr>
                <w:rFonts w:ascii="Times New Roman" w:eastAsia="SimSun" w:hAnsi="Times New Roman" w:cs="Times New Roman"/>
                <w:sz w:val="20"/>
                <w:lang w:bidi="ar-SA"/>
              </w:rPr>
              <w:t>225</w:t>
            </w:r>
          </w:p>
        </w:tc>
        <w:tc>
          <w:tcPr>
            <w:tcW w:w="872" w:type="dxa"/>
            <w:shd w:val="clear" w:color="auto" w:fill="auto"/>
          </w:tcPr>
          <w:p w:rsidR="007B1EAE" w:rsidRPr="009A56F4" w:rsidRDefault="007B1EAE" w:rsidP="009A56F4">
            <w:pPr>
              <w:spacing w:after="0" w:line="240" w:lineRule="auto"/>
              <w:rPr>
                <w:rFonts w:ascii="Times New Roman" w:eastAsia="SimSun" w:hAnsi="Times New Roman" w:cs="Times New Roman"/>
                <w:sz w:val="20"/>
                <w:lang w:bidi="ar-SA"/>
              </w:rPr>
            </w:pPr>
            <w:r w:rsidRPr="009A56F4">
              <w:rPr>
                <w:rFonts w:ascii="Times New Roman" w:eastAsia="SimSun" w:hAnsi="Times New Roman" w:cs="Times New Roman"/>
                <w:sz w:val="20"/>
                <w:lang w:bidi="ar-SA"/>
              </w:rPr>
              <w:t>24</w:t>
            </w:r>
          </w:p>
        </w:tc>
        <w:tc>
          <w:tcPr>
            <w:tcW w:w="716" w:type="dxa"/>
            <w:shd w:val="clear" w:color="auto" w:fill="auto"/>
          </w:tcPr>
          <w:p w:rsidR="007B1EAE" w:rsidRPr="009A56F4" w:rsidRDefault="007B1EAE" w:rsidP="009A56F4">
            <w:pPr>
              <w:spacing w:after="0" w:line="240" w:lineRule="auto"/>
              <w:rPr>
                <w:rFonts w:ascii="Times New Roman" w:eastAsia="SimSun" w:hAnsi="Times New Roman" w:cs="Times New Roman"/>
                <w:sz w:val="20"/>
                <w:lang w:bidi="ar-SA"/>
              </w:rPr>
            </w:pPr>
            <w:r w:rsidRPr="009A56F4">
              <w:rPr>
                <w:rFonts w:ascii="Times New Roman" w:eastAsia="SimSun" w:hAnsi="Times New Roman" w:cs="Times New Roman"/>
                <w:sz w:val="20"/>
                <w:lang w:bidi="ar-SA"/>
              </w:rPr>
              <w:t>383</w:t>
            </w:r>
          </w:p>
        </w:tc>
        <w:tc>
          <w:tcPr>
            <w:tcW w:w="1274" w:type="dxa"/>
            <w:shd w:val="clear" w:color="auto" w:fill="auto"/>
          </w:tcPr>
          <w:p w:rsidR="007B1EAE" w:rsidRPr="009A56F4" w:rsidRDefault="007B1EAE" w:rsidP="009A56F4">
            <w:pPr>
              <w:spacing w:after="0" w:line="240" w:lineRule="auto"/>
              <w:rPr>
                <w:rFonts w:ascii="Times New Roman" w:eastAsia="SimSun" w:hAnsi="Times New Roman" w:cs="Times New Roman"/>
                <w:sz w:val="20"/>
                <w:lang w:bidi="ar-SA"/>
              </w:rPr>
            </w:pPr>
            <w:r w:rsidRPr="009A56F4">
              <w:rPr>
                <w:rFonts w:ascii="Times New Roman" w:eastAsia="SimSun" w:hAnsi="Times New Roman" w:cs="Times New Roman"/>
                <w:sz w:val="20"/>
                <w:lang w:bidi="ar-SA"/>
              </w:rPr>
              <w:t>29.106</w:t>
            </w:r>
          </w:p>
        </w:tc>
      </w:tr>
    </w:tbl>
    <w:p w:rsidR="007B1EAE" w:rsidRDefault="007B1EAE" w:rsidP="007B1EAE">
      <w:pPr>
        <w:shd w:val="clear" w:color="auto" w:fill="FFFFFF"/>
        <w:jc w:val="both"/>
      </w:pPr>
    </w:p>
    <w:p w:rsidR="007B1EAE" w:rsidRDefault="00EB5217" w:rsidP="007B1EAE">
      <w:pPr>
        <w:shd w:val="clear" w:color="auto" w:fill="FFFFFF"/>
        <w:jc w:val="both"/>
      </w:pPr>
      <w:r>
        <w:rPr>
          <w:noProof/>
          <w:lang w:bidi="ar-SA"/>
        </w:rPr>
        <mc:AlternateContent>
          <mc:Choice Requires="wps">
            <w:drawing>
              <wp:anchor distT="0" distB="0" distL="114300" distR="114300" simplePos="0" relativeHeight="251656192" behindDoc="0" locked="0" layoutInCell="1" allowOverlap="1" wp14:anchorId="3A53813E" wp14:editId="3091F7A0">
                <wp:simplePos x="0" y="0"/>
                <wp:positionH relativeFrom="column">
                  <wp:posOffset>4445</wp:posOffset>
                </wp:positionH>
                <wp:positionV relativeFrom="paragraph">
                  <wp:posOffset>2353310</wp:posOffset>
                </wp:positionV>
                <wp:extent cx="3114675" cy="419100"/>
                <wp:effectExtent l="0" t="0" r="28575" b="1905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4675" cy="419100"/>
                        </a:xfrm>
                        <a:prstGeom prst="rect">
                          <a:avLst/>
                        </a:prstGeom>
                        <a:solidFill>
                          <a:srgbClr val="FFFFFF"/>
                        </a:solidFill>
                        <a:ln w="6350">
                          <a:solidFill>
                            <a:srgbClr val="FFFFFF"/>
                          </a:solidFill>
                          <a:miter lim="800000"/>
                          <a:headEnd/>
                          <a:tailEnd/>
                        </a:ln>
                      </wps:spPr>
                      <wps:txbx>
                        <w:txbxContent>
                          <w:p w:rsidR="007B1EAE" w:rsidRPr="00EB5217" w:rsidRDefault="00AC0E04" w:rsidP="00EB5217">
                            <w:pPr>
                              <w:jc w:val="center"/>
                              <w:rPr>
                                <w:rFonts w:ascii="Times New Roman" w:hAnsi="Times New Roman" w:cs="Times New Roman"/>
                                <w:b/>
                                <w:sz w:val="16"/>
                              </w:rPr>
                            </w:pPr>
                            <w:r w:rsidRPr="00EB5217">
                              <w:rPr>
                                <w:rFonts w:ascii="Times New Roman" w:hAnsi="Times New Roman" w:cs="Times New Roman"/>
                                <w:b/>
                                <w:sz w:val="16"/>
                              </w:rPr>
                              <w:t>Figure 8</w:t>
                            </w:r>
                            <w:r w:rsidR="007B1EAE" w:rsidRPr="00EB5217">
                              <w:rPr>
                                <w:rFonts w:ascii="Times New Roman" w:hAnsi="Times New Roman" w:cs="Times New Roman"/>
                                <w:b/>
                                <w:sz w:val="16"/>
                              </w:rPr>
                              <w:t>: Chart Diagram of different types of Device Family Using Xilinx 14.1i</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id="Text Box 4" o:spid="_x0000_s1266" type="#_x0000_t202" style="position:absolute;left:0;text-align:left;margin-left:.35pt;margin-top:185.3pt;width:245.25pt;height:3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" strokecolor="white" strokeweight=".5pt">
                <v:textbox>
                  <w:txbxContent>
                    <w:p w:rsidR="007B1EAE" w:rsidRPr="00EB5217" w:rsidRDefault="00AC0E04" w:rsidP="00EB5217">
                      <w:pPr>
                        <w:jc w:val="center"/>
                        <w:rPr>
                          <w:rFonts w:ascii="Times New Roman" w:hAnsi="Times New Roman" w:cs="Times New Roman"/>
                          <w:b/>
                          <w:sz w:val="16"/>
                        </w:rPr>
                      </w:pPr>
                      <w:r w:rsidRPr="00EB5217">
                        <w:rPr>
                          <w:rFonts w:ascii="Times New Roman" w:hAnsi="Times New Roman" w:cs="Times New Roman"/>
                          <w:b/>
                          <w:sz w:val="16"/>
                        </w:rPr>
                        <w:t>Figure 8</w:t>
                      </w:r>
                      <w:r w:rsidR="007B1EAE" w:rsidRPr="00EB5217">
                        <w:rPr>
                          <w:rFonts w:ascii="Times New Roman" w:hAnsi="Times New Roman" w:cs="Times New Roman"/>
                          <w:b/>
                          <w:sz w:val="16"/>
                        </w:rPr>
                        <w:t>: Chart Diagram of different types of Device Family Using Xilinx 14.1i</w:t>
                      </w:r>
                    </w:p>
                  </w:txbxContent>
                </v:textbox>
              </v:shape>
            </w:pict>
          </mc:Fallback>
        </mc:AlternateContent>
      </w:r>
      <w:r w:rsidR="007812F8">
        <w:rPr>
          <w:noProof/>
          <w:lang w:bidi="ar-SA"/>
        </w:rPr>
        <w:drawing>
          <wp:inline distT="0" distB="0" distL="0" distR="0" wp14:anchorId="4E8CF8FA" wp14:editId="11385CF9">
            <wp:extent cx="3124200" cy="2295525"/>
            <wp:effectExtent l="0" t="0" r="0" b="0"/>
            <wp:docPr id="4" name="Chart 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6D5012" w:rsidRDefault="006D5012" w:rsidP="007B1EAE">
      <w:pPr>
        <w:shd w:val="clear" w:color="auto" w:fill="FFFFFF"/>
        <w:jc w:val="both"/>
      </w:pPr>
    </w:p>
    <w:p w:rsidR="00EB5217" w:rsidRPr="00EB5217" w:rsidRDefault="00EB5217" w:rsidP="007B1EAE">
      <w:pPr>
        <w:shd w:val="clear" w:color="auto" w:fill="FFFFFF"/>
        <w:jc w:val="both"/>
        <w:rPr>
          <w:sz w:val="12"/>
        </w:rPr>
      </w:pPr>
    </w:p>
    <w:p w:rsidR="007B1EAE" w:rsidRPr="00EB5217" w:rsidRDefault="007B1EAE" w:rsidP="007B1EAE">
      <w:pPr>
        <w:pStyle w:val="Heading1"/>
        <w:rPr>
          <w:b/>
        </w:rPr>
      </w:pPr>
      <w:r w:rsidRPr="0029063C">
        <w:rPr>
          <w:b/>
        </w:rPr>
        <w:t>CONCLUSION and FUTURE SCOPE</w:t>
      </w:r>
    </w:p>
    <w:p w:rsidR="007B1EAE" w:rsidRPr="00EB5217" w:rsidRDefault="007B1EAE" w:rsidP="007B1EAE">
      <w:pPr>
        <w:autoSpaceDE w:val="0"/>
        <w:autoSpaceDN w:val="0"/>
        <w:adjustRightInd w:val="0"/>
        <w:jc w:val="both"/>
        <w:rPr>
          <w:rFonts w:ascii="Times New Roman" w:hAnsi="Times New Roman" w:cs="Times New Roman"/>
          <w:sz w:val="20"/>
          <w:szCs w:val="18"/>
        </w:rPr>
      </w:pPr>
      <w:r w:rsidRPr="00EB5217">
        <w:rPr>
          <w:rFonts w:ascii="Times New Roman" w:hAnsi="Times New Roman" w:cs="Times New Roman"/>
          <w:sz w:val="20"/>
          <w:szCs w:val="18"/>
        </w:rPr>
        <w:t>Multiplication or inner-product computation is usually large for various practical applications. On the other hand, most of these algorithms are currently implemented in hardware to meet the temporal requirement of real-time application [9]. We have compared the proposed designs with the existing similar design and found that, the proposed designs are used in 67 number of slice and 61 4-input LUTs respectively. Other possible improvements can also be obtained by applying different design strategies such as low-complexity Vedic</w:t>
      </w:r>
      <w:r w:rsidR="00AC0E04" w:rsidRPr="00EB5217">
        <w:rPr>
          <w:rFonts w:ascii="Times New Roman" w:hAnsi="Times New Roman" w:cs="Times New Roman"/>
          <w:sz w:val="20"/>
          <w:szCs w:val="18"/>
        </w:rPr>
        <w:t xml:space="preserve"> </w:t>
      </w:r>
      <w:r w:rsidRPr="00EB5217">
        <w:rPr>
          <w:rFonts w:ascii="Times New Roman" w:hAnsi="Times New Roman" w:cs="Times New Roman"/>
          <w:sz w:val="20"/>
          <w:szCs w:val="18"/>
        </w:rPr>
        <w:t>multiplier less approach for optimizing the area efficient of the proposed designs.</w:t>
      </w:r>
    </w:p>
    <w:p w:rsidR="007B1EAE" w:rsidRDefault="007B1EAE" w:rsidP="007B1EAE">
      <w:pPr>
        <w:autoSpaceDE w:val="0"/>
        <w:autoSpaceDN w:val="0"/>
        <w:adjustRightInd w:val="0"/>
        <w:jc w:val="both"/>
        <w:rPr>
          <w:sz w:val="18"/>
          <w:szCs w:val="24"/>
        </w:rPr>
      </w:pPr>
    </w:p>
    <w:p w:rsidR="006D117F" w:rsidRDefault="006D117F" w:rsidP="007B1EAE">
      <w:pPr>
        <w:autoSpaceDE w:val="0"/>
        <w:autoSpaceDN w:val="0"/>
        <w:adjustRightInd w:val="0"/>
        <w:jc w:val="both"/>
        <w:rPr>
          <w:sz w:val="18"/>
          <w:szCs w:val="24"/>
        </w:rPr>
      </w:pPr>
    </w:p>
    <w:p w:rsidR="007B1EAE" w:rsidRPr="0009461F" w:rsidRDefault="007B1EAE" w:rsidP="007B1EAE">
      <w:pPr>
        <w:pStyle w:val="Heading1"/>
        <w:numPr>
          <w:ilvl w:val="0"/>
          <w:numId w:val="0"/>
        </w:numPr>
        <w:ind w:left="216"/>
        <w:rPr>
          <w:b/>
          <w:szCs w:val="24"/>
        </w:rPr>
      </w:pPr>
      <w:r w:rsidRPr="0009461F">
        <w:rPr>
          <w:b/>
          <w:szCs w:val="24"/>
        </w:rPr>
        <w:lastRenderedPageBreak/>
        <w:t>REFERENCE</w:t>
      </w:r>
    </w:p>
    <w:p w:rsidR="007B1EAE" w:rsidRPr="001B0B57" w:rsidRDefault="007B1EAE" w:rsidP="007B1EAE">
      <w:pPr>
        <w:pStyle w:val="References"/>
        <w:jc w:val="both"/>
        <w:rPr>
          <w:szCs w:val="18"/>
        </w:rPr>
      </w:pPr>
      <w:proofErr w:type="spellStart"/>
      <w:r w:rsidRPr="001B0B57">
        <w:rPr>
          <w:szCs w:val="18"/>
        </w:rPr>
        <w:t>MassoudPedram</w:t>
      </w:r>
      <w:proofErr w:type="spellEnd"/>
      <w:r w:rsidRPr="001B0B57">
        <w:rPr>
          <w:szCs w:val="18"/>
        </w:rPr>
        <w:t>, “Design Technologies for Low Power VLSI,” Encyclopedia of Computer Science and Technology, pp. 1 – 32, 1995.</w:t>
      </w:r>
    </w:p>
    <w:p w:rsidR="007B1EAE" w:rsidRPr="001B0B57" w:rsidRDefault="007B1EAE" w:rsidP="007B1EAE">
      <w:pPr>
        <w:pStyle w:val="References"/>
        <w:jc w:val="both"/>
        <w:rPr>
          <w:szCs w:val="18"/>
        </w:rPr>
      </w:pPr>
      <w:proofErr w:type="spellStart"/>
      <w:r w:rsidRPr="001B0B57">
        <w:rPr>
          <w:szCs w:val="18"/>
        </w:rPr>
        <w:t>Pramod</w:t>
      </w:r>
      <w:proofErr w:type="spellEnd"/>
      <w:r w:rsidRPr="001B0B57">
        <w:rPr>
          <w:szCs w:val="18"/>
        </w:rPr>
        <w:t xml:space="preserve"> Kumar </w:t>
      </w:r>
      <w:proofErr w:type="spellStart"/>
      <w:r w:rsidRPr="001B0B57">
        <w:rPr>
          <w:szCs w:val="18"/>
        </w:rPr>
        <w:t>Meher</w:t>
      </w:r>
      <w:proofErr w:type="spellEnd"/>
      <w:r w:rsidRPr="001B0B57">
        <w:rPr>
          <w:szCs w:val="18"/>
        </w:rPr>
        <w:t>, “Hardware-Efficient Systemization of DA-Based Calculation of Finite Digital Convolution,” IEEE Transaction on Circuits and Systems, vol. 53, no. 8, pp. 707 - 711, 2006</w:t>
      </w:r>
    </w:p>
    <w:p w:rsidR="001B0B57" w:rsidRPr="001B0B57" w:rsidRDefault="001B0B57" w:rsidP="001B0B57">
      <w:pPr>
        <w:pStyle w:val="References"/>
        <w:jc w:val="both"/>
        <w:rPr>
          <w:szCs w:val="18"/>
        </w:rPr>
      </w:pPr>
      <w:proofErr w:type="spellStart"/>
      <w:r w:rsidRPr="001B0B57">
        <w:rPr>
          <w:szCs w:val="18"/>
        </w:rPr>
        <w:t>Azadeh</w:t>
      </w:r>
      <w:proofErr w:type="spellEnd"/>
      <w:r w:rsidRPr="001B0B57">
        <w:rPr>
          <w:szCs w:val="18"/>
        </w:rPr>
        <w:t xml:space="preserve"> Safari and </w:t>
      </w:r>
      <w:proofErr w:type="spellStart"/>
      <w:r w:rsidRPr="001B0B57">
        <w:rPr>
          <w:szCs w:val="18"/>
        </w:rPr>
        <w:t>Niras</w:t>
      </w:r>
      <w:proofErr w:type="spellEnd"/>
      <w:r w:rsidRPr="001B0B57">
        <w:rPr>
          <w:szCs w:val="18"/>
        </w:rPr>
        <w:t xml:space="preserve"> C V, “</w:t>
      </w:r>
      <w:r w:rsidRPr="001B0B57">
        <w:rPr>
          <w:iCs/>
          <w:szCs w:val="18"/>
        </w:rPr>
        <w:t>VLSI Architecture of Multiplier-less</w:t>
      </w:r>
      <w:r w:rsidRPr="001B0B57">
        <w:rPr>
          <w:szCs w:val="18"/>
        </w:rPr>
        <w:t xml:space="preserve"> </w:t>
      </w:r>
      <w:r w:rsidRPr="001B0B57">
        <w:rPr>
          <w:iCs/>
          <w:szCs w:val="18"/>
        </w:rPr>
        <w:t>DWT Image Processor</w:t>
      </w:r>
      <w:r>
        <w:rPr>
          <w:szCs w:val="18"/>
        </w:rPr>
        <w:t xml:space="preserve">”, 978-1-4673-6349-5/13/$31.00 </w:t>
      </w:r>
      <w:r w:rsidRPr="001B0B57">
        <w:rPr>
          <w:szCs w:val="18"/>
        </w:rPr>
        <w:t>©2013 IEEE.</w:t>
      </w:r>
    </w:p>
    <w:p w:rsidR="001B0B57" w:rsidRPr="001B0B57" w:rsidRDefault="001B0B57" w:rsidP="001B0B57">
      <w:pPr>
        <w:pStyle w:val="References"/>
        <w:jc w:val="both"/>
        <w:rPr>
          <w:szCs w:val="18"/>
        </w:rPr>
      </w:pPr>
      <w:proofErr w:type="spellStart"/>
      <w:r w:rsidRPr="001B0B57">
        <w:rPr>
          <w:szCs w:val="18"/>
        </w:rPr>
        <w:t>Gaurav</w:t>
      </w:r>
      <w:proofErr w:type="spellEnd"/>
      <w:r w:rsidRPr="001B0B57">
        <w:rPr>
          <w:szCs w:val="18"/>
        </w:rPr>
        <w:t xml:space="preserve"> </w:t>
      </w:r>
      <w:proofErr w:type="spellStart"/>
      <w:r w:rsidRPr="001B0B57">
        <w:rPr>
          <w:szCs w:val="18"/>
        </w:rPr>
        <w:t>Tewari</w:t>
      </w:r>
      <w:proofErr w:type="spellEnd"/>
      <w:r w:rsidRPr="001B0B57">
        <w:rPr>
          <w:szCs w:val="18"/>
        </w:rPr>
        <w:t xml:space="preserve">, </w:t>
      </w:r>
      <w:proofErr w:type="spellStart"/>
      <w:r w:rsidRPr="001B0B57">
        <w:rPr>
          <w:szCs w:val="18"/>
        </w:rPr>
        <w:t>Santu</w:t>
      </w:r>
      <w:proofErr w:type="spellEnd"/>
      <w:r w:rsidRPr="001B0B57">
        <w:rPr>
          <w:szCs w:val="18"/>
        </w:rPr>
        <w:t xml:space="preserve"> </w:t>
      </w:r>
      <w:proofErr w:type="spellStart"/>
      <w:r w:rsidRPr="001B0B57">
        <w:rPr>
          <w:szCs w:val="18"/>
        </w:rPr>
        <w:t>Sardar</w:t>
      </w:r>
      <w:proofErr w:type="spellEnd"/>
      <w:r w:rsidRPr="001B0B57">
        <w:rPr>
          <w:szCs w:val="18"/>
        </w:rPr>
        <w:t xml:space="preserve">, K. A. </w:t>
      </w:r>
      <w:proofErr w:type="spellStart"/>
      <w:r w:rsidRPr="001B0B57">
        <w:rPr>
          <w:szCs w:val="18"/>
        </w:rPr>
        <w:t>Babu</w:t>
      </w:r>
      <w:proofErr w:type="spellEnd"/>
      <w:r w:rsidRPr="001B0B57">
        <w:rPr>
          <w:szCs w:val="18"/>
        </w:rPr>
        <w:t xml:space="preserve">, “High-Speed &amp; Memory Efficient 2-D DWT on Xilinx Spartan3A DSP using scalable </w:t>
      </w:r>
      <w:proofErr w:type="spellStart"/>
      <w:r w:rsidRPr="001B0B57">
        <w:rPr>
          <w:szCs w:val="18"/>
        </w:rPr>
        <w:t>Polyphase</w:t>
      </w:r>
      <w:proofErr w:type="spellEnd"/>
      <w:r w:rsidRPr="001B0B57">
        <w:rPr>
          <w:szCs w:val="18"/>
        </w:rPr>
        <w:t xml:space="preserve"> Structure with DA for JPEG2000 Standard”, IEEE 2011.</w:t>
      </w:r>
    </w:p>
    <w:p w:rsidR="001B0B57" w:rsidRPr="001B0B57" w:rsidRDefault="001B0B57" w:rsidP="001B0B57">
      <w:pPr>
        <w:pStyle w:val="References"/>
        <w:jc w:val="both"/>
        <w:rPr>
          <w:szCs w:val="18"/>
        </w:rPr>
      </w:pPr>
      <w:proofErr w:type="spellStart"/>
      <w:r w:rsidRPr="001B0B57">
        <w:rPr>
          <w:szCs w:val="18"/>
        </w:rPr>
        <w:t>Milad</w:t>
      </w:r>
      <w:proofErr w:type="spellEnd"/>
      <w:r w:rsidRPr="001B0B57">
        <w:rPr>
          <w:szCs w:val="18"/>
        </w:rPr>
        <w:t xml:space="preserve"> </w:t>
      </w:r>
      <w:proofErr w:type="spellStart"/>
      <w:r w:rsidRPr="001B0B57">
        <w:rPr>
          <w:szCs w:val="18"/>
        </w:rPr>
        <w:t>Ghantous</w:t>
      </w:r>
      <w:proofErr w:type="spellEnd"/>
      <w:r w:rsidRPr="001B0B57">
        <w:rPr>
          <w:szCs w:val="18"/>
        </w:rPr>
        <w:t xml:space="preserve"> and </w:t>
      </w:r>
      <w:proofErr w:type="spellStart"/>
      <w:r w:rsidRPr="001B0B57">
        <w:rPr>
          <w:szCs w:val="18"/>
        </w:rPr>
        <w:t>Magdy</w:t>
      </w:r>
      <w:proofErr w:type="spellEnd"/>
      <w:r w:rsidRPr="001B0B57">
        <w:rPr>
          <w:szCs w:val="18"/>
        </w:rPr>
        <w:t xml:space="preserve"> </w:t>
      </w:r>
      <w:proofErr w:type="spellStart"/>
      <w:r w:rsidRPr="001B0B57">
        <w:rPr>
          <w:szCs w:val="18"/>
        </w:rPr>
        <w:t>Bayoumi</w:t>
      </w:r>
      <w:proofErr w:type="spellEnd"/>
      <w:r w:rsidRPr="001B0B57">
        <w:rPr>
          <w:szCs w:val="18"/>
        </w:rPr>
        <w:t>, “P</w:t>
      </w:r>
      <w:r w:rsidRPr="001B0B57">
        <w:rPr>
          <w:szCs w:val="18"/>
          <w:vertAlign w:val="superscript"/>
        </w:rPr>
        <w:t>2</w:t>
      </w:r>
      <w:r w:rsidRPr="001B0B57">
        <w:rPr>
          <w:szCs w:val="18"/>
        </w:rPr>
        <w:t xml:space="preserve">E-DWT: </w:t>
      </w:r>
      <w:r w:rsidRPr="001B0B57">
        <w:rPr>
          <w:iCs/>
          <w:szCs w:val="18"/>
        </w:rPr>
        <w:t>A Parallel and Pipelined Efficient</w:t>
      </w:r>
      <w:r>
        <w:rPr>
          <w:szCs w:val="18"/>
        </w:rPr>
        <w:t xml:space="preserve"> </w:t>
      </w:r>
      <w:r w:rsidRPr="001B0B57">
        <w:rPr>
          <w:iCs/>
          <w:szCs w:val="18"/>
        </w:rPr>
        <w:t>VLSI Architecture of 2-D Discrete Wavelet Transform</w:t>
      </w:r>
      <w:r w:rsidRPr="001B0B57">
        <w:rPr>
          <w:szCs w:val="18"/>
        </w:rPr>
        <w:t>”, 978-1-4244-9474-3/11/$26.00</w:t>
      </w:r>
      <w:r w:rsidRPr="001B0B57">
        <w:rPr>
          <w:szCs w:val="18"/>
        </w:rPr>
        <w:br/>
        <w:t>©2011 IEEE.</w:t>
      </w:r>
    </w:p>
    <w:p w:rsidR="001B0B57" w:rsidRPr="001B0B57" w:rsidRDefault="001B0B57" w:rsidP="001B0B57">
      <w:pPr>
        <w:pStyle w:val="References"/>
        <w:jc w:val="both"/>
        <w:rPr>
          <w:bCs/>
          <w:szCs w:val="18"/>
        </w:rPr>
      </w:pPr>
      <w:r w:rsidRPr="001B0B57">
        <w:rPr>
          <w:szCs w:val="18"/>
        </w:rPr>
        <w:t xml:space="preserve">B. K. </w:t>
      </w:r>
      <w:proofErr w:type="spellStart"/>
      <w:r w:rsidRPr="001B0B57">
        <w:rPr>
          <w:szCs w:val="18"/>
        </w:rPr>
        <w:t>Mohanty</w:t>
      </w:r>
      <w:proofErr w:type="spellEnd"/>
      <w:r w:rsidRPr="001B0B57">
        <w:rPr>
          <w:szCs w:val="18"/>
        </w:rPr>
        <w:t xml:space="preserve"> and P. K. </w:t>
      </w:r>
      <w:proofErr w:type="spellStart"/>
      <w:r w:rsidRPr="001B0B57">
        <w:rPr>
          <w:szCs w:val="18"/>
        </w:rPr>
        <w:t>Meher</w:t>
      </w:r>
      <w:proofErr w:type="spellEnd"/>
      <w:r w:rsidRPr="001B0B57">
        <w:rPr>
          <w:szCs w:val="18"/>
        </w:rPr>
        <w:t xml:space="preserve">, “Memory-Efficient High-Speed Convolution-based </w:t>
      </w:r>
      <w:bookmarkStart w:id="0" w:name="_GoBack"/>
      <w:bookmarkEnd w:id="0"/>
      <w:r w:rsidRPr="001B0B57">
        <w:rPr>
          <w:szCs w:val="18"/>
        </w:rPr>
        <w:t>Generic Structure for Multilevel 2-D DWT”, IEEE Transactions on Circuits Systems for Video Technology. vol. 60, no. 5. Sep.2011.</w:t>
      </w:r>
    </w:p>
    <w:p w:rsidR="007B1EAE" w:rsidRPr="001B0B57" w:rsidRDefault="007B1EAE" w:rsidP="007B1EAE">
      <w:pPr>
        <w:pStyle w:val="References"/>
        <w:jc w:val="both"/>
        <w:rPr>
          <w:szCs w:val="18"/>
        </w:rPr>
      </w:pPr>
      <w:r w:rsidRPr="001B0B57">
        <w:rPr>
          <w:szCs w:val="18"/>
        </w:rPr>
        <w:t>J. Lloyd, “Parallel Formulations of Matrix-Vector Multiplication for Matrices with Large Aspect Ratios, ”in IEEE Proceedings of the Fourth Euro micro Workshop on Parallel and Distributed Processing, pp. 102-108, 1996</w:t>
      </w:r>
    </w:p>
    <w:p w:rsidR="007B1EAE" w:rsidRPr="001B0B57" w:rsidRDefault="007B1EAE" w:rsidP="007B1EAE">
      <w:pPr>
        <w:pStyle w:val="References"/>
        <w:jc w:val="both"/>
        <w:rPr>
          <w:szCs w:val="18"/>
        </w:rPr>
      </w:pPr>
      <w:r w:rsidRPr="001B0B57">
        <w:rPr>
          <w:szCs w:val="18"/>
        </w:rPr>
        <w:t xml:space="preserve">K. K. </w:t>
      </w:r>
      <w:proofErr w:type="spellStart"/>
      <w:r w:rsidRPr="001B0B57">
        <w:rPr>
          <w:szCs w:val="18"/>
        </w:rPr>
        <w:t>Parhi</w:t>
      </w:r>
      <w:proofErr w:type="spellEnd"/>
      <w:r w:rsidRPr="001B0B57">
        <w:rPr>
          <w:szCs w:val="18"/>
        </w:rPr>
        <w:t xml:space="preserve">, </w:t>
      </w:r>
      <w:r w:rsidRPr="001B0B57">
        <w:rPr>
          <w:iCs/>
          <w:szCs w:val="18"/>
        </w:rPr>
        <w:t>VLSI Digital Signal Processing Systems</w:t>
      </w:r>
      <w:r w:rsidRPr="001B0B57">
        <w:rPr>
          <w:szCs w:val="18"/>
        </w:rPr>
        <w:t>. John Wiley &amp; Sons, Inc. 1999.</w:t>
      </w:r>
    </w:p>
    <w:p w:rsidR="001B0B57" w:rsidRPr="001B0B57" w:rsidRDefault="001B0B57" w:rsidP="001B0B57">
      <w:pPr>
        <w:pStyle w:val="References"/>
        <w:jc w:val="both"/>
        <w:rPr>
          <w:szCs w:val="18"/>
          <w:lang w:eastAsia="en-US"/>
        </w:rPr>
      </w:pPr>
      <w:proofErr w:type="spellStart"/>
      <w:r w:rsidRPr="001B0B57">
        <w:rPr>
          <w:rFonts w:eastAsia="TimesNewRoman"/>
          <w:szCs w:val="18"/>
        </w:rPr>
        <w:t>Sushma</w:t>
      </w:r>
      <w:proofErr w:type="spellEnd"/>
      <w:r w:rsidRPr="001B0B57">
        <w:rPr>
          <w:rFonts w:eastAsia="TimesNewRoman"/>
          <w:szCs w:val="18"/>
        </w:rPr>
        <w:t xml:space="preserve"> R. </w:t>
      </w:r>
      <w:proofErr w:type="spellStart"/>
      <w:r w:rsidRPr="001B0B57">
        <w:rPr>
          <w:rFonts w:eastAsia="TimesNewRoman"/>
          <w:szCs w:val="18"/>
        </w:rPr>
        <w:t>Huddar</w:t>
      </w:r>
      <w:proofErr w:type="spellEnd"/>
      <w:r w:rsidRPr="001B0B57">
        <w:rPr>
          <w:rFonts w:eastAsia="TimesNewRoman"/>
          <w:szCs w:val="18"/>
        </w:rPr>
        <w:t xml:space="preserve"> and </w:t>
      </w:r>
      <w:proofErr w:type="spellStart"/>
      <w:r w:rsidRPr="001B0B57">
        <w:rPr>
          <w:rFonts w:eastAsia="TimesNewRoman"/>
          <w:szCs w:val="18"/>
        </w:rPr>
        <w:t>Sudhir</w:t>
      </w:r>
      <w:proofErr w:type="spellEnd"/>
      <w:r w:rsidRPr="001B0B57">
        <w:rPr>
          <w:rFonts w:eastAsia="TimesNewRoman"/>
          <w:szCs w:val="18"/>
        </w:rPr>
        <w:t xml:space="preserve"> </w:t>
      </w:r>
      <w:proofErr w:type="spellStart"/>
      <w:r w:rsidRPr="001B0B57">
        <w:rPr>
          <w:rFonts w:eastAsia="TimesNewRoman"/>
          <w:szCs w:val="18"/>
        </w:rPr>
        <w:t>Rao</w:t>
      </w:r>
      <w:proofErr w:type="spellEnd"/>
      <w:r w:rsidRPr="001B0B57">
        <w:rPr>
          <w:rFonts w:eastAsia="TimesNewRoman"/>
          <w:szCs w:val="18"/>
        </w:rPr>
        <w:t xml:space="preserve">, </w:t>
      </w:r>
      <w:proofErr w:type="spellStart"/>
      <w:r w:rsidRPr="001B0B57">
        <w:rPr>
          <w:rFonts w:eastAsia="TimesNewRoman"/>
          <w:szCs w:val="18"/>
        </w:rPr>
        <w:t>Kalpana</w:t>
      </w:r>
      <w:proofErr w:type="spellEnd"/>
      <w:r w:rsidRPr="001B0B57">
        <w:rPr>
          <w:rFonts w:eastAsia="TimesNewRoman"/>
          <w:szCs w:val="18"/>
        </w:rPr>
        <w:t xml:space="preserve"> M., “Novel High Speed Vedic Mathematics Multiplier using Compressors”, </w:t>
      </w:r>
      <w:r w:rsidRPr="001B0B57">
        <w:rPr>
          <w:rFonts w:eastAsia="TimesNewRomanPSMT"/>
          <w:szCs w:val="18"/>
        </w:rPr>
        <w:t>978-1-4673-5090-7/13/$31.00 ©2013 IEEE.</w:t>
      </w:r>
    </w:p>
    <w:p w:rsidR="001B0B57" w:rsidRPr="001B0B57" w:rsidRDefault="001B0B57" w:rsidP="001B0B57">
      <w:pPr>
        <w:pStyle w:val="References"/>
        <w:jc w:val="both"/>
        <w:rPr>
          <w:szCs w:val="18"/>
          <w:lang w:eastAsia="en-US"/>
        </w:rPr>
      </w:pPr>
      <w:r w:rsidRPr="001B0B57">
        <w:rPr>
          <w:szCs w:val="18"/>
          <w:lang w:eastAsia="en-US"/>
        </w:rPr>
        <w:t xml:space="preserve">S. S. </w:t>
      </w:r>
      <w:proofErr w:type="spellStart"/>
      <w:r w:rsidRPr="001B0B57">
        <w:rPr>
          <w:szCs w:val="18"/>
          <w:lang w:eastAsia="en-US"/>
        </w:rPr>
        <w:t>Kerur</w:t>
      </w:r>
      <w:proofErr w:type="spellEnd"/>
      <w:r w:rsidRPr="001B0B57">
        <w:rPr>
          <w:szCs w:val="18"/>
          <w:lang w:eastAsia="en-US"/>
        </w:rPr>
        <w:t xml:space="preserve">, </w:t>
      </w:r>
      <w:proofErr w:type="spellStart"/>
      <w:r w:rsidRPr="001B0B57">
        <w:rPr>
          <w:szCs w:val="18"/>
          <w:lang w:eastAsia="en-US"/>
        </w:rPr>
        <w:t>Prakash</w:t>
      </w:r>
      <w:proofErr w:type="spellEnd"/>
      <w:r w:rsidRPr="001B0B57">
        <w:rPr>
          <w:szCs w:val="18"/>
          <w:lang w:eastAsia="en-US"/>
        </w:rPr>
        <w:t xml:space="preserve"> </w:t>
      </w:r>
      <w:proofErr w:type="spellStart"/>
      <w:r w:rsidRPr="001B0B57">
        <w:rPr>
          <w:szCs w:val="18"/>
          <w:lang w:eastAsia="en-US"/>
        </w:rPr>
        <w:t>Narchi</w:t>
      </w:r>
      <w:proofErr w:type="spellEnd"/>
      <w:r w:rsidRPr="001B0B57">
        <w:rPr>
          <w:szCs w:val="18"/>
          <w:lang w:eastAsia="en-US"/>
        </w:rPr>
        <w:t xml:space="preserve">, </w:t>
      </w:r>
      <w:proofErr w:type="spellStart"/>
      <w:r w:rsidRPr="001B0B57">
        <w:rPr>
          <w:szCs w:val="18"/>
          <w:lang w:eastAsia="en-US"/>
        </w:rPr>
        <w:t>Jayashree</w:t>
      </w:r>
      <w:proofErr w:type="spellEnd"/>
      <w:r w:rsidRPr="001B0B57">
        <w:rPr>
          <w:szCs w:val="18"/>
          <w:lang w:eastAsia="en-US"/>
        </w:rPr>
        <w:t xml:space="preserve"> C N, Harish M </w:t>
      </w:r>
      <w:proofErr w:type="spellStart"/>
      <w:r w:rsidRPr="001B0B57">
        <w:rPr>
          <w:szCs w:val="18"/>
          <w:lang w:eastAsia="en-US"/>
        </w:rPr>
        <w:t>Kittur</w:t>
      </w:r>
      <w:proofErr w:type="spellEnd"/>
      <w:r w:rsidRPr="001B0B57">
        <w:rPr>
          <w:szCs w:val="18"/>
          <w:lang w:eastAsia="en-US"/>
        </w:rPr>
        <w:t xml:space="preserve">  and </w:t>
      </w:r>
      <w:proofErr w:type="spellStart"/>
      <w:r w:rsidRPr="001B0B57">
        <w:rPr>
          <w:szCs w:val="18"/>
          <w:lang w:eastAsia="en-US"/>
        </w:rPr>
        <w:t>Girish</w:t>
      </w:r>
      <w:proofErr w:type="spellEnd"/>
      <w:r w:rsidRPr="001B0B57">
        <w:rPr>
          <w:szCs w:val="18"/>
          <w:lang w:eastAsia="en-US"/>
        </w:rPr>
        <w:t xml:space="preserve"> V A, “Implementation of Vedic multiplier for  Digital Signal Processing”, International Conference on  VLSI, Communication &amp; Instrumentation (ICVCI) 2011, Proceedings published by International </w:t>
      </w:r>
      <w:proofErr w:type="spellStart"/>
      <w:r w:rsidRPr="001B0B57">
        <w:rPr>
          <w:szCs w:val="18"/>
          <w:lang w:eastAsia="en-US"/>
        </w:rPr>
        <w:t>Joural</w:t>
      </w:r>
      <w:proofErr w:type="spellEnd"/>
      <w:r w:rsidRPr="001B0B57">
        <w:rPr>
          <w:szCs w:val="18"/>
          <w:lang w:eastAsia="en-US"/>
        </w:rPr>
        <w:t xml:space="preserve"> of Computer  Applications® (IJCA), pp.1-6.</w:t>
      </w:r>
    </w:p>
    <w:p w:rsidR="001B0B57" w:rsidRPr="001B0B57" w:rsidRDefault="001B0B57" w:rsidP="001B0B57">
      <w:pPr>
        <w:pStyle w:val="References"/>
        <w:jc w:val="both"/>
        <w:rPr>
          <w:szCs w:val="18"/>
          <w:lang w:eastAsia="en-US"/>
        </w:rPr>
      </w:pPr>
      <w:proofErr w:type="spellStart"/>
      <w:r w:rsidRPr="001B0B57">
        <w:rPr>
          <w:szCs w:val="18"/>
          <w:lang w:eastAsia="en-US"/>
        </w:rPr>
        <w:t>Himanshu</w:t>
      </w:r>
      <w:proofErr w:type="spellEnd"/>
      <w:r w:rsidRPr="001B0B57">
        <w:rPr>
          <w:szCs w:val="18"/>
          <w:lang w:eastAsia="en-US"/>
        </w:rPr>
        <w:t xml:space="preserve"> </w:t>
      </w:r>
      <w:proofErr w:type="spellStart"/>
      <w:r w:rsidRPr="001B0B57">
        <w:rPr>
          <w:szCs w:val="18"/>
          <w:lang w:eastAsia="en-US"/>
        </w:rPr>
        <w:t>Thapaliyal</w:t>
      </w:r>
      <w:proofErr w:type="spellEnd"/>
      <w:r w:rsidRPr="001B0B57">
        <w:rPr>
          <w:szCs w:val="18"/>
          <w:lang w:eastAsia="en-US"/>
        </w:rPr>
        <w:t xml:space="preserve"> and M.B </w:t>
      </w:r>
      <w:proofErr w:type="spellStart"/>
      <w:r w:rsidRPr="001B0B57">
        <w:rPr>
          <w:szCs w:val="18"/>
          <w:lang w:eastAsia="en-US"/>
        </w:rPr>
        <w:t>Srinivas</w:t>
      </w:r>
      <w:proofErr w:type="spellEnd"/>
      <w:r w:rsidRPr="001B0B57">
        <w:rPr>
          <w:szCs w:val="18"/>
          <w:lang w:eastAsia="en-US"/>
        </w:rPr>
        <w:t xml:space="preserve">, “VLSI Implementation of RSA Encryption System Using Ancient Indian Vedic Mathematics”, Center for VLSI and </w:t>
      </w:r>
      <w:proofErr w:type="gramStart"/>
      <w:r w:rsidRPr="001B0B57">
        <w:rPr>
          <w:szCs w:val="18"/>
          <w:lang w:eastAsia="en-US"/>
        </w:rPr>
        <w:t>Embedded  System</w:t>
      </w:r>
      <w:proofErr w:type="gramEnd"/>
      <w:r w:rsidRPr="001B0B57">
        <w:rPr>
          <w:szCs w:val="18"/>
          <w:lang w:eastAsia="en-US"/>
        </w:rPr>
        <w:t xml:space="preserve"> Technologies, International Institute of Information  Technology Hyderabad, India.</w:t>
      </w:r>
    </w:p>
    <w:p w:rsidR="001B0B57" w:rsidRPr="001B0B57" w:rsidRDefault="001B0B57" w:rsidP="001B0B57">
      <w:pPr>
        <w:pStyle w:val="References"/>
        <w:jc w:val="both"/>
        <w:rPr>
          <w:szCs w:val="18"/>
          <w:lang w:eastAsia="en-US"/>
        </w:rPr>
      </w:pPr>
      <w:proofErr w:type="spellStart"/>
      <w:r w:rsidRPr="001B0B57">
        <w:rPr>
          <w:szCs w:val="18"/>
          <w:lang w:eastAsia="en-US"/>
        </w:rPr>
        <w:t>Jagadguru</w:t>
      </w:r>
      <w:proofErr w:type="spellEnd"/>
      <w:r w:rsidRPr="001B0B57">
        <w:rPr>
          <w:szCs w:val="18"/>
          <w:lang w:eastAsia="en-US"/>
        </w:rPr>
        <w:t xml:space="preserve"> Swami Sri </w:t>
      </w:r>
      <w:proofErr w:type="spellStart"/>
      <w:r w:rsidRPr="001B0B57">
        <w:rPr>
          <w:szCs w:val="18"/>
          <w:lang w:eastAsia="en-US"/>
        </w:rPr>
        <w:t>Bharati</w:t>
      </w:r>
      <w:proofErr w:type="spellEnd"/>
      <w:r w:rsidRPr="001B0B57">
        <w:rPr>
          <w:szCs w:val="18"/>
          <w:lang w:eastAsia="en-US"/>
        </w:rPr>
        <w:t xml:space="preserve"> Krishna </w:t>
      </w:r>
      <w:proofErr w:type="spellStart"/>
      <w:r w:rsidRPr="001B0B57">
        <w:rPr>
          <w:szCs w:val="18"/>
          <w:lang w:eastAsia="en-US"/>
        </w:rPr>
        <w:t>Tirthaji</w:t>
      </w:r>
      <w:proofErr w:type="spellEnd"/>
      <w:r w:rsidRPr="001B0B57">
        <w:rPr>
          <w:szCs w:val="18"/>
          <w:lang w:eastAsia="en-US"/>
        </w:rPr>
        <w:t xml:space="preserve"> Maharaja</w:t>
      </w:r>
      <w:proofErr w:type="gramStart"/>
      <w:r w:rsidRPr="001B0B57">
        <w:rPr>
          <w:szCs w:val="18"/>
          <w:lang w:eastAsia="en-US"/>
        </w:rPr>
        <w:t>,  “</w:t>
      </w:r>
      <w:proofErr w:type="gramEnd"/>
      <w:r w:rsidRPr="001B0B57">
        <w:rPr>
          <w:szCs w:val="18"/>
          <w:lang w:eastAsia="en-US"/>
        </w:rPr>
        <w:t>Vedic Mathematics: Sixteen simple Mathematical  Formulae from the Veda”, Delhi(2011).</w:t>
      </w:r>
    </w:p>
    <w:p w:rsidR="007B1EAE" w:rsidRPr="00EB5217" w:rsidRDefault="007B1EAE" w:rsidP="001B0B57">
      <w:pPr>
        <w:pStyle w:val="References"/>
        <w:numPr>
          <w:ilvl w:val="0"/>
          <w:numId w:val="0"/>
        </w:numPr>
        <w:jc w:val="both"/>
        <w:rPr>
          <w:sz w:val="16"/>
          <w:szCs w:val="22"/>
        </w:rPr>
      </w:pPr>
    </w:p>
    <w:p w:rsidR="007B1EAE" w:rsidRDefault="007B1EAE" w:rsidP="007B1EAE">
      <w:pPr>
        <w:autoSpaceDE w:val="0"/>
        <w:autoSpaceDN w:val="0"/>
        <w:adjustRightInd w:val="0"/>
        <w:jc w:val="both"/>
        <w:rPr>
          <w:szCs w:val="24"/>
        </w:rPr>
      </w:pPr>
    </w:p>
    <w:p w:rsidR="007B1EAE" w:rsidRDefault="007B1EAE" w:rsidP="007B1EAE">
      <w:pPr>
        <w:autoSpaceDE w:val="0"/>
        <w:autoSpaceDN w:val="0"/>
        <w:adjustRightInd w:val="0"/>
        <w:jc w:val="both"/>
        <w:rPr>
          <w:szCs w:val="24"/>
        </w:rPr>
      </w:pPr>
    </w:p>
    <w:p w:rsidR="007B1EAE" w:rsidRDefault="007B1EAE" w:rsidP="007B1EAE">
      <w:pPr>
        <w:autoSpaceDE w:val="0"/>
        <w:autoSpaceDN w:val="0"/>
        <w:adjustRightInd w:val="0"/>
        <w:jc w:val="both"/>
        <w:rPr>
          <w:szCs w:val="24"/>
        </w:rPr>
      </w:pPr>
    </w:p>
    <w:p w:rsidR="00766B55" w:rsidRDefault="00766B55"/>
    <w:sectPr w:rsidR="00766B55" w:rsidSect="009A56F4">
      <w:type w:val="continuous"/>
      <w:pgSz w:w="12240" w:h="15840" w:code="1"/>
      <w:pgMar w:top="1080" w:right="893" w:bottom="1440" w:left="893" w:header="720" w:footer="720" w:gutter="0"/>
      <w:cols w:num="2" w:space="360"/>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swiss"/>
    <w:notTrueType/>
    <w:pitch w:val="default"/>
    <w:sig w:usb0="00000003" w:usb1="00000000" w:usb2="00000000" w:usb3="00000000" w:csb0="00000001" w:csb1="00000000"/>
  </w:font>
  <w:font w:name="TimesNewRomanPSMT">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44B1A"/>
    <w:multiLevelType w:val="hybridMultilevel"/>
    <w:tmpl w:val="C360E262"/>
    <w:lvl w:ilvl="0" w:tplc="04090013">
      <w:start w:val="1"/>
      <w:numFmt w:val="upperRoman"/>
      <w:lvlText w:val="%1."/>
      <w:lvlJc w:val="righ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
    <w:nsid w:val="1B041575"/>
    <w:multiLevelType w:val="hybridMultilevel"/>
    <w:tmpl w:val="9098BBFC"/>
    <w:lvl w:ilvl="0" w:tplc="614C2494">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4189603E"/>
    <w:multiLevelType w:val="multilevel"/>
    <w:tmpl w:val="F3FA876A"/>
    <w:lvl w:ilvl="0">
      <w:start w:val="1"/>
      <w:numFmt w:val="upperRoman"/>
      <w:pStyle w:val="Heading1"/>
      <w:lvlText w:val="%1."/>
      <w:lvlJc w:val="center"/>
      <w:pPr>
        <w:tabs>
          <w:tab w:val="num" w:pos="810"/>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4">
    <w:nsid w:val="4FDA2344"/>
    <w:multiLevelType w:val="hybridMultilevel"/>
    <w:tmpl w:val="136A3F34"/>
    <w:lvl w:ilvl="0" w:tplc="9A26132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3"/>
  </w:num>
  <w:num w:numId="2">
    <w:abstractNumId w:val="5"/>
  </w:num>
  <w:num w:numId="3">
    <w:abstractNumId w:val="2"/>
  </w:num>
  <w:num w:numId="4">
    <w:abstractNumId w:val="0"/>
  </w:num>
  <w:num w:numId="5">
    <w:abstractNumId w:val="3"/>
    <w:lvlOverride w:ilvl="0"/>
    <w:lvlOverride w:ilvl="1"/>
    <w:lvlOverride w:ilvl="2"/>
    <w:lvlOverride w:ilvl="3"/>
    <w:lvlOverride w:ilvl="4"/>
    <w:lvlOverride w:ilvl="5"/>
    <w:lvlOverride w:ilvl="6"/>
    <w:lvlOverride w:ilvl="7"/>
    <w:lvlOverride w:ilvl="8"/>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12F8"/>
    <w:rsid w:val="000D49AE"/>
    <w:rsid w:val="00124770"/>
    <w:rsid w:val="001B0B57"/>
    <w:rsid w:val="001D63A2"/>
    <w:rsid w:val="00396008"/>
    <w:rsid w:val="003A7E9E"/>
    <w:rsid w:val="004A41B5"/>
    <w:rsid w:val="006D117F"/>
    <w:rsid w:val="006D5012"/>
    <w:rsid w:val="00766B55"/>
    <w:rsid w:val="007812F8"/>
    <w:rsid w:val="007B1EAE"/>
    <w:rsid w:val="008932EA"/>
    <w:rsid w:val="00984AD8"/>
    <w:rsid w:val="009A56F4"/>
    <w:rsid w:val="00AC0E04"/>
    <w:rsid w:val="00AD3096"/>
    <w:rsid w:val="00AD5407"/>
    <w:rsid w:val="00B605C8"/>
    <w:rsid w:val="00BF3AC8"/>
    <w:rsid w:val="00C85B4F"/>
    <w:rsid w:val="00CA5742"/>
    <w:rsid w:val="00D03AD9"/>
    <w:rsid w:val="00DC3FBD"/>
    <w:rsid w:val="00DD4E7E"/>
    <w:rsid w:val="00EB5217"/>
    <w:rsid w:val="00FF5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Mang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7E9E"/>
    <w:pPr>
      <w:spacing w:after="200" w:line="276" w:lineRule="auto"/>
    </w:pPr>
    <w:rPr>
      <w:sz w:val="22"/>
      <w:lang w:bidi="hi-IN"/>
    </w:rPr>
  </w:style>
  <w:style w:type="paragraph" w:styleId="Heading1">
    <w:name w:val="heading 1"/>
    <w:basedOn w:val="Normal"/>
    <w:next w:val="Normal"/>
    <w:link w:val="Heading1Char"/>
    <w:qFormat/>
    <w:rsid w:val="007B1EAE"/>
    <w:pPr>
      <w:keepNext/>
      <w:keepLines/>
      <w:numPr>
        <w:numId w:val="1"/>
      </w:numPr>
      <w:tabs>
        <w:tab w:val="clear" w:pos="810"/>
        <w:tab w:val="left" w:pos="216"/>
        <w:tab w:val="num" w:pos="576"/>
      </w:tabs>
      <w:spacing w:before="160" w:after="80" w:line="240" w:lineRule="auto"/>
      <w:jc w:val="center"/>
      <w:outlineLvl w:val="0"/>
    </w:pPr>
    <w:rPr>
      <w:rFonts w:ascii="Times New Roman" w:eastAsia="SimSun" w:hAnsi="Times New Roman" w:cs="Times New Roman"/>
      <w:smallCaps/>
      <w:noProof/>
      <w:sz w:val="20"/>
      <w:lang w:bidi="ar-SA"/>
    </w:rPr>
  </w:style>
  <w:style w:type="paragraph" w:styleId="Heading2">
    <w:name w:val="heading 2"/>
    <w:basedOn w:val="Normal"/>
    <w:next w:val="Normal"/>
    <w:link w:val="Heading2Char"/>
    <w:qFormat/>
    <w:rsid w:val="007B1EAE"/>
    <w:pPr>
      <w:keepNext/>
      <w:keepLines/>
      <w:numPr>
        <w:ilvl w:val="1"/>
        <w:numId w:val="1"/>
      </w:numPr>
      <w:spacing w:before="120" w:after="60" w:line="240" w:lineRule="auto"/>
      <w:outlineLvl w:val="1"/>
    </w:pPr>
    <w:rPr>
      <w:rFonts w:ascii="Times New Roman" w:eastAsia="SimSun" w:hAnsi="Times New Roman" w:cs="Times New Roman"/>
      <w:i/>
      <w:iCs/>
      <w:noProof/>
      <w:sz w:val="20"/>
      <w:lang w:bidi="ar-SA"/>
    </w:rPr>
  </w:style>
  <w:style w:type="paragraph" w:styleId="Heading3">
    <w:name w:val="heading 3"/>
    <w:basedOn w:val="Normal"/>
    <w:next w:val="Normal"/>
    <w:link w:val="Heading3Char"/>
    <w:qFormat/>
    <w:rsid w:val="007B1EAE"/>
    <w:pPr>
      <w:numPr>
        <w:ilvl w:val="2"/>
        <w:numId w:val="1"/>
      </w:numPr>
      <w:spacing w:after="0" w:line="240" w:lineRule="exact"/>
      <w:jc w:val="both"/>
      <w:outlineLvl w:val="2"/>
    </w:pPr>
    <w:rPr>
      <w:rFonts w:ascii="Times New Roman" w:eastAsia="SimSun" w:hAnsi="Times New Roman" w:cs="Times New Roman"/>
      <w:i/>
      <w:iCs/>
      <w:noProof/>
      <w:sz w:val="20"/>
      <w:lang w:bidi="ar-SA"/>
    </w:rPr>
  </w:style>
  <w:style w:type="paragraph" w:styleId="Heading4">
    <w:name w:val="heading 4"/>
    <w:basedOn w:val="Normal"/>
    <w:next w:val="Normal"/>
    <w:link w:val="Heading4Char"/>
    <w:qFormat/>
    <w:rsid w:val="007B1EAE"/>
    <w:pPr>
      <w:numPr>
        <w:ilvl w:val="3"/>
        <w:numId w:val="1"/>
      </w:numPr>
      <w:tabs>
        <w:tab w:val="num" w:pos="720"/>
      </w:tabs>
      <w:spacing w:before="40" w:after="40" w:line="240" w:lineRule="auto"/>
      <w:jc w:val="both"/>
      <w:outlineLvl w:val="3"/>
    </w:pPr>
    <w:rPr>
      <w:rFonts w:ascii="Times New Roman" w:eastAsia="SimSun" w:hAnsi="Times New Roman" w:cs="Times New Roman"/>
      <w:i/>
      <w:iCs/>
      <w:noProof/>
      <w:sz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B1EAE"/>
    <w:rPr>
      <w:rFonts w:ascii="Times New Roman" w:eastAsia="SimSun" w:hAnsi="Times New Roman" w:cs="Times New Roman"/>
      <w:smallCaps/>
      <w:noProof/>
      <w:sz w:val="20"/>
      <w:lang w:bidi="ar-SA"/>
    </w:rPr>
  </w:style>
  <w:style w:type="character" w:customStyle="1" w:styleId="Heading2Char">
    <w:name w:val="Heading 2 Char"/>
    <w:link w:val="Heading2"/>
    <w:rsid w:val="007B1EAE"/>
    <w:rPr>
      <w:rFonts w:ascii="Times New Roman" w:eastAsia="SimSun" w:hAnsi="Times New Roman" w:cs="Times New Roman"/>
      <w:i/>
      <w:iCs/>
      <w:noProof/>
      <w:sz w:val="20"/>
      <w:lang w:bidi="ar-SA"/>
    </w:rPr>
  </w:style>
  <w:style w:type="character" w:customStyle="1" w:styleId="Heading3Char">
    <w:name w:val="Heading 3 Char"/>
    <w:link w:val="Heading3"/>
    <w:rsid w:val="007B1EAE"/>
    <w:rPr>
      <w:rFonts w:ascii="Times New Roman" w:eastAsia="SimSun" w:hAnsi="Times New Roman" w:cs="Times New Roman"/>
      <w:i/>
      <w:iCs/>
      <w:noProof/>
      <w:sz w:val="20"/>
      <w:lang w:bidi="ar-SA"/>
    </w:rPr>
  </w:style>
  <w:style w:type="character" w:customStyle="1" w:styleId="Heading4Char">
    <w:name w:val="Heading 4 Char"/>
    <w:link w:val="Heading4"/>
    <w:rsid w:val="007B1EAE"/>
    <w:rPr>
      <w:rFonts w:ascii="Times New Roman" w:eastAsia="SimSun" w:hAnsi="Times New Roman" w:cs="Times New Roman"/>
      <w:i/>
      <w:iCs/>
      <w:noProof/>
      <w:sz w:val="20"/>
      <w:lang w:bidi="ar-SA"/>
    </w:rPr>
  </w:style>
  <w:style w:type="table" w:styleId="TableGrid">
    <w:name w:val="Table Grid"/>
    <w:basedOn w:val="TableNormal"/>
    <w:uiPriority w:val="59"/>
    <w:rsid w:val="007B1EAE"/>
    <w:rPr>
      <w:rFonts w:ascii="Times New Roman" w:eastAsia="SimSun" w:hAnsi="Times New Roman"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rsid w:val="007B1EAE"/>
    <w:rPr>
      <w:color w:val="0000FF"/>
      <w:u w:val="single"/>
    </w:rPr>
  </w:style>
  <w:style w:type="paragraph" w:customStyle="1" w:styleId="Default">
    <w:name w:val="Default"/>
    <w:rsid w:val="007B1EAE"/>
    <w:pPr>
      <w:autoSpaceDE w:val="0"/>
      <w:autoSpaceDN w:val="0"/>
      <w:adjustRightInd w:val="0"/>
    </w:pPr>
    <w:rPr>
      <w:rFonts w:ascii="Times New Roman" w:eastAsia="SimSun" w:hAnsi="Times New Roman" w:cs="Times New Roman"/>
      <w:color w:val="000000"/>
      <w:sz w:val="24"/>
      <w:szCs w:val="24"/>
    </w:rPr>
  </w:style>
  <w:style w:type="paragraph" w:customStyle="1" w:styleId="References">
    <w:name w:val="References"/>
    <w:basedOn w:val="Normal"/>
    <w:rsid w:val="007B1EAE"/>
    <w:pPr>
      <w:numPr>
        <w:numId w:val="2"/>
      </w:numPr>
      <w:spacing w:after="80" w:line="240" w:lineRule="auto"/>
    </w:pPr>
    <w:rPr>
      <w:rFonts w:ascii="Times New Roman" w:hAnsi="Times New Roman" w:cs="Times New Roman"/>
      <w:sz w:val="18"/>
      <w:lang w:bidi="ar-SA"/>
    </w:rPr>
  </w:style>
  <w:style w:type="paragraph" w:styleId="BalloonText">
    <w:name w:val="Balloon Text"/>
    <w:basedOn w:val="Normal"/>
    <w:link w:val="BalloonTextChar"/>
    <w:uiPriority w:val="99"/>
    <w:semiHidden/>
    <w:unhideWhenUsed/>
    <w:rsid w:val="007B1EAE"/>
    <w:pPr>
      <w:spacing w:after="0" w:line="240" w:lineRule="auto"/>
    </w:pPr>
    <w:rPr>
      <w:rFonts w:ascii="Tahoma" w:hAnsi="Tahoma"/>
      <w:sz w:val="16"/>
      <w:szCs w:val="14"/>
    </w:rPr>
  </w:style>
  <w:style w:type="character" w:customStyle="1" w:styleId="BalloonTextChar">
    <w:name w:val="Balloon Text Char"/>
    <w:link w:val="BalloonText"/>
    <w:uiPriority w:val="99"/>
    <w:semiHidden/>
    <w:rsid w:val="007B1EAE"/>
    <w:rPr>
      <w:rFonts w:ascii="Tahoma" w:hAnsi="Tahoma" w:cs="Mangal"/>
      <w:sz w:val="16"/>
      <w:szCs w:val="14"/>
    </w:rPr>
  </w:style>
  <w:style w:type="paragraph" w:customStyle="1" w:styleId="bulletlist">
    <w:name w:val="bullet list"/>
    <w:rsid w:val="00B605C8"/>
    <w:pPr>
      <w:numPr>
        <w:numId w:val="3"/>
      </w:numPr>
      <w:spacing w:after="120" w:line="228" w:lineRule="auto"/>
      <w:jc w:val="both"/>
    </w:pPr>
    <w:rPr>
      <w:rFonts w:ascii="Times New Roman" w:eastAsia="SimSun" w:hAnsi="Times New Roman" w:cs="Times New Roman"/>
      <w:spacing w:val="-1"/>
    </w:rPr>
  </w:style>
  <w:style w:type="paragraph" w:styleId="BodyText">
    <w:name w:val="Body Text"/>
    <w:basedOn w:val="Normal"/>
    <w:link w:val="BodyTextChar"/>
    <w:unhideWhenUsed/>
    <w:rsid w:val="00B605C8"/>
    <w:pPr>
      <w:spacing w:after="120"/>
    </w:pPr>
  </w:style>
  <w:style w:type="character" w:customStyle="1" w:styleId="BodyTextChar">
    <w:name w:val="Body Text Char"/>
    <w:basedOn w:val="DefaultParagraphFont"/>
    <w:link w:val="BodyText"/>
    <w:rsid w:val="00B605C8"/>
  </w:style>
  <w:style w:type="paragraph" w:styleId="ListParagraph">
    <w:name w:val="List Paragraph"/>
    <w:basedOn w:val="Normal"/>
    <w:qFormat/>
    <w:rsid w:val="001B0B57"/>
    <w:pPr>
      <w:ind w:left="720"/>
      <w:contextualSpacing/>
    </w:pPr>
    <w:rPr>
      <w:rFonts w:asciiTheme="minorHAnsi" w:eastAsiaTheme="minorHAnsi" w:hAnsiTheme="minorHAnsi" w:cstheme="minorBidi"/>
      <w:szCs w:val="22"/>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Mang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7E9E"/>
    <w:pPr>
      <w:spacing w:after="200" w:line="276" w:lineRule="auto"/>
    </w:pPr>
    <w:rPr>
      <w:sz w:val="22"/>
      <w:lang w:bidi="hi-IN"/>
    </w:rPr>
  </w:style>
  <w:style w:type="paragraph" w:styleId="Heading1">
    <w:name w:val="heading 1"/>
    <w:basedOn w:val="Normal"/>
    <w:next w:val="Normal"/>
    <w:link w:val="Heading1Char"/>
    <w:qFormat/>
    <w:rsid w:val="007B1EAE"/>
    <w:pPr>
      <w:keepNext/>
      <w:keepLines/>
      <w:numPr>
        <w:numId w:val="1"/>
      </w:numPr>
      <w:tabs>
        <w:tab w:val="clear" w:pos="810"/>
        <w:tab w:val="left" w:pos="216"/>
        <w:tab w:val="num" w:pos="576"/>
      </w:tabs>
      <w:spacing w:before="160" w:after="80" w:line="240" w:lineRule="auto"/>
      <w:jc w:val="center"/>
      <w:outlineLvl w:val="0"/>
    </w:pPr>
    <w:rPr>
      <w:rFonts w:ascii="Times New Roman" w:eastAsia="SimSun" w:hAnsi="Times New Roman" w:cs="Times New Roman"/>
      <w:smallCaps/>
      <w:noProof/>
      <w:sz w:val="20"/>
      <w:lang w:bidi="ar-SA"/>
    </w:rPr>
  </w:style>
  <w:style w:type="paragraph" w:styleId="Heading2">
    <w:name w:val="heading 2"/>
    <w:basedOn w:val="Normal"/>
    <w:next w:val="Normal"/>
    <w:link w:val="Heading2Char"/>
    <w:qFormat/>
    <w:rsid w:val="007B1EAE"/>
    <w:pPr>
      <w:keepNext/>
      <w:keepLines/>
      <w:numPr>
        <w:ilvl w:val="1"/>
        <w:numId w:val="1"/>
      </w:numPr>
      <w:spacing w:before="120" w:after="60" w:line="240" w:lineRule="auto"/>
      <w:outlineLvl w:val="1"/>
    </w:pPr>
    <w:rPr>
      <w:rFonts w:ascii="Times New Roman" w:eastAsia="SimSun" w:hAnsi="Times New Roman" w:cs="Times New Roman"/>
      <w:i/>
      <w:iCs/>
      <w:noProof/>
      <w:sz w:val="20"/>
      <w:lang w:bidi="ar-SA"/>
    </w:rPr>
  </w:style>
  <w:style w:type="paragraph" w:styleId="Heading3">
    <w:name w:val="heading 3"/>
    <w:basedOn w:val="Normal"/>
    <w:next w:val="Normal"/>
    <w:link w:val="Heading3Char"/>
    <w:qFormat/>
    <w:rsid w:val="007B1EAE"/>
    <w:pPr>
      <w:numPr>
        <w:ilvl w:val="2"/>
        <w:numId w:val="1"/>
      </w:numPr>
      <w:spacing w:after="0" w:line="240" w:lineRule="exact"/>
      <w:jc w:val="both"/>
      <w:outlineLvl w:val="2"/>
    </w:pPr>
    <w:rPr>
      <w:rFonts w:ascii="Times New Roman" w:eastAsia="SimSun" w:hAnsi="Times New Roman" w:cs="Times New Roman"/>
      <w:i/>
      <w:iCs/>
      <w:noProof/>
      <w:sz w:val="20"/>
      <w:lang w:bidi="ar-SA"/>
    </w:rPr>
  </w:style>
  <w:style w:type="paragraph" w:styleId="Heading4">
    <w:name w:val="heading 4"/>
    <w:basedOn w:val="Normal"/>
    <w:next w:val="Normal"/>
    <w:link w:val="Heading4Char"/>
    <w:qFormat/>
    <w:rsid w:val="007B1EAE"/>
    <w:pPr>
      <w:numPr>
        <w:ilvl w:val="3"/>
        <w:numId w:val="1"/>
      </w:numPr>
      <w:tabs>
        <w:tab w:val="num" w:pos="720"/>
      </w:tabs>
      <w:spacing w:before="40" w:after="40" w:line="240" w:lineRule="auto"/>
      <w:jc w:val="both"/>
      <w:outlineLvl w:val="3"/>
    </w:pPr>
    <w:rPr>
      <w:rFonts w:ascii="Times New Roman" w:eastAsia="SimSun" w:hAnsi="Times New Roman" w:cs="Times New Roman"/>
      <w:i/>
      <w:iCs/>
      <w:noProof/>
      <w:sz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B1EAE"/>
    <w:rPr>
      <w:rFonts w:ascii="Times New Roman" w:eastAsia="SimSun" w:hAnsi="Times New Roman" w:cs="Times New Roman"/>
      <w:smallCaps/>
      <w:noProof/>
      <w:sz w:val="20"/>
      <w:lang w:bidi="ar-SA"/>
    </w:rPr>
  </w:style>
  <w:style w:type="character" w:customStyle="1" w:styleId="Heading2Char">
    <w:name w:val="Heading 2 Char"/>
    <w:link w:val="Heading2"/>
    <w:rsid w:val="007B1EAE"/>
    <w:rPr>
      <w:rFonts w:ascii="Times New Roman" w:eastAsia="SimSun" w:hAnsi="Times New Roman" w:cs="Times New Roman"/>
      <w:i/>
      <w:iCs/>
      <w:noProof/>
      <w:sz w:val="20"/>
      <w:lang w:bidi="ar-SA"/>
    </w:rPr>
  </w:style>
  <w:style w:type="character" w:customStyle="1" w:styleId="Heading3Char">
    <w:name w:val="Heading 3 Char"/>
    <w:link w:val="Heading3"/>
    <w:rsid w:val="007B1EAE"/>
    <w:rPr>
      <w:rFonts w:ascii="Times New Roman" w:eastAsia="SimSun" w:hAnsi="Times New Roman" w:cs="Times New Roman"/>
      <w:i/>
      <w:iCs/>
      <w:noProof/>
      <w:sz w:val="20"/>
      <w:lang w:bidi="ar-SA"/>
    </w:rPr>
  </w:style>
  <w:style w:type="character" w:customStyle="1" w:styleId="Heading4Char">
    <w:name w:val="Heading 4 Char"/>
    <w:link w:val="Heading4"/>
    <w:rsid w:val="007B1EAE"/>
    <w:rPr>
      <w:rFonts w:ascii="Times New Roman" w:eastAsia="SimSun" w:hAnsi="Times New Roman" w:cs="Times New Roman"/>
      <w:i/>
      <w:iCs/>
      <w:noProof/>
      <w:sz w:val="20"/>
      <w:lang w:bidi="ar-SA"/>
    </w:rPr>
  </w:style>
  <w:style w:type="table" w:styleId="TableGrid">
    <w:name w:val="Table Grid"/>
    <w:basedOn w:val="TableNormal"/>
    <w:uiPriority w:val="59"/>
    <w:rsid w:val="007B1EAE"/>
    <w:rPr>
      <w:rFonts w:ascii="Times New Roman" w:eastAsia="SimSun" w:hAnsi="Times New Roman"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rsid w:val="007B1EAE"/>
    <w:rPr>
      <w:color w:val="0000FF"/>
      <w:u w:val="single"/>
    </w:rPr>
  </w:style>
  <w:style w:type="paragraph" w:customStyle="1" w:styleId="Default">
    <w:name w:val="Default"/>
    <w:rsid w:val="007B1EAE"/>
    <w:pPr>
      <w:autoSpaceDE w:val="0"/>
      <w:autoSpaceDN w:val="0"/>
      <w:adjustRightInd w:val="0"/>
    </w:pPr>
    <w:rPr>
      <w:rFonts w:ascii="Times New Roman" w:eastAsia="SimSun" w:hAnsi="Times New Roman" w:cs="Times New Roman"/>
      <w:color w:val="000000"/>
      <w:sz w:val="24"/>
      <w:szCs w:val="24"/>
    </w:rPr>
  </w:style>
  <w:style w:type="paragraph" w:customStyle="1" w:styleId="References">
    <w:name w:val="References"/>
    <w:basedOn w:val="Normal"/>
    <w:rsid w:val="007B1EAE"/>
    <w:pPr>
      <w:numPr>
        <w:numId w:val="2"/>
      </w:numPr>
      <w:spacing w:after="80" w:line="240" w:lineRule="auto"/>
    </w:pPr>
    <w:rPr>
      <w:rFonts w:ascii="Times New Roman" w:hAnsi="Times New Roman" w:cs="Times New Roman"/>
      <w:sz w:val="18"/>
      <w:lang w:bidi="ar-SA"/>
    </w:rPr>
  </w:style>
  <w:style w:type="paragraph" w:styleId="BalloonText">
    <w:name w:val="Balloon Text"/>
    <w:basedOn w:val="Normal"/>
    <w:link w:val="BalloonTextChar"/>
    <w:uiPriority w:val="99"/>
    <w:semiHidden/>
    <w:unhideWhenUsed/>
    <w:rsid w:val="007B1EAE"/>
    <w:pPr>
      <w:spacing w:after="0" w:line="240" w:lineRule="auto"/>
    </w:pPr>
    <w:rPr>
      <w:rFonts w:ascii="Tahoma" w:hAnsi="Tahoma"/>
      <w:sz w:val="16"/>
      <w:szCs w:val="14"/>
    </w:rPr>
  </w:style>
  <w:style w:type="character" w:customStyle="1" w:styleId="BalloonTextChar">
    <w:name w:val="Balloon Text Char"/>
    <w:link w:val="BalloonText"/>
    <w:uiPriority w:val="99"/>
    <w:semiHidden/>
    <w:rsid w:val="007B1EAE"/>
    <w:rPr>
      <w:rFonts w:ascii="Tahoma" w:hAnsi="Tahoma" w:cs="Mangal"/>
      <w:sz w:val="16"/>
      <w:szCs w:val="14"/>
    </w:rPr>
  </w:style>
  <w:style w:type="paragraph" w:customStyle="1" w:styleId="bulletlist">
    <w:name w:val="bullet list"/>
    <w:rsid w:val="00B605C8"/>
    <w:pPr>
      <w:numPr>
        <w:numId w:val="3"/>
      </w:numPr>
      <w:spacing w:after="120" w:line="228" w:lineRule="auto"/>
      <w:jc w:val="both"/>
    </w:pPr>
    <w:rPr>
      <w:rFonts w:ascii="Times New Roman" w:eastAsia="SimSun" w:hAnsi="Times New Roman" w:cs="Times New Roman"/>
      <w:spacing w:val="-1"/>
    </w:rPr>
  </w:style>
  <w:style w:type="paragraph" w:styleId="BodyText">
    <w:name w:val="Body Text"/>
    <w:basedOn w:val="Normal"/>
    <w:link w:val="BodyTextChar"/>
    <w:unhideWhenUsed/>
    <w:rsid w:val="00B605C8"/>
    <w:pPr>
      <w:spacing w:after="120"/>
    </w:pPr>
  </w:style>
  <w:style w:type="character" w:customStyle="1" w:styleId="BodyTextChar">
    <w:name w:val="Body Text Char"/>
    <w:basedOn w:val="DefaultParagraphFont"/>
    <w:link w:val="BodyText"/>
    <w:rsid w:val="00B605C8"/>
  </w:style>
  <w:style w:type="paragraph" w:styleId="ListParagraph">
    <w:name w:val="List Paragraph"/>
    <w:basedOn w:val="Normal"/>
    <w:qFormat/>
    <w:rsid w:val="001B0B57"/>
    <w:pPr>
      <w:ind w:left="720"/>
      <w:contextualSpacing/>
    </w:pPr>
    <w:rPr>
      <w:rFonts w:asciiTheme="minorHAnsi" w:eastAsiaTheme="minorHAnsi" w:hAnsiTheme="minorHAnsi" w:cstheme="minorBidi"/>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mailto:ashutosh.mnnit1@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tyendra_tripathi@infosys.com" TargetMode="External"/><Relationship Id="rId11"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Research%20paper%20-1.dot" TargetMode="Externa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view3D>
      <c:rotX val="15"/>
      <c:rotY val="20"/>
      <c:depthPercent val="100"/>
      <c:rAngAx val="1"/>
    </c:view3D>
    <c:floor>
      <c:thickness val="0"/>
    </c:floor>
    <c:sideWall>
      <c:thickness val="0"/>
    </c:sideWall>
    <c:backWall>
      <c:thickness val="0"/>
    </c:backWall>
    <c:plotArea>
      <c:layout/>
      <c:bar3DChart>
        <c:barDir val="col"/>
        <c:grouping val="clustered"/>
        <c:varyColors val="0"/>
        <c:ser>
          <c:idx val="0"/>
          <c:order val="0"/>
          <c:tx>
            <c:strRef>
              <c:f>Sheet1!$B$1</c:f>
              <c:strCache>
                <c:ptCount val="1"/>
                <c:pt idx="0">
                  <c:v>Existing Architecture</c:v>
                </c:pt>
              </c:strCache>
            </c:strRef>
          </c:tx>
          <c:invertIfNegative val="0"/>
          <c:cat>
            <c:strRef>
              <c:f>Sheet1!$A$2:$A$5</c:f>
              <c:strCache>
                <c:ptCount val="4"/>
                <c:pt idx="0">
                  <c:v>Spartan 3</c:v>
                </c:pt>
                <c:pt idx="1">
                  <c:v>Virtex 4</c:v>
                </c:pt>
                <c:pt idx="2">
                  <c:v>Virtex 6</c:v>
                </c:pt>
                <c:pt idx="3">
                  <c:v>Virtex 7</c:v>
                </c:pt>
              </c:strCache>
            </c:strRef>
          </c:cat>
          <c:val>
            <c:numRef>
              <c:f>Sheet1!$B$2:$B$5</c:f>
              <c:numCache>
                <c:formatCode>General</c:formatCode>
                <c:ptCount val="4"/>
                <c:pt idx="0">
                  <c:v>30.975999999999999</c:v>
                </c:pt>
                <c:pt idx="1">
                  <c:v>13.331</c:v>
                </c:pt>
                <c:pt idx="2">
                  <c:v>7.5650000000000004</c:v>
                </c:pt>
                <c:pt idx="3">
                  <c:v>7.1070000000000002</c:v>
                </c:pt>
              </c:numCache>
            </c:numRef>
          </c:val>
        </c:ser>
        <c:ser>
          <c:idx val="1"/>
          <c:order val="1"/>
          <c:tx>
            <c:strRef>
              <c:f>Sheet1!$C$1</c:f>
              <c:strCache>
                <c:ptCount val="1"/>
                <c:pt idx="0">
                  <c:v>Proposed Achitecture 1</c:v>
                </c:pt>
              </c:strCache>
            </c:strRef>
          </c:tx>
          <c:invertIfNegative val="0"/>
          <c:cat>
            <c:strRef>
              <c:f>Sheet1!$A$2:$A$5</c:f>
              <c:strCache>
                <c:ptCount val="4"/>
                <c:pt idx="0">
                  <c:v>Spartan 3</c:v>
                </c:pt>
                <c:pt idx="1">
                  <c:v>Virtex 4</c:v>
                </c:pt>
                <c:pt idx="2">
                  <c:v>Virtex 6</c:v>
                </c:pt>
                <c:pt idx="3">
                  <c:v>Virtex 7</c:v>
                </c:pt>
              </c:strCache>
            </c:strRef>
          </c:cat>
          <c:val>
            <c:numRef>
              <c:f>Sheet1!$C$2:$C$5</c:f>
              <c:numCache>
                <c:formatCode>General</c:formatCode>
                <c:ptCount val="4"/>
                <c:pt idx="0">
                  <c:v>29.759</c:v>
                </c:pt>
                <c:pt idx="1">
                  <c:v>12.949</c:v>
                </c:pt>
                <c:pt idx="2">
                  <c:v>7.952</c:v>
                </c:pt>
                <c:pt idx="3">
                  <c:v>7.4489999999999998</c:v>
                </c:pt>
              </c:numCache>
            </c:numRef>
          </c:val>
        </c:ser>
        <c:ser>
          <c:idx val="2"/>
          <c:order val="2"/>
          <c:tx>
            <c:strRef>
              <c:f>Sheet1!$D$1</c:f>
              <c:strCache>
                <c:ptCount val="1"/>
                <c:pt idx="0">
                  <c:v>Proposed Achitecture 2</c:v>
                </c:pt>
              </c:strCache>
            </c:strRef>
          </c:tx>
          <c:invertIfNegative val="0"/>
          <c:cat>
            <c:strRef>
              <c:f>Sheet1!$A$2:$A$5</c:f>
              <c:strCache>
                <c:ptCount val="4"/>
                <c:pt idx="0">
                  <c:v>Spartan 3</c:v>
                </c:pt>
                <c:pt idx="1">
                  <c:v>Virtex 4</c:v>
                </c:pt>
                <c:pt idx="2">
                  <c:v>Virtex 6</c:v>
                </c:pt>
                <c:pt idx="3">
                  <c:v>Virtex 7</c:v>
                </c:pt>
              </c:strCache>
            </c:strRef>
          </c:cat>
          <c:val>
            <c:numRef>
              <c:f>Sheet1!$D$2:$D$5</c:f>
              <c:numCache>
                <c:formatCode>General</c:formatCode>
                <c:ptCount val="4"/>
                <c:pt idx="0">
                  <c:v>29.106000000000002</c:v>
                </c:pt>
                <c:pt idx="1">
                  <c:v>12.754</c:v>
                </c:pt>
                <c:pt idx="2">
                  <c:v>7.7130000000000001</c:v>
                </c:pt>
                <c:pt idx="3">
                  <c:v>7.7140000000000004</c:v>
                </c:pt>
              </c:numCache>
            </c:numRef>
          </c:val>
        </c:ser>
        <c:dLbls>
          <c:showLegendKey val="0"/>
          <c:showVal val="0"/>
          <c:showCatName val="0"/>
          <c:showSerName val="0"/>
          <c:showPercent val="0"/>
          <c:showBubbleSize val="0"/>
        </c:dLbls>
        <c:gapWidth val="150"/>
        <c:shape val="pyramid"/>
        <c:axId val="79336192"/>
        <c:axId val="79337728"/>
        <c:axId val="0"/>
      </c:bar3DChart>
      <c:catAx>
        <c:axId val="79336192"/>
        <c:scaling>
          <c:orientation val="minMax"/>
        </c:scaling>
        <c:delete val="0"/>
        <c:axPos val="b"/>
        <c:numFmt formatCode="General" sourceLinked="1"/>
        <c:majorTickMark val="out"/>
        <c:minorTickMark val="none"/>
        <c:tickLblPos val="nextTo"/>
        <c:crossAx val="79337728"/>
        <c:crosses val="autoZero"/>
        <c:auto val="1"/>
        <c:lblAlgn val="ctr"/>
        <c:lblOffset val="100"/>
        <c:noMultiLvlLbl val="0"/>
      </c:catAx>
      <c:valAx>
        <c:axId val="79337728"/>
        <c:scaling>
          <c:orientation val="minMax"/>
        </c:scaling>
        <c:delete val="0"/>
        <c:axPos val="l"/>
        <c:majorGridlines/>
        <c:numFmt formatCode="General" sourceLinked="1"/>
        <c:majorTickMark val="out"/>
        <c:minorTickMark val="none"/>
        <c:tickLblPos val="nextTo"/>
        <c:crossAx val="79336192"/>
        <c:crosses val="autoZero"/>
        <c:crossBetween val="between"/>
      </c:valAx>
      <c:spPr>
        <a:noFill/>
        <a:ln w="25368">
          <a:noFill/>
        </a:ln>
      </c:spPr>
    </c:plotArea>
    <c:legend>
      <c:legendPos val="r"/>
      <c:overlay val="0"/>
    </c:legend>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Research paper -1</Template>
  <TotalTime>37</TotalTime>
  <Pages>4</Pages>
  <Words>1759</Words>
  <Characters>10030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11766</CharactersWithSpaces>
  <SharedDoc>false</SharedDoc>
  <HLinks>
    <vt:vector size="12" baseType="variant">
      <vt:variant>
        <vt:i4>1048633</vt:i4>
      </vt:variant>
      <vt:variant>
        <vt:i4>3</vt:i4>
      </vt:variant>
      <vt:variant>
        <vt:i4>0</vt:i4>
      </vt:variant>
      <vt:variant>
        <vt:i4>5</vt:i4>
      </vt:variant>
      <vt:variant>
        <vt:lpwstr>mailto:ashutosh.mnnit1@gmail.com</vt:lpwstr>
      </vt:variant>
      <vt:variant>
        <vt:lpwstr/>
      </vt:variant>
      <vt:variant>
        <vt:i4>6815842</vt:i4>
      </vt:variant>
      <vt:variant>
        <vt:i4>0</vt:i4>
      </vt:variant>
      <vt:variant>
        <vt:i4>0</vt:i4>
      </vt:variant>
      <vt:variant>
        <vt:i4>5</vt:i4>
      </vt:variant>
      <vt:variant>
        <vt:lpwstr>mailto:Satyendra_tripathi@infosys.com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cp:revision>
  <dcterms:created xsi:type="dcterms:W3CDTF">2015-09-29T10:47:00Z</dcterms:created>
  <dcterms:modified xsi:type="dcterms:W3CDTF">2015-09-29T11:25:00Z</dcterms:modified>
</cp:coreProperties>
</file>