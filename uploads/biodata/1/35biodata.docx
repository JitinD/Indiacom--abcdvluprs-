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E18" w:rsidRPr="000E73C3" w:rsidRDefault="002E3E18">
      <w:pPr>
        <w:rPr>
          <w:b/>
          <w:bCs/>
          <w:sz w:val="24"/>
          <w:szCs w:val="24"/>
        </w:rPr>
      </w:pPr>
      <w:r w:rsidRPr="000E73C3">
        <w:rPr>
          <w:b/>
          <w:bCs/>
          <w:sz w:val="24"/>
          <w:szCs w:val="24"/>
        </w:rPr>
        <w:t>Entity Names:</w:t>
      </w:r>
    </w:p>
    <w:p w:rsidR="002E3E18" w:rsidRPr="000E73C3" w:rsidRDefault="002E3E18" w:rsidP="008142F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E73C3">
        <w:rPr>
          <w:sz w:val="24"/>
          <w:szCs w:val="24"/>
        </w:rPr>
        <w:t>Role Master</w:t>
      </w:r>
    </w:p>
    <w:p w:rsidR="002E3E18" w:rsidRPr="000E73C3" w:rsidRDefault="002E3E18" w:rsidP="008142F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E73C3">
        <w:rPr>
          <w:sz w:val="24"/>
          <w:szCs w:val="24"/>
        </w:rPr>
        <w:t>User Master</w:t>
      </w:r>
    </w:p>
    <w:p w:rsidR="002E3E18" w:rsidRPr="000E73C3" w:rsidRDefault="002E3E18" w:rsidP="008142F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E73C3">
        <w:rPr>
          <w:sz w:val="24"/>
          <w:szCs w:val="24"/>
        </w:rPr>
        <w:t>Member Master</w:t>
      </w:r>
    </w:p>
    <w:p w:rsidR="002E3E18" w:rsidRPr="000E73C3" w:rsidRDefault="002E3E18" w:rsidP="008142F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E73C3">
        <w:rPr>
          <w:sz w:val="24"/>
          <w:szCs w:val="24"/>
        </w:rPr>
        <w:t>Organization Master</w:t>
      </w:r>
    </w:p>
    <w:p w:rsidR="002E3E18" w:rsidRDefault="002E3E18" w:rsidP="008142F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color w:val="FF0000"/>
          <w:sz w:val="24"/>
          <w:szCs w:val="24"/>
        </w:rPr>
        <w:t>Review Type Master</w:t>
      </w:r>
    </w:p>
    <w:p w:rsidR="002E3E18" w:rsidRPr="000E73C3" w:rsidRDefault="002E3E18" w:rsidP="008142F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E73C3">
        <w:rPr>
          <w:sz w:val="24"/>
          <w:szCs w:val="24"/>
        </w:rPr>
        <w:t>Review Master</w:t>
      </w:r>
    </w:p>
    <w:p w:rsidR="002E3E18" w:rsidRPr="000E73C3" w:rsidRDefault="002E3E18" w:rsidP="008142F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E73C3">
        <w:rPr>
          <w:sz w:val="24"/>
          <w:szCs w:val="24"/>
        </w:rPr>
        <w:t>Paper Master</w:t>
      </w:r>
    </w:p>
    <w:p w:rsidR="002E3E18" w:rsidRPr="000E73C3" w:rsidRDefault="002E3E18" w:rsidP="008142F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E73C3">
        <w:rPr>
          <w:sz w:val="24"/>
          <w:szCs w:val="24"/>
        </w:rPr>
        <w:t>Submissions</w:t>
      </w:r>
    </w:p>
    <w:p w:rsidR="002E3E18" w:rsidRPr="000E73C3" w:rsidRDefault="002E3E18" w:rsidP="008142F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E73C3">
        <w:rPr>
          <w:sz w:val="24"/>
          <w:szCs w:val="24"/>
        </w:rPr>
        <w:t>Member Category Master</w:t>
      </w:r>
    </w:p>
    <w:p w:rsidR="002E3E18" w:rsidRPr="000E73C3" w:rsidRDefault="002E3E18" w:rsidP="008142F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E73C3">
        <w:rPr>
          <w:sz w:val="24"/>
          <w:szCs w:val="24"/>
        </w:rPr>
        <w:t>Service Master</w:t>
      </w:r>
    </w:p>
    <w:p w:rsidR="002E3E18" w:rsidRPr="000E73C3" w:rsidRDefault="002E3E18" w:rsidP="008142F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E73C3">
        <w:rPr>
          <w:sz w:val="24"/>
          <w:szCs w:val="24"/>
        </w:rPr>
        <w:t>Payment Master</w:t>
      </w:r>
    </w:p>
    <w:p w:rsidR="002E3E18" w:rsidRPr="000E73C3" w:rsidRDefault="002E3E18" w:rsidP="008142F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E73C3">
        <w:rPr>
          <w:sz w:val="24"/>
          <w:szCs w:val="24"/>
        </w:rPr>
        <w:t>Deliverable Master</w:t>
      </w:r>
    </w:p>
    <w:p w:rsidR="002E3E18" w:rsidRPr="000E73C3" w:rsidRDefault="002E3E18" w:rsidP="008142F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E73C3">
        <w:rPr>
          <w:sz w:val="24"/>
          <w:szCs w:val="24"/>
        </w:rPr>
        <w:t>Transaction Master</w:t>
      </w:r>
    </w:p>
    <w:p w:rsidR="002E3E18" w:rsidRPr="000E73C3" w:rsidRDefault="002E3E18" w:rsidP="008142F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E73C3">
        <w:rPr>
          <w:sz w:val="24"/>
          <w:szCs w:val="24"/>
        </w:rPr>
        <w:t>Deliverable Status</w:t>
      </w:r>
    </w:p>
    <w:p w:rsidR="002E3E18" w:rsidRPr="000E73C3" w:rsidRDefault="002E3E18" w:rsidP="008142F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E73C3">
        <w:rPr>
          <w:sz w:val="24"/>
          <w:szCs w:val="24"/>
        </w:rPr>
        <w:t>Attendance on Desk</w:t>
      </w:r>
    </w:p>
    <w:p w:rsidR="002E3E18" w:rsidRPr="000E73C3" w:rsidRDefault="002E3E18" w:rsidP="008142F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E73C3">
        <w:rPr>
          <w:sz w:val="24"/>
          <w:szCs w:val="24"/>
        </w:rPr>
        <w:t>Attendance in Hall</w:t>
      </w:r>
    </w:p>
    <w:p w:rsidR="002E3E18" w:rsidRPr="000E73C3" w:rsidRDefault="002E3E18" w:rsidP="008142F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E73C3">
        <w:rPr>
          <w:sz w:val="24"/>
          <w:szCs w:val="24"/>
        </w:rPr>
        <w:t>Subject Master</w:t>
      </w:r>
    </w:p>
    <w:p w:rsidR="002E3E18" w:rsidRPr="000E73C3" w:rsidRDefault="002E3E18" w:rsidP="008142F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E73C3">
        <w:rPr>
          <w:sz w:val="24"/>
          <w:szCs w:val="24"/>
        </w:rPr>
        <w:t>Member-Deliverables Mapper</w:t>
      </w:r>
    </w:p>
    <w:p w:rsidR="002E3E18" w:rsidRPr="000E73C3" w:rsidRDefault="002E3E18" w:rsidP="008142F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E73C3">
        <w:rPr>
          <w:sz w:val="24"/>
          <w:szCs w:val="24"/>
        </w:rPr>
        <w:t>Certificate Member Mapper</w:t>
      </w:r>
    </w:p>
    <w:p w:rsidR="002E3E18" w:rsidRPr="000E73C3" w:rsidRDefault="002E3E18" w:rsidP="008142F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E73C3">
        <w:rPr>
          <w:sz w:val="24"/>
          <w:szCs w:val="24"/>
        </w:rPr>
        <w:t>Certificate Master</w:t>
      </w:r>
    </w:p>
    <w:p w:rsidR="002E3E18" w:rsidRPr="000E73C3" w:rsidRDefault="002E3E18" w:rsidP="008142F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E73C3">
        <w:rPr>
          <w:sz w:val="24"/>
          <w:szCs w:val="24"/>
        </w:rPr>
        <w:t>Event Master</w:t>
      </w:r>
    </w:p>
    <w:p w:rsidR="002E3E18" w:rsidRPr="000E73C3" w:rsidRDefault="002E3E18" w:rsidP="008142F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E73C3">
        <w:rPr>
          <w:sz w:val="24"/>
          <w:szCs w:val="24"/>
        </w:rPr>
        <w:t>Track Master</w:t>
      </w:r>
    </w:p>
    <w:p w:rsidR="002E3E18" w:rsidRPr="000E73C3" w:rsidRDefault="002E3E18" w:rsidP="00F77FD1">
      <w:pPr>
        <w:spacing w:after="0"/>
        <w:ind w:left="360"/>
        <w:rPr>
          <w:sz w:val="24"/>
          <w:szCs w:val="24"/>
        </w:rPr>
      </w:pPr>
    </w:p>
    <w:p w:rsidR="002E3E18" w:rsidRPr="000E73C3" w:rsidRDefault="002E3E18" w:rsidP="00BA187C">
      <w:pPr>
        <w:tabs>
          <w:tab w:val="left" w:pos="975"/>
        </w:tabs>
        <w:spacing w:after="0"/>
        <w:rPr>
          <w:sz w:val="24"/>
          <w:szCs w:val="24"/>
        </w:rPr>
      </w:pPr>
      <w:r w:rsidRPr="000E73C3">
        <w:rPr>
          <w:sz w:val="24"/>
          <w:szCs w:val="24"/>
        </w:rPr>
        <w:tab/>
        <w:t>Primary Key</w:t>
      </w:r>
    </w:p>
    <w:p w:rsidR="002E3E18" w:rsidRPr="000E73C3" w:rsidRDefault="002E3E18" w:rsidP="00BA187C">
      <w:pPr>
        <w:tabs>
          <w:tab w:val="left" w:pos="975"/>
        </w:tabs>
        <w:spacing w:after="0"/>
        <w:rPr>
          <w:sz w:val="24"/>
          <w:szCs w:val="24"/>
        </w:rPr>
      </w:pPr>
      <w:r>
        <w:rPr>
          <w:noProof/>
        </w:rPr>
        <w:pict>
          <v:oval id="_x0000_s1026" style="position:absolute;margin-left:20.25pt;margin-top:11.25pt;width:24.75pt;height:24pt;z-index:251658240" fillcolor="red"/>
        </w:pict>
      </w:r>
    </w:p>
    <w:p w:rsidR="002E3E18" w:rsidRPr="000E73C3" w:rsidRDefault="002E3E18" w:rsidP="00D62C0A">
      <w:pPr>
        <w:tabs>
          <w:tab w:val="left" w:pos="975"/>
        </w:tabs>
        <w:spacing w:after="0"/>
        <w:rPr>
          <w:sz w:val="24"/>
          <w:szCs w:val="24"/>
        </w:rPr>
      </w:pPr>
      <w:r>
        <w:rPr>
          <w:noProof/>
        </w:rPr>
        <w:pict>
          <v:oval id="_x0000_s1027" style="position:absolute;margin-left:20.25pt;margin-top:-43.5pt;width:24.75pt;height:24pt;z-index:251659264" fillcolor="lime"/>
        </w:pict>
      </w:r>
      <w:r w:rsidRPr="000E73C3">
        <w:rPr>
          <w:sz w:val="24"/>
          <w:szCs w:val="24"/>
        </w:rPr>
        <w:tab/>
        <w:t>Foreign Key</w:t>
      </w:r>
    </w:p>
    <w:p w:rsidR="002E3E18" w:rsidRPr="000E73C3" w:rsidRDefault="002E3E18" w:rsidP="00D62C0A">
      <w:pPr>
        <w:tabs>
          <w:tab w:val="left" w:pos="975"/>
        </w:tabs>
        <w:spacing w:after="0"/>
        <w:rPr>
          <w:sz w:val="24"/>
          <w:szCs w:val="24"/>
        </w:rPr>
      </w:pPr>
      <w:r>
        <w:rPr>
          <w:noProof/>
        </w:rPr>
        <w:pict>
          <v:oval id="_x0000_s1028" style="position:absolute;margin-left:19.5pt;margin-top:13.5pt;width:24.75pt;height:24pt;z-index:251660288" fillcolor="#bfbfbf"/>
        </w:pict>
      </w:r>
    </w:p>
    <w:p w:rsidR="002E3E18" w:rsidRDefault="002E3E18" w:rsidP="00F078DC">
      <w:pPr>
        <w:tabs>
          <w:tab w:val="left" w:pos="975"/>
          <w:tab w:val="left" w:pos="1350"/>
        </w:tabs>
        <w:spacing w:after="0"/>
        <w:rPr>
          <w:sz w:val="24"/>
          <w:szCs w:val="24"/>
        </w:rPr>
      </w:pPr>
      <w:r w:rsidRPr="000E73C3">
        <w:rPr>
          <w:sz w:val="24"/>
          <w:szCs w:val="24"/>
        </w:rPr>
        <w:tab/>
        <w:t>Primary Key + Foreign Key</w:t>
      </w:r>
      <w:r w:rsidRPr="000E73C3">
        <w:rPr>
          <w:sz w:val="24"/>
          <w:szCs w:val="24"/>
        </w:rPr>
        <w:tab/>
      </w:r>
    </w:p>
    <w:p w:rsidR="002E3E18" w:rsidRPr="000E73C3" w:rsidRDefault="002E3E18" w:rsidP="00F078DC">
      <w:pPr>
        <w:tabs>
          <w:tab w:val="left" w:pos="975"/>
          <w:tab w:val="left" w:pos="1350"/>
        </w:tabs>
        <w:spacing w:after="0"/>
        <w:rPr>
          <w:sz w:val="24"/>
          <w:szCs w:val="24"/>
        </w:rPr>
      </w:pPr>
    </w:p>
    <w:p w:rsidR="002E3E18" w:rsidRDefault="002E3E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2E3E18" w:rsidRPr="000E73C3" w:rsidRDefault="002E3E18" w:rsidP="00D62C0A">
      <w:pPr>
        <w:tabs>
          <w:tab w:val="left" w:pos="975"/>
        </w:tabs>
        <w:spacing w:after="0"/>
        <w:rPr>
          <w:b/>
          <w:bCs/>
          <w:sz w:val="24"/>
          <w:szCs w:val="24"/>
        </w:rPr>
      </w:pPr>
      <w:r w:rsidRPr="000E73C3">
        <w:rPr>
          <w:b/>
          <w:bCs/>
          <w:sz w:val="24"/>
          <w:szCs w:val="24"/>
        </w:rPr>
        <w:t>Attributes of Each Entity:-</w:t>
      </w:r>
    </w:p>
    <w:p w:rsidR="002E3E18" w:rsidRPr="000E73C3" w:rsidRDefault="002E3E18" w:rsidP="00355C4A">
      <w:pPr>
        <w:spacing w:after="0"/>
        <w:rPr>
          <w:sz w:val="24"/>
          <w:szCs w:val="24"/>
        </w:rPr>
      </w:pPr>
    </w:p>
    <w:p w:rsidR="002E3E18" w:rsidRPr="000E73C3" w:rsidRDefault="002E3E18" w:rsidP="00BB0252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E73C3">
        <w:rPr>
          <w:b/>
          <w:bCs/>
          <w:sz w:val="24"/>
          <w:szCs w:val="24"/>
        </w:rPr>
        <w:t>Role Master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18"/>
        <w:gridCol w:w="1800"/>
        <w:gridCol w:w="1890"/>
        <w:gridCol w:w="4068"/>
      </w:tblGrid>
      <w:tr w:rsidR="002E3E18" w:rsidRPr="001C1BE1">
        <w:tc>
          <w:tcPr>
            <w:tcW w:w="181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406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E3E18" w:rsidRPr="001C1BE1">
        <w:tc>
          <w:tcPr>
            <w:tcW w:w="181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RID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Primary key</w:t>
            </w:r>
          </w:p>
        </w:tc>
        <w:tc>
          <w:tcPr>
            <w:tcW w:w="406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Start with ‘r’</w:t>
            </w:r>
          </w:p>
        </w:tc>
      </w:tr>
      <w:tr w:rsidR="002E3E18" w:rsidRPr="001C1BE1">
        <w:tc>
          <w:tcPr>
            <w:tcW w:w="181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RROLE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406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181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RNAME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06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181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RHASH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406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181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RDIRTY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06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To Delete the user role set it to true.</w:t>
            </w:r>
          </w:p>
        </w:tc>
      </w:tr>
    </w:tbl>
    <w:p w:rsidR="002E3E18" w:rsidRPr="000E73C3" w:rsidRDefault="002E3E18" w:rsidP="00DF23BE">
      <w:pPr>
        <w:spacing w:after="0"/>
        <w:rPr>
          <w:sz w:val="24"/>
          <w:szCs w:val="24"/>
        </w:rPr>
      </w:pPr>
    </w:p>
    <w:p w:rsidR="002E3E18" w:rsidRPr="000E73C3" w:rsidRDefault="002E3E18" w:rsidP="00FD2580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E73C3">
        <w:rPr>
          <w:b/>
          <w:bCs/>
          <w:sz w:val="24"/>
          <w:szCs w:val="24"/>
        </w:rPr>
        <w:t>User Master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18"/>
        <w:gridCol w:w="1800"/>
        <w:gridCol w:w="1890"/>
        <w:gridCol w:w="4068"/>
      </w:tblGrid>
      <w:tr w:rsidR="002E3E18" w:rsidRPr="001C1BE1">
        <w:tc>
          <w:tcPr>
            <w:tcW w:w="181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406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E3E18" w:rsidRPr="001C1BE1">
        <w:tc>
          <w:tcPr>
            <w:tcW w:w="181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UID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Primary key</w:t>
            </w:r>
          </w:p>
        </w:tc>
        <w:tc>
          <w:tcPr>
            <w:tcW w:w="406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Start with ‘u’</w:t>
            </w:r>
          </w:p>
        </w:tc>
      </w:tr>
      <w:tr w:rsidR="002E3E18" w:rsidRPr="001C1BE1">
        <w:tc>
          <w:tcPr>
            <w:tcW w:w="181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RID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Foreign key</w:t>
            </w:r>
          </w:p>
        </w:tc>
        <w:tc>
          <w:tcPr>
            <w:tcW w:w="406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Dependent on role master RID</w:t>
            </w:r>
          </w:p>
        </w:tc>
      </w:tr>
      <w:tr w:rsidR="002E3E18" w:rsidRPr="001C1BE1">
        <w:tc>
          <w:tcPr>
            <w:tcW w:w="181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UNAME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06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181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UPASS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06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181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UEMAIL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Primary key</w:t>
            </w:r>
          </w:p>
        </w:tc>
        <w:tc>
          <w:tcPr>
            <w:tcW w:w="406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181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REGISTRAR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06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181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UHASH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406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181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UDIRTY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06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To Delete the user role set it to true.</w:t>
            </w:r>
          </w:p>
        </w:tc>
      </w:tr>
      <w:tr w:rsidR="002E3E18" w:rsidRPr="001C1BE1">
        <w:tc>
          <w:tcPr>
            <w:tcW w:w="181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UDOR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06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2E3E18" w:rsidRPr="000E73C3" w:rsidRDefault="002E3E18" w:rsidP="00355C4A">
      <w:pPr>
        <w:spacing w:after="0"/>
        <w:rPr>
          <w:sz w:val="24"/>
          <w:szCs w:val="24"/>
        </w:rPr>
      </w:pPr>
    </w:p>
    <w:p w:rsidR="002E3E18" w:rsidRPr="000E73C3" w:rsidRDefault="002E3E18" w:rsidP="00A4388B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E73C3">
        <w:rPr>
          <w:b/>
          <w:bCs/>
          <w:sz w:val="24"/>
          <w:szCs w:val="24"/>
        </w:rPr>
        <w:t>Member Master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86"/>
        <w:gridCol w:w="1648"/>
        <w:gridCol w:w="1844"/>
        <w:gridCol w:w="3698"/>
      </w:tblGrid>
      <w:tr w:rsidR="002E3E18" w:rsidRPr="001C1BE1">
        <w:tc>
          <w:tcPr>
            <w:tcW w:w="2386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64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44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369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E3E18" w:rsidRPr="001C1BE1">
        <w:tc>
          <w:tcPr>
            <w:tcW w:w="2386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MID</w:t>
            </w:r>
          </w:p>
        </w:tc>
        <w:tc>
          <w:tcPr>
            <w:tcW w:w="16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4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PRIMARY KEY</w:t>
            </w:r>
          </w:p>
        </w:tc>
        <w:tc>
          <w:tcPr>
            <w:tcW w:w="36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86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MNAME</w:t>
            </w:r>
          </w:p>
        </w:tc>
        <w:tc>
          <w:tcPr>
            <w:tcW w:w="16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4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86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MADDRESS</w:t>
            </w:r>
          </w:p>
        </w:tc>
        <w:tc>
          <w:tcPr>
            <w:tcW w:w="16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4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86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MPINCODE</w:t>
            </w:r>
          </w:p>
        </w:tc>
        <w:tc>
          <w:tcPr>
            <w:tcW w:w="16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Big int</w:t>
            </w:r>
          </w:p>
        </w:tc>
        <w:tc>
          <w:tcPr>
            <w:tcW w:w="184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86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MEMAIL</w:t>
            </w:r>
          </w:p>
        </w:tc>
        <w:tc>
          <w:tcPr>
            <w:tcW w:w="16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4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36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86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MIEEEMEMNO.</w:t>
            </w:r>
          </w:p>
        </w:tc>
        <w:tc>
          <w:tcPr>
            <w:tcW w:w="16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Big int</w:t>
            </w:r>
          </w:p>
        </w:tc>
        <w:tc>
          <w:tcPr>
            <w:tcW w:w="184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86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MPASSWORD</w:t>
            </w:r>
          </w:p>
        </w:tc>
        <w:tc>
          <w:tcPr>
            <w:tcW w:w="16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4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86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MDOR</w:t>
            </w:r>
          </w:p>
        </w:tc>
        <w:tc>
          <w:tcPr>
            <w:tcW w:w="16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4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86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MHASHTAG</w:t>
            </w:r>
          </w:p>
        </w:tc>
        <w:tc>
          <w:tcPr>
            <w:tcW w:w="16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4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36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86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MFAX</w:t>
            </w:r>
          </w:p>
        </w:tc>
        <w:tc>
          <w:tcPr>
            <w:tcW w:w="16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Big int</w:t>
            </w:r>
          </w:p>
        </w:tc>
        <w:tc>
          <w:tcPr>
            <w:tcW w:w="184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86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MPHONE</w:t>
            </w:r>
          </w:p>
        </w:tc>
        <w:tc>
          <w:tcPr>
            <w:tcW w:w="16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Big int</w:t>
            </w:r>
          </w:p>
        </w:tc>
        <w:tc>
          <w:tcPr>
            <w:tcW w:w="184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86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MMOBILE</w:t>
            </w:r>
          </w:p>
        </w:tc>
        <w:tc>
          <w:tcPr>
            <w:tcW w:w="16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Big int</w:t>
            </w:r>
          </w:p>
        </w:tc>
        <w:tc>
          <w:tcPr>
            <w:tcW w:w="184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86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MDESIGNATION</w:t>
            </w:r>
          </w:p>
        </w:tc>
        <w:tc>
          <w:tcPr>
            <w:tcW w:w="16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4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86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MCSIMEMNO</w:t>
            </w:r>
          </w:p>
        </w:tc>
        <w:tc>
          <w:tcPr>
            <w:tcW w:w="16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4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86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MIETEMEMNO</w:t>
            </w:r>
          </w:p>
        </w:tc>
        <w:tc>
          <w:tcPr>
            <w:tcW w:w="16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4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86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MOID</w:t>
            </w:r>
          </w:p>
        </w:tc>
        <w:tc>
          <w:tcPr>
            <w:tcW w:w="16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4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FOREIGN KEY</w:t>
            </w:r>
          </w:p>
        </w:tc>
        <w:tc>
          <w:tcPr>
            <w:tcW w:w="36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Depend upon OID of organization master</w:t>
            </w:r>
          </w:p>
        </w:tc>
      </w:tr>
      <w:tr w:rsidR="002E3E18" w:rsidRPr="001C1BE1">
        <w:tc>
          <w:tcPr>
            <w:tcW w:w="2386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MBIODATAPATH</w:t>
            </w:r>
          </w:p>
        </w:tc>
        <w:tc>
          <w:tcPr>
            <w:tcW w:w="16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4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86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MCATID</w:t>
            </w:r>
          </w:p>
        </w:tc>
        <w:tc>
          <w:tcPr>
            <w:tcW w:w="16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4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FOREIGN KEY</w:t>
            </w:r>
          </w:p>
        </w:tc>
        <w:tc>
          <w:tcPr>
            <w:tcW w:w="36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Depend upon memcatID of member Category master</w:t>
            </w:r>
          </w:p>
        </w:tc>
      </w:tr>
      <w:tr w:rsidR="002E3E18" w:rsidRPr="001C1BE1">
        <w:tc>
          <w:tcPr>
            <w:tcW w:w="2386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MEXPERIENCE</w:t>
            </w:r>
          </w:p>
        </w:tc>
        <w:tc>
          <w:tcPr>
            <w:tcW w:w="16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4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86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MDIRTY</w:t>
            </w:r>
          </w:p>
        </w:tc>
        <w:tc>
          <w:tcPr>
            <w:tcW w:w="16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4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2E3E18" w:rsidRPr="000E73C3" w:rsidRDefault="002E3E18" w:rsidP="003C7BB6">
      <w:pPr>
        <w:spacing w:after="0"/>
        <w:rPr>
          <w:sz w:val="24"/>
          <w:szCs w:val="24"/>
        </w:rPr>
      </w:pPr>
    </w:p>
    <w:p w:rsidR="002E3E18" w:rsidRPr="000E73C3" w:rsidRDefault="002E3E18" w:rsidP="00163202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E73C3">
        <w:rPr>
          <w:b/>
          <w:bCs/>
          <w:sz w:val="24"/>
          <w:szCs w:val="24"/>
        </w:rPr>
        <w:t>Organization Master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94"/>
        <w:gridCol w:w="1674"/>
        <w:gridCol w:w="1800"/>
        <w:gridCol w:w="3708"/>
      </w:tblGrid>
      <w:tr w:rsidR="002E3E18" w:rsidRPr="001C1BE1">
        <w:tc>
          <w:tcPr>
            <w:tcW w:w="2394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674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370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E3E18" w:rsidRPr="001C1BE1">
        <w:tc>
          <w:tcPr>
            <w:tcW w:w="239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OID</w:t>
            </w:r>
          </w:p>
        </w:tc>
        <w:tc>
          <w:tcPr>
            <w:tcW w:w="167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Primary key</w:t>
            </w:r>
          </w:p>
        </w:tc>
        <w:tc>
          <w:tcPr>
            <w:tcW w:w="370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9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ONAME</w:t>
            </w:r>
          </w:p>
        </w:tc>
        <w:tc>
          <w:tcPr>
            <w:tcW w:w="167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370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9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OSHORTNAME</w:t>
            </w:r>
          </w:p>
        </w:tc>
        <w:tc>
          <w:tcPr>
            <w:tcW w:w="167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370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9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OADDRESS</w:t>
            </w:r>
          </w:p>
        </w:tc>
        <w:tc>
          <w:tcPr>
            <w:tcW w:w="167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0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9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OEMAIL</w:t>
            </w:r>
          </w:p>
        </w:tc>
        <w:tc>
          <w:tcPr>
            <w:tcW w:w="167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370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9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OPHONE</w:t>
            </w:r>
          </w:p>
        </w:tc>
        <w:tc>
          <w:tcPr>
            <w:tcW w:w="167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Big int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370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9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OCONTACTPERSON</w:t>
            </w:r>
          </w:p>
        </w:tc>
        <w:tc>
          <w:tcPr>
            <w:tcW w:w="167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0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9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OFAX</w:t>
            </w:r>
          </w:p>
        </w:tc>
        <w:tc>
          <w:tcPr>
            <w:tcW w:w="167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Big int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370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9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OHASHTAG</w:t>
            </w:r>
          </w:p>
        </w:tc>
        <w:tc>
          <w:tcPr>
            <w:tcW w:w="167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370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9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ODIRTY</w:t>
            </w:r>
          </w:p>
        </w:tc>
        <w:tc>
          <w:tcPr>
            <w:tcW w:w="167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0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39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ODOR</w:t>
            </w:r>
          </w:p>
        </w:tc>
        <w:tc>
          <w:tcPr>
            <w:tcW w:w="1674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0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0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2E3E18" w:rsidRPr="000E73C3" w:rsidRDefault="002E3E18" w:rsidP="00163202">
      <w:pPr>
        <w:spacing w:after="0"/>
        <w:rPr>
          <w:sz w:val="24"/>
          <w:szCs w:val="24"/>
        </w:rPr>
      </w:pPr>
    </w:p>
    <w:p w:rsidR="002E3E18" w:rsidRPr="000E73C3" w:rsidRDefault="002E3E18" w:rsidP="00AC08B2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E73C3">
        <w:rPr>
          <w:b/>
          <w:bCs/>
          <w:sz w:val="24"/>
          <w:szCs w:val="24"/>
        </w:rPr>
        <w:t>Review Master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69"/>
        <w:gridCol w:w="29"/>
        <w:gridCol w:w="1440"/>
        <w:gridCol w:w="1890"/>
        <w:gridCol w:w="6"/>
        <w:gridCol w:w="3342"/>
      </w:tblGrid>
      <w:tr w:rsidR="002E3E18" w:rsidRPr="001C1BE1">
        <w:tc>
          <w:tcPr>
            <w:tcW w:w="2869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469" w:type="dxa"/>
            <w:gridSpan w:val="2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96" w:type="dxa"/>
            <w:gridSpan w:val="2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3342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E3E18" w:rsidRPr="001C1BE1">
        <w:tc>
          <w:tcPr>
            <w:tcW w:w="2869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REVIEWID</w:t>
            </w:r>
          </w:p>
        </w:tc>
        <w:tc>
          <w:tcPr>
            <w:tcW w:w="1469" w:type="dxa"/>
            <w:gridSpan w:val="2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6" w:type="dxa"/>
            <w:gridSpan w:val="2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Primary key</w:t>
            </w:r>
          </w:p>
        </w:tc>
        <w:tc>
          <w:tcPr>
            <w:tcW w:w="334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69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REVIEWLASTMADAT</w:t>
            </w:r>
          </w:p>
        </w:tc>
        <w:tc>
          <w:tcPr>
            <w:tcW w:w="1469" w:type="dxa"/>
            <w:gridSpan w:val="2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96" w:type="dxa"/>
            <w:gridSpan w:val="2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69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REVIEWMSG</w:t>
            </w:r>
          </w:p>
        </w:tc>
        <w:tc>
          <w:tcPr>
            <w:tcW w:w="1469" w:type="dxa"/>
            <w:gridSpan w:val="2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6" w:type="dxa"/>
            <w:gridSpan w:val="2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69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REVIEWER</w:t>
            </w:r>
          </w:p>
        </w:tc>
        <w:tc>
          <w:tcPr>
            <w:tcW w:w="1469" w:type="dxa"/>
            <w:gridSpan w:val="2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6" w:type="dxa"/>
            <w:gridSpan w:val="2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69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REIVIEWTYPE</w:t>
            </w:r>
          </w:p>
        </w:tc>
        <w:tc>
          <w:tcPr>
            <w:tcW w:w="1469" w:type="dxa"/>
            <w:gridSpan w:val="2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6" w:type="dxa"/>
            <w:gridSpan w:val="2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27F94">
              <w:rPr>
                <w:color w:val="FF0000"/>
                <w:sz w:val="24"/>
                <w:szCs w:val="24"/>
              </w:rPr>
              <w:t>Foreign Key</w:t>
            </w:r>
          </w:p>
        </w:tc>
        <w:tc>
          <w:tcPr>
            <w:tcW w:w="334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27F94">
              <w:rPr>
                <w:color w:val="FF0000"/>
                <w:sz w:val="24"/>
                <w:szCs w:val="24"/>
              </w:rPr>
              <w:t xml:space="preserve">Depend upon </w:t>
            </w:r>
            <w:r>
              <w:rPr>
                <w:color w:val="FF0000"/>
                <w:sz w:val="24"/>
                <w:szCs w:val="24"/>
              </w:rPr>
              <w:t>rvid</w:t>
            </w:r>
            <w:r w:rsidRPr="00127F94">
              <w:rPr>
                <w:color w:val="FF0000"/>
                <w:sz w:val="24"/>
                <w:szCs w:val="24"/>
              </w:rPr>
              <w:t xml:space="preserve"> of paper </w:t>
            </w:r>
            <w:r>
              <w:rPr>
                <w:color w:val="FF0000"/>
                <w:sz w:val="24"/>
                <w:szCs w:val="24"/>
              </w:rPr>
              <w:t>review type master</w:t>
            </w:r>
          </w:p>
        </w:tc>
      </w:tr>
      <w:tr w:rsidR="002E3E18" w:rsidRPr="001C1BE1">
        <w:tc>
          <w:tcPr>
            <w:tcW w:w="2869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REVIEWPID</w:t>
            </w:r>
          </w:p>
        </w:tc>
        <w:tc>
          <w:tcPr>
            <w:tcW w:w="1469" w:type="dxa"/>
            <w:gridSpan w:val="2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Int</w:t>
            </w:r>
          </w:p>
        </w:tc>
        <w:tc>
          <w:tcPr>
            <w:tcW w:w="1896" w:type="dxa"/>
            <w:gridSpan w:val="2"/>
          </w:tcPr>
          <w:p w:rsidR="002E3E18" w:rsidRPr="00127F94" w:rsidRDefault="002E3E18" w:rsidP="001C1BE1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127F94">
              <w:rPr>
                <w:color w:val="FF0000"/>
                <w:sz w:val="24"/>
                <w:szCs w:val="24"/>
              </w:rPr>
              <w:t>Foreign Key</w:t>
            </w:r>
          </w:p>
        </w:tc>
        <w:tc>
          <w:tcPr>
            <w:tcW w:w="3342" w:type="dxa"/>
          </w:tcPr>
          <w:p w:rsidR="002E3E18" w:rsidRPr="00127F94" w:rsidRDefault="002E3E18" w:rsidP="001C1BE1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127F94">
              <w:rPr>
                <w:color w:val="FF0000"/>
                <w:sz w:val="24"/>
                <w:szCs w:val="24"/>
              </w:rPr>
              <w:t>Depend upon pid of paper master</w:t>
            </w:r>
          </w:p>
        </w:tc>
      </w:tr>
      <w:tr w:rsidR="002E3E18" w:rsidRPr="00127F94" w:rsidTr="00960C2E">
        <w:tc>
          <w:tcPr>
            <w:tcW w:w="2898" w:type="dxa"/>
            <w:gridSpan w:val="2"/>
          </w:tcPr>
          <w:p w:rsidR="002E3E18" w:rsidRPr="00127F94" w:rsidRDefault="002E3E18" w:rsidP="00127F94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127F94">
              <w:rPr>
                <w:color w:val="FF0000"/>
                <w:sz w:val="24"/>
                <w:szCs w:val="24"/>
              </w:rPr>
              <w:t>PDOOPATH</w:t>
            </w:r>
          </w:p>
        </w:tc>
        <w:tc>
          <w:tcPr>
            <w:tcW w:w="1440" w:type="dxa"/>
          </w:tcPr>
          <w:p w:rsidR="002E3E18" w:rsidRPr="00127F94" w:rsidRDefault="002E3E18" w:rsidP="00127F94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127F94">
              <w:rPr>
                <w:color w:val="FF0000"/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27F94" w:rsidRDefault="002E3E18" w:rsidP="00127F94">
            <w:pPr>
              <w:spacing w:after="0" w:line="240" w:lineRule="auto"/>
              <w:rPr>
                <w:sz w:val="24"/>
                <w:szCs w:val="24"/>
                <w:highlight w:val="red"/>
              </w:rPr>
            </w:pPr>
          </w:p>
        </w:tc>
        <w:tc>
          <w:tcPr>
            <w:tcW w:w="3348" w:type="dxa"/>
            <w:gridSpan w:val="2"/>
          </w:tcPr>
          <w:p w:rsidR="002E3E18" w:rsidRPr="00127F94" w:rsidRDefault="002E3E18" w:rsidP="00127F94">
            <w:pPr>
              <w:spacing w:after="0" w:line="240" w:lineRule="auto"/>
              <w:rPr>
                <w:sz w:val="24"/>
                <w:szCs w:val="24"/>
                <w:highlight w:val="red"/>
              </w:rPr>
            </w:pPr>
          </w:p>
        </w:tc>
      </w:tr>
      <w:tr w:rsidR="002E3E18" w:rsidRPr="001C1BE1" w:rsidTr="00960C2E">
        <w:tc>
          <w:tcPr>
            <w:tcW w:w="2898" w:type="dxa"/>
            <w:gridSpan w:val="2"/>
          </w:tcPr>
          <w:p w:rsidR="002E3E18" w:rsidRPr="00127F94" w:rsidRDefault="002E3E18" w:rsidP="00127F94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127F94">
              <w:rPr>
                <w:color w:val="FF0000"/>
                <w:sz w:val="24"/>
                <w:szCs w:val="24"/>
              </w:rPr>
              <w:t>PABAPATH</w:t>
            </w:r>
          </w:p>
        </w:tc>
        <w:tc>
          <w:tcPr>
            <w:tcW w:w="1440" w:type="dxa"/>
          </w:tcPr>
          <w:p w:rsidR="002E3E18" w:rsidRPr="00127F94" w:rsidRDefault="002E3E18" w:rsidP="00127F94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127F94">
              <w:rPr>
                <w:color w:val="FF0000"/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27F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  <w:gridSpan w:val="2"/>
          </w:tcPr>
          <w:p w:rsidR="002E3E18" w:rsidRPr="001C1BE1" w:rsidRDefault="002E3E18" w:rsidP="00127F9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69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REVIEWDOR</w:t>
            </w:r>
          </w:p>
        </w:tc>
        <w:tc>
          <w:tcPr>
            <w:tcW w:w="1469" w:type="dxa"/>
            <w:gridSpan w:val="2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96" w:type="dxa"/>
            <w:gridSpan w:val="2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69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REVIEWDIRTY</w:t>
            </w:r>
          </w:p>
        </w:tc>
        <w:tc>
          <w:tcPr>
            <w:tcW w:w="1469" w:type="dxa"/>
            <w:gridSpan w:val="2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6" w:type="dxa"/>
            <w:gridSpan w:val="2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69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REVIEWHASHTAG</w:t>
            </w:r>
          </w:p>
        </w:tc>
        <w:tc>
          <w:tcPr>
            <w:tcW w:w="1469" w:type="dxa"/>
            <w:gridSpan w:val="2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6" w:type="dxa"/>
            <w:gridSpan w:val="2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334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2E3E18" w:rsidRPr="000E73C3" w:rsidRDefault="002E3E18" w:rsidP="00AC08B2">
      <w:pPr>
        <w:spacing w:after="0"/>
        <w:rPr>
          <w:sz w:val="24"/>
          <w:szCs w:val="24"/>
        </w:rPr>
      </w:pPr>
    </w:p>
    <w:p w:rsidR="002E3E18" w:rsidRPr="000E73C3" w:rsidRDefault="002E3E18" w:rsidP="00D02C6D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E73C3">
        <w:rPr>
          <w:b/>
          <w:bCs/>
          <w:sz w:val="24"/>
          <w:szCs w:val="24"/>
        </w:rPr>
        <w:t>Paper Master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98"/>
        <w:gridCol w:w="1440"/>
        <w:gridCol w:w="1890"/>
        <w:gridCol w:w="3348"/>
      </w:tblGrid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Primary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PTITLE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PEID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Foreign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Depend upon eid of event master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PDATEOF</w:t>
            </w: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SUBMISSION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PTRACKID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Foreign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Depend upon trackid of track master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PSUBJECTID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Foreign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Depend upon subject code of subjects master</w:t>
            </w:r>
          </w:p>
        </w:tc>
      </w:tr>
      <w:tr w:rsidR="002E3E18" w:rsidRPr="00127F94">
        <w:tc>
          <w:tcPr>
            <w:tcW w:w="2898" w:type="dxa"/>
          </w:tcPr>
          <w:p w:rsidR="002E3E18" w:rsidRPr="00127F94" w:rsidRDefault="002E3E18" w:rsidP="001C1BE1">
            <w:pPr>
              <w:spacing w:after="0" w:line="240" w:lineRule="auto"/>
              <w:rPr>
                <w:sz w:val="24"/>
                <w:szCs w:val="24"/>
                <w:highlight w:val="red"/>
              </w:rPr>
            </w:pPr>
            <w:r w:rsidRPr="00127F94">
              <w:rPr>
                <w:sz w:val="24"/>
                <w:szCs w:val="24"/>
                <w:highlight w:val="red"/>
              </w:rPr>
              <w:t>PDOOPATH</w:t>
            </w:r>
          </w:p>
        </w:tc>
        <w:tc>
          <w:tcPr>
            <w:tcW w:w="1440" w:type="dxa"/>
          </w:tcPr>
          <w:p w:rsidR="002E3E18" w:rsidRPr="00127F94" w:rsidRDefault="002E3E18" w:rsidP="001C1BE1">
            <w:pPr>
              <w:spacing w:after="0" w:line="240" w:lineRule="auto"/>
              <w:rPr>
                <w:sz w:val="24"/>
                <w:szCs w:val="24"/>
                <w:highlight w:val="red"/>
              </w:rPr>
            </w:pPr>
            <w:r w:rsidRPr="00127F94">
              <w:rPr>
                <w:sz w:val="24"/>
                <w:szCs w:val="24"/>
                <w:highlight w:val="red"/>
              </w:rPr>
              <w:t>Varchar2</w:t>
            </w:r>
          </w:p>
        </w:tc>
        <w:tc>
          <w:tcPr>
            <w:tcW w:w="1890" w:type="dxa"/>
          </w:tcPr>
          <w:p w:rsidR="002E3E18" w:rsidRPr="00127F94" w:rsidRDefault="002E3E18" w:rsidP="001C1BE1">
            <w:pPr>
              <w:spacing w:after="0" w:line="240" w:lineRule="auto"/>
              <w:rPr>
                <w:sz w:val="24"/>
                <w:szCs w:val="24"/>
                <w:highlight w:val="red"/>
              </w:rPr>
            </w:pPr>
          </w:p>
        </w:tc>
        <w:tc>
          <w:tcPr>
            <w:tcW w:w="3348" w:type="dxa"/>
          </w:tcPr>
          <w:p w:rsidR="002E3E18" w:rsidRPr="00127F94" w:rsidRDefault="002E3E18" w:rsidP="001C1BE1">
            <w:pPr>
              <w:spacing w:after="0" w:line="240" w:lineRule="auto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</w:rPr>
              <w:t>Move to review master</w:t>
            </w:r>
          </w:p>
        </w:tc>
      </w:tr>
      <w:tr w:rsidR="002E3E18" w:rsidRPr="001C1BE1">
        <w:tc>
          <w:tcPr>
            <w:tcW w:w="2898" w:type="dxa"/>
          </w:tcPr>
          <w:p w:rsidR="002E3E18" w:rsidRPr="00127F94" w:rsidRDefault="002E3E18" w:rsidP="001C1BE1">
            <w:pPr>
              <w:spacing w:after="0" w:line="240" w:lineRule="auto"/>
              <w:rPr>
                <w:sz w:val="24"/>
                <w:szCs w:val="24"/>
                <w:highlight w:val="red"/>
              </w:rPr>
            </w:pPr>
            <w:r w:rsidRPr="00127F94">
              <w:rPr>
                <w:sz w:val="24"/>
                <w:szCs w:val="24"/>
                <w:highlight w:val="red"/>
              </w:rPr>
              <w:t>PABAPATH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27F94">
              <w:rPr>
                <w:sz w:val="24"/>
                <w:szCs w:val="24"/>
                <w:highlight w:val="red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red"/>
              </w:rPr>
              <w:t>Move to review master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PCONTACT</w:t>
            </w: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AUTHOURID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Foreign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PSESSIONASSIGNED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PHASHTAG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PDIRTY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PDOR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2E3E18" w:rsidRPr="000E73C3" w:rsidRDefault="002E3E18" w:rsidP="00755D45">
      <w:pPr>
        <w:spacing w:after="0"/>
        <w:rPr>
          <w:sz w:val="24"/>
          <w:szCs w:val="24"/>
        </w:rPr>
      </w:pPr>
    </w:p>
    <w:p w:rsidR="002E3E18" w:rsidRPr="000E73C3" w:rsidRDefault="002E3E18" w:rsidP="008051EA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E73C3">
        <w:rPr>
          <w:b/>
          <w:bCs/>
          <w:sz w:val="24"/>
          <w:szCs w:val="24"/>
        </w:rPr>
        <w:t>Submissions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98"/>
        <w:gridCol w:w="1440"/>
        <w:gridCol w:w="1890"/>
        <w:gridCol w:w="3348"/>
      </w:tblGrid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Primary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SEID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Foreign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Depend upon eid of event master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SPID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Foreign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Depend upon pid of paper master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SMID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Foreign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Depend upon mid of member master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SDOR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SHASHTAG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SDIRTY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2E3E18" w:rsidRPr="000E73C3" w:rsidRDefault="002E3E18" w:rsidP="00A10E2B">
      <w:pPr>
        <w:spacing w:after="0"/>
        <w:rPr>
          <w:sz w:val="24"/>
          <w:szCs w:val="24"/>
        </w:rPr>
      </w:pPr>
    </w:p>
    <w:p w:rsidR="002E3E18" w:rsidRPr="000E73C3" w:rsidRDefault="002E3E18" w:rsidP="00046DF4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E73C3">
        <w:rPr>
          <w:b/>
          <w:bCs/>
          <w:sz w:val="24"/>
          <w:szCs w:val="24"/>
        </w:rPr>
        <w:t>Member Category Master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98"/>
        <w:gridCol w:w="1440"/>
        <w:gridCol w:w="1890"/>
        <w:gridCol w:w="3348"/>
      </w:tblGrid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MEMCATID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Primary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MEMCATNAME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MDOR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MHASHTAG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MDIRTY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2E3E18" w:rsidRPr="000E73C3" w:rsidRDefault="002E3E18" w:rsidP="009254D7">
      <w:pPr>
        <w:spacing w:after="0"/>
        <w:rPr>
          <w:b/>
          <w:bCs/>
          <w:sz w:val="24"/>
          <w:szCs w:val="24"/>
        </w:rPr>
      </w:pPr>
    </w:p>
    <w:p w:rsidR="002E3E18" w:rsidRPr="000E73C3" w:rsidRDefault="002E3E18" w:rsidP="00E772F6">
      <w:pPr>
        <w:pStyle w:val="ListParagraph"/>
        <w:spacing w:after="0"/>
        <w:rPr>
          <w:b/>
          <w:bCs/>
          <w:sz w:val="24"/>
          <w:szCs w:val="24"/>
        </w:rPr>
      </w:pPr>
    </w:p>
    <w:p w:rsidR="002E3E18" w:rsidRPr="000E73C3" w:rsidRDefault="002E3E18" w:rsidP="00E772F6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E73C3">
        <w:rPr>
          <w:b/>
          <w:bCs/>
          <w:sz w:val="24"/>
          <w:szCs w:val="24"/>
        </w:rPr>
        <w:t>Service Master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98"/>
        <w:gridCol w:w="1440"/>
        <w:gridCol w:w="1890"/>
        <w:gridCol w:w="3348"/>
      </w:tblGrid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SERVICEID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Primary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SNAME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SBASICFEE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SDIRTY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SHASHTAG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2E3E18" w:rsidRPr="000E73C3" w:rsidRDefault="002E3E18" w:rsidP="00E97322">
      <w:pPr>
        <w:spacing w:after="0"/>
        <w:rPr>
          <w:b/>
          <w:bCs/>
          <w:sz w:val="24"/>
          <w:szCs w:val="24"/>
        </w:rPr>
      </w:pPr>
    </w:p>
    <w:p w:rsidR="002E3E18" w:rsidRPr="000E73C3" w:rsidRDefault="002E3E18" w:rsidP="0082055F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E73C3">
        <w:rPr>
          <w:b/>
          <w:bCs/>
          <w:sz w:val="24"/>
          <w:szCs w:val="24"/>
        </w:rPr>
        <w:t>Payment Master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98"/>
        <w:gridCol w:w="1440"/>
        <w:gridCol w:w="1890"/>
        <w:gridCol w:w="3348"/>
      </w:tblGrid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PAYMENTID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Primary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PMID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Foreign key</w:t>
            </w:r>
          </w:p>
          <w:p w:rsidR="002E3E18" w:rsidRPr="000C5871" w:rsidRDefault="002E3E18" w:rsidP="001C1BE1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0C5871">
              <w:rPr>
                <w:color w:val="FF0000"/>
                <w:sz w:val="24"/>
                <w:szCs w:val="24"/>
              </w:rPr>
              <w:t>Not NULL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Depend upon mid of member master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PSID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Foreign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Depend upon sid of submissions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PSERVICEID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Foreign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Depend upon serviced of service master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PREMARKS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PDISCOUNT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PDOR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PDIRTY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PHASHTAG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2E3E18" w:rsidRPr="000E73C3" w:rsidRDefault="002E3E18" w:rsidP="004569D2">
      <w:pPr>
        <w:spacing w:after="0"/>
        <w:rPr>
          <w:sz w:val="24"/>
          <w:szCs w:val="24"/>
        </w:rPr>
      </w:pPr>
    </w:p>
    <w:p w:rsidR="002E3E18" w:rsidRPr="000E73C3" w:rsidRDefault="002E3E18" w:rsidP="008B1EF8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E73C3">
        <w:rPr>
          <w:b/>
          <w:bCs/>
          <w:sz w:val="24"/>
          <w:szCs w:val="24"/>
        </w:rPr>
        <w:t>Deliverables Master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98"/>
        <w:gridCol w:w="1440"/>
        <w:gridCol w:w="1890"/>
        <w:gridCol w:w="3348"/>
      </w:tblGrid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DELIVERABLESID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Primary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DELIVERABLESNAME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DELIVERABLESDOR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DELIVERABLESDIRTY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DELIVERVABLES</w:t>
            </w: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HASHTAG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2E3E18" w:rsidRPr="000E73C3" w:rsidRDefault="002E3E18" w:rsidP="00310EB9">
      <w:pPr>
        <w:spacing w:after="0"/>
        <w:rPr>
          <w:b/>
          <w:bCs/>
          <w:sz w:val="24"/>
          <w:szCs w:val="24"/>
        </w:rPr>
      </w:pPr>
    </w:p>
    <w:p w:rsidR="002E3E18" w:rsidRPr="000E73C3" w:rsidRDefault="002E3E18" w:rsidP="0097644E">
      <w:pPr>
        <w:pStyle w:val="ListParagraph"/>
        <w:numPr>
          <w:ilvl w:val="0"/>
          <w:numId w:val="2"/>
        </w:numPr>
        <w:spacing w:after="0"/>
        <w:ind w:left="1440" w:hanging="1080"/>
        <w:rPr>
          <w:b/>
          <w:bCs/>
          <w:sz w:val="24"/>
          <w:szCs w:val="24"/>
        </w:rPr>
      </w:pPr>
      <w:r w:rsidRPr="000E73C3">
        <w:rPr>
          <w:b/>
          <w:bCs/>
          <w:sz w:val="24"/>
          <w:szCs w:val="24"/>
        </w:rPr>
        <w:t>Transaction Master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98"/>
        <w:gridCol w:w="1440"/>
        <w:gridCol w:w="1890"/>
        <w:gridCol w:w="3348"/>
      </w:tblGrid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Primary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TPAYMENTID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Foreign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Depend upon paymentid of payment master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TMID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Foreign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Depend upon mid of member master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TAMOUNT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TTIMESTAMP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TREMARKS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TDIRTY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THASHTAG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2E3E18" w:rsidRPr="000E73C3" w:rsidRDefault="002E3E18" w:rsidP="00955AE9">
      <w:pPr>
        <w:spacing w:after="0"/>
        <w:rPr>
          <w:sz w:val="24"/>
          <w:szCs w:val="24"/>
        </w:rPr>
      </w:pPr>
    </w:p>
    <w:p w:rsidR="002E3E18" w:rsidRPr="000E73C3" w:rsidRDefault="002E3E18" w:rsidP="006E6F4A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E73C3">
        <w:rPr>
          <w:b/>
          <w:bCs/>
          <w:sz w:val="24"/>
          <w:szCs w:val="24"/>
        </w:rPr>
        <w:t>Deliverable Status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98"/>
        <w:gridCol w:w="1440"/>
        <w:gridCol w:w="1890"/>
        <w:gridCol w:w="3348"/>
      </w:tblGrid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DSID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Primary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Foreign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Depend upon eid of event master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DMID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Foreign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Depend upon mid of member master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DMDMAPPINGID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DSTATUS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DSDIRTY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DSDOR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DSHASHTAG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2E3E18" w:rsidRDefault="002E3E18" w:rsidP="008D13A2">
      <w:pPr>
        <w:spacing w:after="0"/>
        <w:rPr>
          <w:sz w:val="24"/>
          <w:szCs w:val="24"/>
        </w:rPr>
      </w:pPr>
    </w:p>
    <w:p w:rsidR="002E3E18" w:rsidRDefault="002E3E18" w:rsidP="008D13A2">
      <w:pPr>
        <w:spacing w:after="0"/>
        <w:rPr>
          <w:sz w:val="24"/>
          <w:szCs w:val="24"/>
        </w:rPr>
      </w:pPr>
    </w:p>
    <w:p w:rsidR="002E3E18" w:rsidRPr="000E73C3" w:rsidRDefault="002E3E18" w:rsidP="008D13A2">
      <w:pPr>
        <w:spacing w:after="0"/>
        <w:rPr>
          <w:sz w:val="24"/>
          <w:szCs w:val="24"/>
        </w:rPr>
      </w:pPr>
    </w:p>
    <w:p w:rsidR="002E3E18" w:rsidRPr="000E73C3" w:rsidRDefault="002E3E18" w:rsidP="00390C1B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E73C3">
        <w:rPr>
          <w:b/>
          <w:bCs/>
          <w:sz w:val="24"/>
          <w:szCs w:val="24"/>
        </w:rPr>
        <w:t>Attendance on Desk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98"/>
        <w:gridCol w:w="1440"/>
        <w:gridCol w:w="1890"/>
        <w:gridCol w:w="3348"/>
      </w:tblGrid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ADMID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P+F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ADEID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Foreign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Depend upon eid of event master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ADSTATUS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ADDIRTY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ADDOR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ADHASHTAG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2E3E18" w:rsidRPr="000E73C3" w:rsidRDefault="002E3E18" w:rsidP="00C270DE">
      <w:pPr>
        <w:spacing w:after="0"/>
        <w:rPr>
          <w:b/>
          <w:bCs/>
          <w:sz w:val="24"/>
          <w:szCs w:val="24"/>
        </w:rPr>
      </w:pPr>
    </w:p>
    <w:p w:rsidR="002E3E18" w:rsidRPr="000E73C3" w:rsidRDefault="002E3E18" w:rsidP="00740C77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E73C3">
        <w:rPr>
          <w:b/>
          <w:bCs/>
          <w:sz w:val="24"/>
          <w:szCs w:val="24"/>
        </w:rPr>
        <w:t>Attendance in Hall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98"/>
        <w:gridCol w:w="1440"/>
        <w:gridCol w:w="1890"/>
        <w:gridCol w:w="3348"/>
      </w:tblGrid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AHMID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P+F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AHEID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Foreign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Depend upon eid of event master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AHSTATUS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AHDIRTY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AHDOR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AHHASHTAG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2E3E18" w:rsidRPr="000E73C3" w:rsidRDefault="002E3E18" w:rsidP="004D2471">
      <w:pPr>
        <w:spacing w:after="0"/>
        <w:rPr>
          <w:b/>
          <w:bCs/>
          <w:sz w:val="24"/>
          <w:szCs w:val="24"/>
        </w:rPr>
      </w:pPr>
    </w:p>
    <w:p w:rsidR="002E3E18" w:rsidRPr="000E73C3" w:rsidRDefault="002E3E18" w:rsidP="00D51427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E73C3">
        <w:rPr>
          <w:b/>
          <w:bCs/>
          <w:sz w:val="24"/>
          <w:szCs w:val="24"/>
        </w:rPr>
        <w:t>Subject Master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98"/>
        <w:gridCol w:w="1440"/>
        <w:gridCol w:w="1890"/>
        <w:gridCol w:w="3348"/>
      </w:tblGrid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SUBJECTCODE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Primary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SNAME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STRACKID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Foreign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Depend upon trackid of track master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SDESCRIPTION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SDIRTY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SDOR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SHASHTAG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2E3E18" w:rsidRPr="000E73C3" w:rsidRDefault="002E3E18" w:rsidP="00D51427">
      <w:pPr>
        <w:spacing w:after="0"/>
        <w:rPr>
          <w:b/>
          <w:bCs/>
          <w:sz w:val="24"/>
          <w:szCs w:val="24"/>
        </w:rPr>
      </w:pPr>
    </w:p>
    <w:p w:rsidR="002E3E18" w:rsidRPr="000E73C3" w:rsidRDefault="002E3E18" w:rsidP="008E3ADD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E73C3">
        <w:rPr>
          <w:b/>
          <w:bCs/>
          <w:sz w:val="24"/>
          <w:szCs w:val="24"/>
        </w:rPr>
        <w:t>Track Master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98"/>
        <w:gridCol w:w="1440"/>
        <w:gridCol w:w="1890"/>
        <w:gridCol w:w="3348"/>
      </w:tblGrid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TRACKID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Primary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TRACKNAME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TEID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Foreign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Depend upon eid of event master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TDESCRIPTION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TDIRTY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TDOR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THASHTAG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2E3E18" w:rsidRPr="000E73C3" w:rsidRDefault="002E3E18" w:rsidP="006819A2">
      <w:pPr>
        <w:spacing w:after="0"/>
        <w:rPr>
          <w:b/>
          <w:bCs/>
          <w:sz w:val="24"/>
          <w:szCs w:val="24"/>
        </w:rPr>
      </w:pPr>
    </w:p>
    <w:p w:rsidR="002E3E18" w:rsidRPr="000E73C3" w:rsidRDefault="002E3E18" w:rsidP="00082345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E73C3">
        <w:rPr>
          <w:b/>
          <w:bCs/>
          <w:sz w:val="24"/>
          <w:szCs w:val="24"/>
        </w:rPr>
        <w:t>Event Master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98"/>
        <w:gridCol w:w="1440"/>
        <w:gridCol w:w="1890"/>
        <w:gridCol w:w="3348"/>
      </w:tblGrid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Primary key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ENAME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EDESCRIPTION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ESTARTDATE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EENDDATE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ECLEARMINDUESBY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EPAPERSUBMISSION</w:t>
            </w: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STARTDATE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EPAPERSUBMISSION</w:t>
            </w: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STOPDATE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EABSTRACTSUBMISSION</w:t>
            </w: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STOPDATE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EABSTRACTACCEPTENCE</w:t>
            </w: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NOTIFICATION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EPAPERSUBMISSION</w:t>
            </w: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NOTIFICATION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EREVIEWINFOAVAIL</w:t>
            </w: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AFTER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EINFO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EATTACHMENT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EMAIL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EDOR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EDIRTY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EHASHTAG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2E3E18" w:rsidRPr="000E73C3" w:rsidRDefault="002E3E18" w:rsidP="004B5632">
      <w:pPr>
        <w:spacing w:after="0"/>
        <w:rPr>
          <w:sz w:val="24"/>
          <w:szCs w:val="24"/>
        </w:rPr>
      </w:pPr>
    </w:p>
    <w:p w:rsidR="002E3E18" w:rsidRPr="000E73C3" w:rsidRDefault="002E3E18" w:rsidP="003A3586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E73C3">
        <w:rPr>
          <w:b/>
          <w:bCs/>
          <w:sz w:val="24"/>
          <w:szCs w:val="24"/>
        </w:rPr>
        <w:t>Certificate Master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48"/>
        <w:gridCol w:w="1440"/>
        <w:gridCol w:w="1890"/>
        <w:gridCol w:w="2898"/>
      </w:tblGrid>
      <w:tr w:rsidR="002E3E18" w:rsidRPr="001C1BE1"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E3E18" w:rsidRPr="001C1BE1"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CID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Primary key</w:t>
            </w:r>
          </w:p>
        </w:tc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CNAME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CDOR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CDIRTY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CHASHTAG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Unique</w:t>
            </w:r>
          </w:p>
        </w:tc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2E3E18" w:rsidRPr="000E73C3" w:rsidRDefault="002E3E18" w:rsidP="009C105B">
      <w:pPr>
        <w:spacing w:after="0"/>
        <w:rPr>
          <w:b/>
          <w:bCs/>
          <w:sz w:val="24"/>
          <w:szCs w:val="24"/>
        </w:rPr>
      </w:pPr>
    </w:p>
    <w:p w:rsidR="002E3E18" w:rsidRPr="000E73C3" w:rsidRDefault="002E3E18" w:rsidP="003F4361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E73C3">
        <w:rPr>
          <w:b/>
          <w:bCs/>
          <w:sz w:val="24"/>
          <w:szCs w:val="24"/>
        </w:rPr>
        <w:t>Certificate Member Master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48"/>
        <w:gridCol w:w="1440"/>
        <w:gridCol w:w="1890"/>
        <w:gridCol w:w="2898"/>
      </w:tblGrid>
      <w:tr w:rsidR="002E3E18" w:rsidRPr="001C1BE1"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E3E18" w:rsidRPr="001C1BE1"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CMMEMBERCATID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Foreign key</w:t>
            </w:r>
          </w:p>
        </w:tc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Depend upon membercatid of member category id</w:t>
            </w:r>
          </w:p>
        </w:tc>
      </w:tr>
      <w:tr w:rsidR="002E3E18" w:rsidRPr="001C1BE1"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CMMAPPINGID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Primary key</w:t>
            </w:r>
          </w:p>
        </w:tc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CMDOR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CMDIRTY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CMHASHTAG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Varchar2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c>
          <w:tcPr>
            <w:tcW w:w="334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CMCID</w:t>
            </w:r>
          </w:p>
        </w:tc>
        <w:tc>
          <w:tcPr>
            <w:tcW w:w="144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Tiny int</w:t>
            </w:r>
          </w:p>
        </w:tc>
        <w:tc>
          <w:tcPr>
            <w:tcW w:w="1890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Foreign key</w:t>
            </w:r>
          </w:p>
        </w:tc>
        <w:tc>
          <w:tcPr>
            <w:tcW w:w="2898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Depend upon cid of certificate Master</w:t>
            </w:r>
          </w:p>
        </w:tc>
      </w:tr>
    </w:tbl>
    <w:p w:rsidR="002E3E18" w:rsidRDefault="002E3E18" w:rsidP="00594068">
      <w:pPr>
        <w:spacing w:after="0"/>
        <w:rPr>
          <w:sz w:val="24"/>
          <w:szCs w:val="24"/>
        </w:rPr>
      </w:pPr>
    </w:p>
    <w:p w:rsidR="002E3E18" w:rsidRPr="0074112C" w:rsidRDefault="002E3E18" w:rsidP="00594068">
      <w:pPr>
        <w:spacing w:after="0"/>
        <w:rPr>
          <w:b/>
          <w:bCs/>
          <w:sz w:val="30"/>
          <w:szCs w:val="30"/>
        </w:rPr>
      </w:pPr>
      <w:r w:rsidRPr="0074112C">
        <w:rPr>
          <w:b/>
          <w:bCs/>
          <w:sz w:val="30"/>
          <w:szCs w:val="30"/>
        </w:rPr>
        <w:t>Relationship Overview</w:t>
      </w:r>
    </w:p>
    <w:p w:rsidR="002E3E18" w:rsidRDefault="002E3E18" w:rsidP="00594068">
      <w:pPr>
        <w:spacing w:after="0"/>
        <w:rPr>
          <w:sz w:val="24"/>
          <w:szCs w:val="24"/>
        </w:rPr>
      </w:pPr>
      <w:bookmarkStart w:id="0" w:name="_GoBack"/>
      <w:bookmarkEnd w:id="0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92"/>
        <w:gridCol w:w="3192"/>
        <w:gridCol w:w="3192"/>
      </w:tblGrid>
      <w:tr w:rsidR="002E3E18" w:rsidRPr="001C1BE1"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Table 1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Related to - Table 2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C1BE1">
              <w:rPr>
                <w:b/>
                <w:bCs/>
                <w:sz w:val="24"/>
                <w:szCs w:val="24"/>
              </w:rPr>
              <w:t>Relationship(description)</w:t>
            </w:r>
          </w:p>
        </w:tc>
      </w:tr>
      <w:tr w:rsidR="002E3E18" w:rsidRPr="001C1BE1">
        <w:trPr>
          <w:trHeight w:val="270"/>
        </w:trPr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Role Master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User Master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1-to-many. Role master contains n number of roles played by different users of the system.</w:t>
            </w:r>
          </w:p>
        </w:tc>
      </w:tr>
      <w:tr w:rsidR="002E3E18" w:rsidRPr="001C1BE1">
        <w:trPr>
          <w:trHeight w:val="285"/>
        </w:trPr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User Master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Role master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User master dependent on role master for the specification of the roles to different users.</w:t>
            </w:r>
          </w:p>
        </w:tc>
      </w:tr>
      <w:tr w:rsidR="002E3E18" w:rsidRPr="001C1BE1">
        <w:trPr>
          <w:trHeight w:val="570"/>
        </w:trPr>
        <w:tc>
          <w:tcPr>
            <w:tcW w:w="3192" w:type="dxa"/>
            <w:vMerge w:val="restart"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Member Master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Organization master</w:t>
            </w: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Many-to-1. Members belong to an organization.</w:t>
            </w:r>
          </w:p>
        </w:tc>
      </w:tr>
      <w:tr w:rsidR="002E3E18" w:rsidRPr="001C1BE1">
        <w:trPr>
          <w:trHeight w:val="540"/>
        </w:trPr>
        <w:tc>
          <w:tcPr>
            <w:tcW w:w="3192" w:type="dxa"/>
            <w:vMerge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Paper master</w:t>
            </w: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Members can submit different papers.</w:t>
            </w:r>
          </w:p>
        </w:tc>
      </w:tr>
      <w:tr w:rsidR="002E3E18" w:rsidRPr="001C1BE1">
        <w:trPr>
          <w:trHeight w:val="660"/>
        </w:trPr>
        <w:tc>
          <w:tcPr>
            <w:tcW w:w="3192" w:type="dxa"/>
            <w:vMerge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Payment master</w:t>
            </w: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 xml:space="preserve">Many-to-many. Members pay the fee for the paper(s). </w:t>
            </w:r>
          </w:p>
        </w:tc>
      </w:tr>
      <w:tr w:rsidR="002E3E18" w:rsidRPr="001C1BE1">
        <w:trPr>
          <w:trHeight w:val="495"/>
        </w:trPr>
        <w:tc>
          <w:tcPr>
            <w:tcW w:w="3192" w:type="dxa"/>
            <w:vMerge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Attendance on desk</w:t>
            </w: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One-to-one. Members mark the attendance on helpdesk.</w:t>
            </w:r>
          </w:p>
        </w:tc>
      </w:tr>
      <w:tr w:rsidR="002E3E18" w:rsidRPr="001C1BE1">
        <w:trPr>
          <w:trHeight w:val="369"/>
        </w:trPr>
        <w:tc>
          <w:tcPr>
            <w:tcW w:w="3192" w:type="dxa"/>
            <w:vMerge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Attendance in Hall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One-t—one. Members mark the attendance in hall.</w:t>
            </w:r>
          </w:p>
        </w:tc>
      </w:tr>
      <w:tr w:rsidR="002E3E18" w:rsidRPr="001C1BE1">
        <w:trPr>
          <w:trHeight w:val="540"/>
        </w:trPr>
        <w:tc>
          <w:tcPr>
            <w:tcW w:w="3192" w:type="dxa"/>
            <w:vMerge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Event master</w:t>
            </w: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Member is marked for the event he/she belongs to.</w:t>
            </w:r>
          </w:p>
        </w:tc>
      </w:tr>
      <w:tr w:rsidR="002E3E18" w:rsidRPr="001C1BE1">
        <w:trPr>
          <w:trHeight w:val="315"/>
        </w:trPr>
        <w:tc>
          <w:tcPr>
            <w:tcW w:w="3192" w:type="dxa"/>
            <w:vMerge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Submissions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Members submit the paper(s).</w:t>
            </w:r>
          </w:p>
        </w:tc>
      </w:tr>
      <w:tr w:rsidR="002E3E18" w:rsidRPr="001C1BE1">
        <w:trPr>
          <w:trHeight w:val="510"/>
        </w:trPr>
        <w:tc>
          <w:tcPr>
            <w:tcW w:w="3192" w:type="dxa"/>
            <w:vMerge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Transaction master</w:t>
            </w: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Member’s fee transactions are recorded.</w:t>
            </w:r>
          </w:p>
        </w:tc>
      </w:tr>
      <w:tr w:rsidR="002E3E18" w:rsidRPr="001C1BE1">
        <w:trPr>
          <w:trHeight w:val="354"/>
        </w:trPr>
        <w:tc>
          <w:tcPr>
            <w:tcW w:w="3192" w:type="dxa"/>
            <w:vMerge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Deliverable status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Member is assigned an deliverable status</w:t>
            </w:r>
          </w:p>
        </w:tc>
      </w:tr>
      <w:tr w:rsidR="002E3E18" w:rsidRPr="001C1BE1">
        <w:trPr>
          <w:trHeight w:val="227"/>
        </w:trPr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Organization Master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rPr>
          <w:trHeight w:val="360"/>
        </w:trPr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Review Master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Paper master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Many-to-1. Reviewers have papers to review.</w:t>
            </w:r>
          </w:p>
        </w:tc>
      </w:tr>
      <w:tr w:rsidR="002E3E18" w:rsidRPr="001C1BE1">
        <w:trPr>
          <w:trHeight w:val="600"/>
        </w:trPr>
        <w:tc>
          <w:tcPr>
            <w:tcW w:w="3192" w:type="dxa"/>
            <w:vMerge w:val="restart"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Paper Master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Subject Master</w:t>
            </w: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One-to-many. Paper main have different subjects</w:t>
            </w:r>
          </w:p>
        </w:tc>
      </w:tr>
      <w:tr w:rsidR="002E3E18" w:rsidRPr="001C1BE1">
        <w:trPr>
          <w:trHeight w:val="585"/>
        </w:trPr>
        <w:tc>
          <w:tcPr>
            <w:tcW w:w="3192" w:type="dxa"/>
            <w:vMerge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Track master</w:t>
            </w: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Many-to-1. Paper(s) presented in track.</w:t>
            </w:r>
          </w:p>
        </w:tc>
      </w:tr>
      <w:tr w:rsidR="002E3E18" w:rsidRPr="001C1BE1">
        <w:trPr>
          <w:trHeight w:val="279"/>
        </w:trPr>
        <w:tc>
          <w:tcPr>
            <w:tcW w:w="3192" w:type="dxa"/>
            <w:vMerge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Event master</w:t>
            </w: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Submissions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Many-to-1. For One event n number of papers can be submitted.</w:t>
            </w: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One-to-one. Paper submission log is updated in submissions.</w:t>
            </w:r>
          </w:p>
        </w:tc>
      </w:tr>
      <w:tr w:rsidR="002E3E18" w:rsidRPr="001C1BE1">
        <w:trPr>
          <w:trHeight w:val="555"/>
        </w:trPr>
        <w:tc>
          <w:tcPr>
            <w:tcW w:w="3192" w:type="dxa"/>
            <w:vMerge w:val="restart"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Submissions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Event master</w:t>
            </w: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Many-to-1. Paper is submitted for the event.</w:t>
            </w:r>
          </w:p>
        </w:tc>
      </w:tr>
      <w:tr w:rsidR="002E3E18" w:rsidRPr="001C1BE1">
        <w:trPr>
          <w:trHeight w:val="309"/>
        </w:trPr>
        <w:tc>
          <w:tcPr>
            <w:tcW w:w="3192" w:type="dxa"/>
            <w:vMerge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E3E18" w:rsidRPr="001C1BE1">
        <w:trPr>
          <w:trHeight w:val="825"/>
        </w:trPr>
        <w:tc>
          <w:tcPr>
            <w:tcW w:w="3192" w:type="dxa"/>
            <w:vMerge w:val="restart"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Member Category Master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Member master</w:t>
            </w: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One-to-Many. Category belongs to n number of the members.</w:t>
            </w:r>
          </w:p>
        </w:tc>
      </w:tr>
      <w:tr w:rsidR="002E3E18" w:rsidRPr="001C1BE1">
        <w:trPr>
          <w:trHeight w:val="384"/>
        </w:trPr>
        <w:tc>
          <w:tcPr>
            <w:tcW w:w="3192" w:type="dxa"/>
            <w:vMerge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Member-Deliverables mapper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One-to-many. Category master is mapped to member deliverables.</w:t>
            </w:r>
          </w:p>
        </w:tc>
      </w:tr>
      <w:tr w:rsidR="002E3E18" w:rsidRPr="001C1BE1">
        <w:trPr>
          <w:trHeight w:val="480"/>
        </w:trPr>
        <w:tc>
          <w:tcPr>
            <w:tcW w:w="3192" w:type="dxa"/>
            <w:vMerge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Certificate Member mapper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One-to-many. Category master is mapped to member certificates.</w:t>
            </w:r>
          </w:p>
        </w:tc>
      </w:tr>
      <w:tr w:rsidR="002E3E18" w:rsidRPr="001C1BE1">
        <w:trPr>
          <w:trHeight w:val="285"/>
        </w:trPr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Service Master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Payment master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One-to-many. For using the services payment is made.</w:t>
            </w:r>
          </w:p>
        </w:tc>
      </w:tr>
      <w:tr w:rsidR="002E3E18" w:rsidRPr="001C1BE1">
        <w:trPr>
          <w:trHeight w:val="315"/>
        </w:trPr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Payment Master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---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---</w:t>
            </w:r>
          </w:p>
        </w:tc>
      </w:tr>
      <w:tr w:rsidR="002E3E18" w:rsidRPr="001C1BE1">
        <w:trPr>
          <w:trHeight w:val="300"/>
        </w:trPr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Deliverable Master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Member-Deliverables mapper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One-to-many. Maps the deliverable with member deliverable master.</w:t>
            </w:r>
          </w:p>
        </w:tc>
      </w:tr>
      <w:tr w:rsidR="002E3E18" w:rsidRPr="001C1BE1">
        <w:trPr>
          <w:trHeight w:val="329"/>
        </w:trPr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Transaction Master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Keeps the record of all the transaction for the system.</w:t>
            </w:r>
          </w:p>
        </w:tc>
      </w:tr>
      <w:tr w:rsidR="002E3E18" w:rsidRPr="001C1BE1">
        <w:trPr>
          <w:trHeight w:val="795"/>
        </w:trPr>
        <w:tc>
          <w:tcPr>
            <w:tcW w:w="3192" w:type="dxa"/>
            <w:vMerge w:val="restart"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Deliverable Status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Event master</w:t>
            </w: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Many-to-1. Keeps the status of the deliverable for the event.</w:t>
            </w:r>
          </w:p>
        </w:tc>
      </w:tr>
      <w:tr w:rsidR="002E3E18" w:rsidRPr="001C1BE1">
        <w:trPr>
          <w:trHeight w:val="362"/>
        </w:trPr>
        <w:tc>
          <w:tcPr>
            <w:tcW w:w="3192" w:type="dxa"/>
            <w:vMerge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Member-Deliverables mapper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Many-to-1. Keeps Status for member deliverables.</w:t>
            </w:r>
          </w:p>
        </w:tc>
      </w:tr>
      <w:tr w:rsidR="002E3E18" w:rsidRPr="001C1BE1">
        <w:trPr>
          <w:trHeight w:val="330"/>
        </w:trPr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Attendance on Desk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Event master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Many-to-1. Attendance for particular event.</w:t>
            </w:r>
          </w:p>
        </w:tc>
      </w:tr>
      <w:tr w:rsidR="002E3E18" w:rsidRPr="001C1BE1">
        <w:trPr>
          <w:trHeight w:val="241"/>
        </w:trPr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Attendance in Hall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Event master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Many-to-1. Attendance for particular event.</w:t>
            </w:r>
          </w:p>
        </w:tc>
      </w:tr>
      <w:tr w:rsidR="002E3E18" w:rsidRPr="001C1BE1">
        <w:trPr>
          <w:trHeight w:val="330"/>
        </w:trPr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Subject Master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---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Contains the information abt the subject for the papers.</w:t>
            </w:r>
          </w:p>
        </w:tc>
      </w:tr>
      <w:tr w:rsidR="002E3E18" w:rsidRPr="001C1BE1">
        <w:trPr>
          <w:trHeight w:val="300"/>
        </w:trPr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Member-Deliverables  mapper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---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Contains the deliverable mapping information.</w:t>
            </w:r>
          </w:p>
        </w:tc>
      </w:tr>
      <w:tr w:rsidR="002E3E18" w:rsidRPr="001C1BE1">
        <w:trPr>
          <w:trHeight w:val="225"/>
        </w:trPr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Certificate Member mapper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Certificate master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Many-to-1. Keeps the member’s certificate records.</w:t>
            </w:r>
          </w:p>
        </w:tc>
      </w:tr>
      <w:tr w:rsidR="002E3E18" w:rsidRPr="001C1BE1">
        <w:trPr>
          <w:trHeight w:val="315"/>
        </w:trPr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Certificate Master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---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---</w:t>
            </w:r>
          </w:p>
        </w:tc>
      </w:tr>
      <w:tr w:rsidR="002E3E18" w:rsidRPr="001C1BE1">
        <w:trPr>
          <w:trHeight w:val="300"/>
        </w:trPr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Event Master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Track master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1-to-many.Event master composed of many tracks.</w:t>
            </w:r>
          </w:p>
        </w:tc>
      </w:tr>
      <w:tr w:rsidR="002E3E18" w:rsidRPr="001C1BE1">
        <w:trPr>
          <w:trHeight w:val="285"/>
        </w:trPr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ind w:left="360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Track Master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>Subject master</w:t>
            </w:r>
          </w:p>
        </w:tc>
        <w:tc>
          <w:tcPr>
            <w:tcW w:w="3192" w:type="dxa"/>
          </w:tcPr>
          <w:p w:rsidR="002E3E18" w:rsidRPr="001C1BE1" w:rsidRDefault="002E3E18" w:rsidP="001C1BE1">
            <w:pPr>
              <w:spacing w:after="0" w:line="240" w:lineRule="auto"/>
              <w:rPr>
                <w:sz w:val="24"/>
                <w:szCs w:val="24"/>
              </w:rPr>
            </w:pPr>
            <w:r w:rsidRPr="001C1BE1">
              <w:rPr>
                <w:sz w:val="24"/>
                <w:szCs w:val="24"/>
              </w:rPr>
              <w:t xml:space="preserve">1-to-many. Track master contains different subject papers. </w:t>
            </w:r>
          </w:p>
        </w:tc>
      </w:tr>
    </w:tbl>
    <w:p w:rsidR="002E3E18" w:rsidRPr="000E73C3" w:rsidRDefault="002E3E18" w:rsidP="00594068">
      <w:pPr>
        <w:spacing w:after="0"/>
        <w:rPr>
          <w:sz w:val="24"/>
          <w:szCs w:val="24"/>
        </w:rPr>
      </w:pPr>
    </w:p>
    <w:sectPr w:rsidR="002E3E18" w:rsidRPr="000E73C3" w:rsidSect="008F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65435"/>
    <w:multiLevelType w:val="hybridMultilevel"/>
    <w:tmpl w:val="97CE4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6BA0B73"/>
    <w:multiLevelType w:val="hybridMultilevel"/>
    <w:tmpl w:val="BFD60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774D6C"/>
    <w:multiLevelType w:val="hybridMultilevel"/>
    <w:tmpl w:val="97CE4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CA41AD0"/>
    <w:multiLevelType w:val="hybridMultilevel"/>
    <w:tmpl w:val="A0707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597C85"/>
    <w:multiLevelType w:val="hybridMultilevel"/>
    <w:tmpl w:val="A0707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2586"/>
    <w:rsid w:val="00006AB2"/>
    <w:rsid w:val="00016052"/>
    <w:rsid w:val="00036BD7"/>
    <w:rsid w:val="00041731"/>
    <w:rsid w:val="00046DF4"/>
    <w:rsid w:val="00057EC9"/>
    <w:rsid w:val="00082345"/>
    <w:rsid w:val="000C5871"/>
    <w:rsid w:val="000C7735"/>
    <w:rsid w:val="000D22D4"/>
    <w:rsid w:val="000E73C3"/>
    <w:rsid w:val="000E7E93"/>
    <w:rsid w:val="000F2BE4"/>
    <w:rsid w:val="000F7AA3"/>
    <w:rsid w:val="00103C5C"/>
    <w:rsid w:val="00125858"/>
    <w:rsid w:val="00127F94"/>
    <w:rsid w:val="001622C5"/>
    <w:rsid w:val="00163202"/>
    <w:rsid w:val="001714C0"/>
    <w:rsid w:val="00195EC1"/>
    <w:rsid w:val="00196639"/>
    <w:rsid w:val="001C1BE1"/>
    <w:rsid w:val="001C30EF"/>
    <w:rsid w:val="001C69C7"/>
    <w:rsid w:val="001D14DE"/>
    <w:rsid w:val="001D52D9"/>
    <w:rsid w:val="00210D6E"/>
    <w:rsid w:val="00215097"/>
    <w:rsid w:val="00291FC8"/>
    <w:rsid w:val="002C0208"/>
    <w:rsid w:val="002E3E18"/>
    <w:rsid w:val="002F30A3"/>
    <w:rsid w:val="00310EB9"/>
    <w:rsid w:val="00311C07"/>
    <w:rsid w:val="003300CD"/>
    <w:rsid w:val="003458B7"/>
    <w:rsid w:val="00355C4A"/>
    <w:rsid w:val="0036025E"/>
    <w:rsid w:val="003759A1"/>
    <w:rsid w:val="00390C1B"/>
    <w:rsid w:val="00394540"/>
    <w:rsid w:val="003A20D4"/>
    <w:rsid w:val="003A3586"/>
    <w:rsid w:val="003C461E"/>
    <w:rsid w:val="003C4E47"/>
    <w:rsid w:val="003C631B"/>
    <w:rsid w:val="003C7BB6"/>
    <w:rsid w:val="003D03BA"/>
    <w:rsid w:val="003E4885"/>
    <w:rsid w:val="003F4361"/>
    <w:rsid w:val="004132FC"/>
    <w:rsid w:val="00414857"/>
    <w:rsid w:val="004220C8"/>
    <w:rsid w:val="0042657E"/>
    <w:rsid w:val="00426623"/>
    <w:rsid w:val="00430DFF"/>
    <w:rsid w:val="004510EA"/>
    <w:rsid w:val="004569D2"/>
    <w:rsid w:val="00457E0F"/>
    <w:rsid w:val="00467326"/>
    <w:rsid w:val="00485C4C"/>
    <w:rsid w:val="00493B90"/>
    <w:rsid w:val="00495F17"/>
    <w:rsid w:val="004B27FB"/>
    <w:rsid w:val="004B5632"/>
    <w:rsid w:val="004B6812"/>
    <w:rsid w:val="004C1877"/>
    <w:rsid w:val="004D2471"/>
    <w:rsid w:val="004D7361"/>
    <w:rsid w:val="00502D56"/>
    <w:rsid w:val="00514649"/>
    <w:rsid w:val="00532738"/>
    <w:rsid w:val="0053308F"/>
    <w:rsid w:val="00542D9F"/>
    <w:rsid w:val="005453FD"/>
    <w:rsid w:val="00593191"/>
    <w:rsid w:val="00594068"/>
    <w:rsid w:val="00595A57"/>
    <w:rsid w:val="005E5353"/>
    <w:rsid w:val="00604C6A"/>
    <w:rsid w:val="0060655C"/>
    <w:rsid w:val="00620DD8"/>
    <w:rsid w:val="00621C1C"/>
    <w:rsid w:val="00650732"/>
    <w:rsid w:val="00651FAF"/>
    <w:rsid w:val="006552E8"/>
    <w:rsid w:val="006651B8"/>
    <w:rsid w:val="00673D6C"/>
    <w:rsid w:val="006819A2"/>
    <w:rsid w:val="006920C6"/>
    <w:rsid w:val="006A7F9B"/>
    <w:rsid w:val="006B53D4"/>
    <w:rsid w:val="006E2B7E"/>
    <w:rsid w:val="006E3593"/>
    <w:rsid w:val="006E40DF"/>
    <w:rsid w:val="006E6F4A"/>
    <w:rsid w:val="006F3ABA"/>
    <w:rsid w:val="00710E5D"/>
    <w:rsid w:val="00720E1C"/>
    <w:rsid w:val="00721CA5"/>
    <w:rsid w:val="00740C77"/>
    <w:rsid w:val="0074112C"/>
    <w:rsid w:val="00744D78"/>
    <w:rsid w:val="00745338"/>
    <w:rsid w:val="00755D45"/>
    <w:rsid w:val="007600CF"/>
    <w:rsid w:val="007622A8"/>
    <w:rsid w:val="007804F5"/>
    <w:rsid w:val="007818D6"/>
    <w:rsid w:val="007A163B"/>
    <w:rsid w:val="007A449F"/>
    <w:rsid w:val="007A7AEE"/>
    <w:rsid w:val="007C2C86"/>
    <w:rsid w:val="007C42F9"/>
    <w:rsid w:val="007E0F2E"/>
    <w:rsid w:val="008051EA"/>
    <w:rsid w:val="00807F7A"/>
    <w:rsid w:val="008142FA"/>
    <w:rsid w:val="0082055F"/>
    <w:rsid w:val="00836C1B"/>
    <w:rsid w:val="00851E18"/>
    <w:rsid w:val="008704B7"/>
    <w:rsid w:val="00884168"/>
    <w:rsid w:val="008A0D2C"/>
    <w:rsid w:val="008B1EF8"/>
    <w:rsid w:val="008D13A2"/>
    <w:rsid w:val="008E0F8A"/>
    <w:rsid w:val="008E3ADD"/>
    <w:rsid w:val="008E7362"/>
    <w:rsid w:val="008F1A70"/>
    <w:rsid w:val="008F3844"/>
    <w:rsid w:val="009025A7"/>
    <w:rsid w:val="0090271B"/>
    <w:rsid w:val="009254D7"/>
    <w:rsid w:val="00934841"/>
    <w:rsid w:val="00950077"/>
    <w:rsid w:val="00955AE9"/>
    <w:rsid w:val="00960C2E"/>
    <w:rsid w:val="0096557F"/>
    <w:rsid w:val="0097644E"/>
    <w:rsid w:val="009803F6"/>
    <w:rsid w:val="009A3FEA"/>
    <w:rsid w:val="009C105B"/>
    <w:rsid w:val="009D6A15"/>
    <w:rsid w:val="009F7031"/>
    <w:rsid w:val="00A10E2B"/>
    <w:rsid w:val="00A4388B"/>
    <w:rsid w:val="00A87CE0"/>
    <w:rsid w:val="00A94EEF"/>
    <w:rsid w:val="00AA0378"/>
    <w:rsid w:val="00AA2EF8"/>
    <w:rsid w:val="00AB4313"/>
    <w:rsid w:val="00AC0083"/>
    <w:rsid w:val="00AC08B2"/>
    <w:rsid w:val="00AD4311"/>
    <w:rsid w:val="00AD4AAA"/>
    <w:rsid w:val="00B017E1"/>
    <w:rsid w:val="00B02734"/>
    <w:rsid w:val="00B12AE8"/>
    <w:rsid w:val="00B23C5E"/>
    <w:rsid w:val="00B30F0C"/>
    <w:rsid w:val="00B73E97"/>
    <w:rsid w:val="00B7767A"/>
    <w:rsid w:val="00B7799A"/>
    <w:rsid w:val="00B8708B"/>
    <w:rsid w:val="00BA187C"/>
    <w:rsid w:val="00BA617A"/>
    <w:rsid w:val="00BB0252"/>
    <w:rsid w:val="00BC22C2"/>
    <w:rsid w:val="00BD22B8"/>
    <w:rsid w:val="00C270DE"/>
    <w:rsid w:val="00C40161"/>
    <w:rsid w:val="00C44857"/>
    <w:rsid w:val="00C610E3"/>
    <w:rsid w:val="00C63E04"/>
    <w:rsid w:val="00C85AE2"/>
    <w:rsid w:val="00CB14DB"/>
    <w:rsid w:val="00CB26AE"/>
    <w:rsid w:val="00CD0DBC"/>
    <w:rsid w:val="00CF0163"/>
    <w:rsid w:val="00CF2647"/>
    <w:rsid w:val="00CF4829"/>
    <w:rsid w:val="00D02C6D"/>
    <w:rsid w:val="00D23686"/>
    <w:rsid w:val="00D30603"/>
    <w:rsid w:val="00D44A78"/>
    <w:rsid w:val="00D51427"/>
    <w:rsid w:val="00D57080"/>
    <w:rsid w:val="00D62C0A"/>
    <w:rsid w:val="00D830BF"/>
    <w:rsid w:val="00D9791D"/>
    <w:rsid w:val="00DC287A"/>
    <w:rsid w:val="00DC6F9B"/>
    <w:rsid w:val="00DC7B4B"/>
    <w:rsid w:val="00DF23BE"/>
    <w:rsid w:val="00E12586"/>
    <w:rsid w:val="00E12856"/>
    <w:rsid w:val="00E14A82"/>
    <w:rsid w:val="00E16D11"/>
    <w:rsid w:val="00E63000"/>
    <w:rsid w:val="00E772F6"/>
    <w:rsid w:val="00E94C49"/>
    <w:rsid w:val="00E97322"/>
    <w:rsid w:val="00EB15ED"/>
    <w:rsid w:val="00EB2C65"/>
    <w:rsid w:val="00EC566A"/>
    <w:rsid w:val="00ED3541"/>
    <w:rsid w:val="00ED38A6"/>
    <w:rsid w:val="00ED6B06"/>
    <w:rsid w:val="00EE2F7F"/>
    <w:rsid w:val="00EF75B3"/>
    <w:rsid w:val="00F0562E"/>
    <w:rsid w:val="00F078DC"/>
    <w:rsid w:val="00F40A11"/>
    <w:rsid w:val="00F4685F"/>
    <w:rsid w:val="00F50DD6"/>
    <w:rsid w:val="00F713EA"/>
    <w:rsid w:val="00F75873"/>
    <w:rsid w:val="00F77FD1"/>
    <w:rsid w:val="00FB2240"/>
    <w:rsid w:val="00FC05FE"/>
    <w:rsid w:val="00FC1282"/>
    <w:rsid w:val="00FD239A"/>
    <w:rsid w:val="00FD2580"/>
    <w:rsid w:val="00FF4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844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B6812"/>
    <w:pPr>
      <w:ind w:left="720"/>
    </w:pPr>
  </w:style>
  <w:style w:type="table" w:styleId="TableGrid">
    <w:name w:val="Table Grid"/>
    <w:basedOn w:val="TableNormal"/>
    <w:uiPriority w:val="99"/>
    <w:rsid w:val="00DF23BE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10</Pages>
  <Words>1420</Words>
  <Characters>8099</Characters>
  <Application>Microsoft Office Outlook</Application>
  <DocSecurity>0</DocSecurity>
  <Lines>0</Lines>
  <Paragraphs>0</Paragraphs>
  <ScaleCrop>false</ScaleCrop>
  <Company>SP Group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 Names:</dc:title>
  <dc:subject/>
  <dc:creator>Shubham</dc:creator>
  <cp:keywords/>
  <dc:description/>
  <cp:lastModifiedBy>shalini</cp:lastModifiedBy>
  <cp:revision>2</cp:revision>
  <dcterms:created xsi:type="dcterms:W3CDTF">2012-04-27T19:11:00Z</dcterms:created>
  <dcterms:modified xsi:type="dcterms:W3CDTF">2012-04-27T19:11:00Z</dcterms:modified>
</cp:coreProperties>
</file>