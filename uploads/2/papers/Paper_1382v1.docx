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C626D" w14:textId="48B1882A" w:rsidR="00194885" w:rsidRPr="00554BC9" w:rsidRDefault="007D1091" w:rsidP="00554BC9">
      <w:pPr>
        <w:pStyle w:val="ContactInfo"/>
        <w:jc w:val="left"/>
        <w:rPr>
          <w:rStyle w:val="Emphasis"/>
          <w:color w:val="595959" w:themeColor="text1" w:themeTint="A6"/>
        </w:rPr>
      </w:pPr>
      <w:r>
        <w:t>+91-</w:t>
      </w:r>
      <w:r w:rsidR="00805752">
        <w:t>9910078390</w:t>
      </w:r>
      <w:r>
        <w:t>, 0120-4319850</w:t>
      </w:r>
      <w:r w:rsidR="00554BC9">
        <w:tab/>
      </w:r>
      <w:r w:rsidR="00554BC9">
        <w:tab/>
      </w:r>
      <w:r w:rsidR="00554BC9">
        <w:tab/>
      </w:r>
      <w:r w:rsidR="00554BC9">
        <w:tab/>
      </w:r>
      <w:r w:rsidR="00554BC9">
        <w:tab/>
      </w:r>
      <w:r w:rsidR="00554BC9">
        <w:tab/>
      </w:r>
      <w:r w:rsidR="00554BC9">
        <w:tab/>
      </w:r>
      <w:r w:rsidR="00554BC9">
        <w:tab/>
        <w:t xml:space="preserve">         </w:t>
      </w:r>
      <w:r w:rsidR="00805752">
        <w:rPr>
          <w:rStyle w:val="Emphasis"/>
        </w:rPr>
        <w:t>sauravdebp@gmail.com</w:t>
      </w:r>
    </w:p>
    <w:sdt>
      <w:sdtPr>
        <w:alias w:val="Your Name"/>
        <w:tag w:val=""/>
        <w:id w:val="-574512284"/>
        <w:placeholder>
          <w:docPart w:val="B3826B95073141838F870B4E767DD27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7158C457" w14:textId="77777777" w:rsidR="00194885" w:rsidRDefault="00805752">
          <w:pPr>
            <w:pStyle w:val="Name"/>
          </w:pPr>
          <w:r>
            <w:t>SAURAV DEB PURKAYASTHA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472"/>
        <w:gridCol w:w="7830"/>
      </w:tblGrid>
      <w:tr w:rsidR="00194885" w14:paraId="62B351B2" w14:textId="77777777">
        <w:tc>
          <w:tcPr>
            <w:tcW w:w="1778" w:type="dxa"/>
          </w:tcPr>
          <w:p w14:paraId="75712827" w14:textId="77777777" w:rsidR="00194885" w:rsidRDefault="00554BC9" w:rsidP="00C276CE">
            <w:pPr>
              <w:pStyle w:val="Heading1"/>
              <w:jc w:val="left"/>
            </w:pPr>
            <w:r>
              <w:t>Objective</w:t>
            </w:r>
          </w:p>
        </w:tc>
        <w:tc>
          <w:tcPr>
            <w:tcW w:w="472" w:type="dxa"/>
          </w:tcPr>
          <w:p w14:paraId="111E4566" w14:textId="77777777" w:rsidR="00194885" w:rsidRDefault="00194885"/>
        </w:tc>
        <w:tc>
          <w:tcPr>
            <w:tcW w:w="7830" w:type="dxa"/>
          </w:tcPr>
          <w:p w14:paraId="51591CD1" w14:textId="438D48DC" w:rsidR="00194885" w:rsidRDefault="00D53C4D" w:rsidP="0092588C">
            <w:r w:rsidRPr="00D53C4D">
              <w:t>To get a multi-dimensional exposure of the IT industry that</w:t>
            </w:r>
            <w:r w:rsidR="0092588C">
              <w:t xml:space="preserve"> will</w:t>
            </w:r>
            <w:r w:rsidRPr="00D53C4D">
              <w:t xml:space="preserve"> enable me to gather skill sets that I can </w:t>
            </w:r>
            <w:r>
              <w:t>put in use for the organization</w:t>
            </w:r>
            <w:r w:rsidR="00ED095F">
              <w:t>.</w:t>
            </w:r>
          </w:p>
        </w:tc>
      </w:tr>
      <w:tr w:rsidR="00805752" w14:paraId="68A1EE41" w14:textId="77777777">
        <w:tc>
          <w:tcPr>
            <w:tcW w:w="1778" w:type="dxa"/>
          </w:tcPr>
          <w:p w14:paraId="1451F65A" w14:textId="77777777" w:rsidR="00805752" w:rsidRDefault="00805752" w:rsidP="00C276CE">
            <w:pPr>
              <w:pStyle w:val="Heading1"/>
              <w:jc w:val="left"/>
            </w:pPr>
            <w:r>
              <w:t>Education</w:t>
            </w:r>
          </w:p>
        </w:tc>
        <w:tc>
          <w:tcPr>
            <w:tcW w:w="472" w:type="dxa"/>
          </w:tcPr>
          <w:p w14:paraId="2764A89F" w14:textId="77777777" w:rsidR="00805752" w:rsidRDefault="00805752" w:rsidP="00805752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172720264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559224986"/>
                  <w:placeholder>
                    <w:docPart w:val="3A38707540C74C0591217385D6B2609C"/>
                  </w:placeholder>
                  <w15:repeatingSectionItem/>
                </w:sdtPr>
                <w:sdtEndPr/>
                <w:sdtContent>
                  <w:p w14:paraId="5BA5B201" w14:textId="1CF65B8C" w:rsidR="00805752" w:rsidRDefault="00805752" w:rsidP="00805752">
                    <w:pPr>
                      <w:pStyle w:val="Heading2"/>
                    </w:pPr>
                    <w:r>
                      <w:t xml:space="preserve">MCA, </w:t>
                    </w:r>
                    <w:r w:rsidR="0025782A">
                      <w:rPr>
                        <w:rFonts w:ascii="Calibri" w:hAnsi="Calibri"/>
                        <w:b w:val="0"/>
                        <w:caps w:val="0"/>
                      </w:rPr>
                      <w:t>Bharati Vidyapeeth’s I</w:t>
                    </w:r>
                    <w:r w:rsidRPr="0025782A">
                      <w:rPr>
                        <w:rFonts w:ascii="Calibri" w:hAnsi="Calibri"/>
                        <w:b w:val="0"/>
                        <w:caps w:val="0"/>
                      </w:rPr>
                      <w:t xml:space="preserve">nstitute of </w:t>
                    </w:r>
                    <w:r w:rsidR="0025782A">
                      <w:rPr>
                        <w:rFonts w:ascii="Calibri" w:hAnsi="Calibri"/>
                        <w:b w:val="0"/>
                        <w:caps w:val="0"/>
                      </w:rPr>
                      <w:t>Computer A</w:t>
                    </w:r>
                    <w:r w:rsidR="00CC2F06">
                      <w:rPr>
                        <w:rFonts w:ascii="Calibri" w:hAnsi="Calibri"/>
                        <w:b w:val="0"/>
                        <w:caps w:val="0"/>
                      </w:rPr>
                      <w:t>pplications and M</w:t>
                    </w:r>
                    <w:r w:rsidR="007D1091" w:rsidRPr="0025782A">
                      <w:rPr>
                        <w:rFonts w:ascii="Calibri" w:hAnsi="Calibri"/>
                        <w:b w:val="0"/>
                        <w:caps w:val="0"/>
                      </w:rPr>
                      <w:t>anagement</w:t>
                    </w:r>
                    <w:r w:rsidR="00CC2F06">
                      <w:rPr>
                        <w:rFonts w:ascii="Calibri" w:hAnsi="Calibri"/>
                        <w:b w:val="0"/>
                        <w:caps w:val="0"/>
                      </w:rPr>
                      <w:t>, Guru Gobind Singh I</w:t>
                    </w:r>
                    <w:r w:rsidRPr="0025782A">
                      <w:rPr>
                        <w:rFonts w:ascii="Calibri" w:hAnsi="Calibri"/>
                        <w:b w:val="0"/>
                        <w:caps w:val="0"/>
                      </w:rPr>
                      <w:t xml:space="preserve">ndraprastha </w:t>
                    </w:r>
                    <w:r w:rsidR="00CC2F06">
                      <w:rPr>
                        <w:rFonts w:ascii="Calibri" w:hAnsi="Calibri"/>
                        <w:b w:val="0"/>
                        <w:caps w:val="0"/>
                      </w:rPr>
                      <w:t>U</w:t>
                    </w:r>
                    <w:r w:rsidRPr="0025782A">
                      <w:rPr>
                        <w:rFonts w:ascii="Calibri" w:hAnsi="Calibri"/>
                        <w:b w:val="0"/>
                        <w:caps w:val="0"/>
                      </w:rPr>
                      <w:t>niversity</w:t>
                    </w:r>
                  </w:p>
                  <w:p w14:paraId="7EAAACD2" w14:textId="5D89AE6B" w:rsidR="00805752" w:rsidRDefault="00245454" w:rsidP="00805752">
                    <w:r>
                      <w:rPr>
                        <w:b/>
                      </w:rPr>
                      <w:t>81.38</w:t>
                    </w:r>
                    <w:r w:rsidR="00800C18">
                      <w:rPr>
                        <w:b/>
                      </w:rPr>
                      <w:t xml:space="preserve">% </w:t>
                    </w:r>
                    <w:r>
                      <w:t>TILL SEMESTER 4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087077451"/>
                  <w:placeholder>
                    <w:docPart w:val="3A38707540C74C0591217385D6B2609C"/>
                  </w:placeholder>
                  <w15:repeatingSectionItem/>
                </w:sdtPr>
                <w:sdtEndPr/>
                <w:sdtContent>
                  <w:p w14:paraId="74B4FA08" w14:textId="4AF459F4" w:rsidR="00805752" w:rsidRDefault="00805752" w:rsidP="00805752">
                    <w:pPr>
                      <w:pStyle w:val="Heading2"/>
                    </w:pPr>
                    <w:r>
                      <w:t>B.S</w:t>
                    </w:r>
                    <w:r w:rsidRPr="001E4AC9">
                      <w:rPr>
                        <w:sz w:val="16"/>
                      </w:rPr>
                      <w:t>c</w:t>
                    </w:r>
                    <w:r w:rsidR="006518CD">
                      <w:t>. (</w:t>
                    </w:r>
                    <w:r>
                      <w:t>H</w:t>
                    </w:r>
                    <w:r w:rsidR="00205AEF" w:rsidRPr="001E4AC9">
                      <w:rPr>
                        <w:sz w:val="16"/>
                      </w:rPr>
                      <w:t>onours</w:t>
                    </w:r>
                    <w:r>
                      <w:t xml:space="preserve">) Computer science, </w:t>
                    </w:r>
                    <w:r w:rsidR="00CC2F06">
                      <w:rPr>
                        <w:rFonts w:ascii="Calibri" w:hAnsi="Calibri"/>
                        <w:b w:val="0"/>
                        <w:caps w:val="0"/>
                      </w:rPr>
                      <w:t>Acharya Narendra Dev C</w:t>
                    </w:r>
                    <w:r w:rsidRPr="00CC2F06">
                      <w:rPr>
                        <w:rFonts w:ascii="Calibri" w:hAnsi="Calibri"/>
                        <w:b w:val="0"/>
                        <w:caps w:val="0"/>
                      </w:rPr>
                      <w:t xml:space="preserve">ollege, </w:t>
                    </w:r>
                    <w:r w:rsidR="002B769C" w:rsidRPr="00CC2F06">
                      <w:rPr>
                        <w:rFonts w:ascii="Calibri" w:hAnsi="Calibri"/>
                        <w:b w:val="0"/>
                        <w:caps w:val="0"/>
                      </w:rPr>
                      <w:t>University Of Delh</w:t>
                    </w:r>
                    <w:r w:rsidR="00CC2F06">
                      <w:rPr>
                        <w:rFonts w:ascii="Calibri" w:hAnsi="Calibri"/>
                        <w:b w:val="0"/>
                        <w:caps w:val="0"/>
                      </w:rPr>
                      <w:t>i</w:t>
                    </w:r>
                  </w:p>
                  <w:p w14:paraId="5DE90DF3" w14:textId="59E41262" w:rsidR="00805752" w:rsidRDefault="00205AEF" w:rsidP="00805752">
                    <w:r>
                      <w:t xml:space="preserve">Passed with </w:t>
                    </w:r>
                    <w:r>
                      <w:rPr>
                        <w:b/>
                      </w:rPr>
                      <w:t>65.85</w:t>
                    </w:r>
                    <w:r w:rsidRPr="00205AEF">
                      <w:rPr>
                        <w:b/>
                      </w:rPr>
                      <w:t>%</w:t>
                    </w:r>
                    <w:r>
                      <w:rPr>
                        <w:b/>
                      </w:rPr>
                      <w:t xml:space="preserve"> in 2013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380594866"/>
                  <w:placeholder>
                    <w:docPart w:val="8401A1C1EA814085A2BBF5764843C1AF"/>
                  </w:placeholder>
                  <w15:repeatingSectionItem/>
                </w:sdtPr>
                <w:sdtEndPr/>
                <w:sdtContent>
                  <w:p w14:paraId="50C905A8" w14:textId="3E3461EF" w:rsidR="00205AEF" w:rsidRDefault="00205AEF" w:rsidP="00205AEF">
                    <w:pPr>
                      <w:pStyle w:val="Heading2"/>
                    </w:pPr>
                    <w:r>
                      <w:t>12</w:t>
                    </w:r>
                    <w:r w:rsidRPr="00205AEF">
                      <w:rPr>
                        <w:vertAlign w:val="superscript"/>
                      </w:rPr>
                      <w:t>th</w:t>
                    </w:r>
                    <w:r>
                      <w:t xml:space="preserve">, </w:t>
                    </w:r>
                    <w:r w:rsidR="000E4F5B">
                      <w:rPr>
                        <w:b w:val="0"/>
                      </w:rPr>
                      <w:t>V</w:t>
                    </w:r>
                    <w:r w:rsidR="000E4F5B">
                      <w:rPr>
                        <w:rFonts w:ascii="Calibri" w:hAnsi="Calibri"/>
                        <w:b w:val="0"/>
                        <w:caps w:val="0"/>
                      </w:rPr>
                      <w:t>ishwa Bharati Public S</w:t>
                    </w:r>
                    <w:r w:rsidRPr="000E4F5B">
                      <w:rPr>
                        <w:rFonts w:ascii="Calibri" w:hAnsi="Calibri"/>
                        <w:b w:val="0"/>
                        <w:caps w:val="0"/>
                      </w:rPr>
                      <w:t xml:space="preserve">chool, </w:t>
                    </w:r>
                    <w:r w:rsidR="002B769C" w:rsidRPr="000E4F5B">
                      <w:rPr>
                        <w:rFonts w:ascii="Calibri" w:hAnsi="Calibri"/>
                        <w:b w:val="0"/>
                        <w:caps w:val="0"/>
                      </w:rPr>
                      <w:t>C.B.S.E.</w:t>
                    </w:r>
                  </w:p>
                  <w:p w14:paraId="4AEAEAD4" w14:textId="77777777" w:rsidR="00805752" w:rsidRPr="00205AEF" w:rsidRDefault="00205AEF" w:rsidP="00205AEF">
                    <w:r>
                      <w:t xml:space="preserve">Passed with </w:t>
                    </w:r>
                    <w:r w:rsidRPr="00205AEF">
                      <w:rPr>
                        <w:b/>
                      </w:rPr>
                      <w:t>7</w:t>
                    </w:r>
                    <w:r>
                      <w:rPr>
                        <w:b/>
                      </w:rPr>
                      <w:t>8.8</w:t>
                    </w:r>
                    <w:r w:rsidRPr="00205AEF">
                      <w:rPr>
                        <w:b/>
                      </w:rPr>
                      <w:t>%</w:t>
                    </w:r>
                    <w:r>
                      <w:rPr>
                        <w:b/>
                      </w:rPr>
                      <w:t xml:space="preserve"> in 2010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315150248"/>
                  <w:placeholder>
                    <w:docPart w:val="6A2354F4FDE14AAB84BDFC5A649489DE"/>
                  </w:placeholder>
                  <w15:repeatingSectionItem/>
                </w:sdtPr>
                <w:sdtEndPr/>
                <w:sdtContent>
                  <w:p w14:paraId="313F96F7" w14:textId="44EA32C4" w:rsidR="00205AEF" w:rsidRDefault="00205AEF" w:rsidP="00205AEF">
                    <w:pPr>
                      <w:pStyle w:val="Heading2"/>
                    </w:pPr>
                    <w:r>
                      <w:t>10</w:t>
                    </w:r>
                    <w:r w:rsidRPr="00205AEF">
                      <w:rPr>
                        <w:vertAlign w:val="superscript"/>
                      </w:rPr>
                      <w:t>th</w:t>
                    </w:r>
                    <w:r>
                      <w:t xml:space="preserve">, </w:t>
                    </w:r>
                    <w:r w:rsidR="000E4F5B">
                      <w:rPr>
                        <w:b w:val="0"/>
                      </w:rPr>
                      <w:t>V</w:t>
                    </w:r>
                    <w:r w:rsidR="000E4F5B">
                      <w:rPr>
                        <w:rFonts w:ascii="Calibri" w:hAnsi="Calibri"/>
                        <w:b w:val="0"/>
                        <w:caps w:val="0"/>
                      </w:rPr>
                      <w:t>ishwa Bharati Public S</w:t>
                    </w:r>
                    <w:r w:rsidR="000E4F5B" w:rsidRPr="000E4F5B">
                      <w:rPr>
                        <w:rFonts w:ascii="Calibri" w:hAnsi="Calibri"/>
                        <w:b w:val="0"/>
                        <w:caps w:val="0"/>
                      </w:rPr>
                      <w:t>chool, C.B.S.E.</w:t>
                    </w:r>
                  </w:p>
                  <w:p w14:paraId="6F8F544D" w14:textId="02985558" w:rsidR="00805752" w:rsidRDefault="00205AEF" w:rsidP="00805752">
                    <w:r>
                      <w:t xml:space="preserve">Passed with </w:t>
                    </w:r>
                    <w:r w:rsidRPr="00205AEF">
                      <w:rPr>
                        <w:b/>
                      </w:rPr>
                      <w:t>79.4%</w:t>
                    </w:r>
                    <w:r>
                      <w:rPr>
                        <w:b/>
                      </w:rPr>
                      <w:t xml:space="preserve"> in 2008</w:t>
                    </w:r>
                  </w:p>
                </w:sdtContent>
              </w:sdt>
            </w:sdtContent>
          </w:sdt>
        </w:tc>
      </w:tr>
      <w:tr w:rsidR="00205AEF" w14:paraId="2CF39BEC" w14:textId="77777777">
        <w:tc>
          <w:tcPr>
            <w:tcW w:w="1778" w:type="dxa"/>
          </w:tcPr>
          <w:p w14:paraId="273E1D30" w14:textId="77777777" w:rsidR="00205AEF" w:rsidRDefault="00205AEF" w:rsidP="00C276CE">
            <w:pPr>
              <w:pStyle w:val="Heading1"/>
              <w:jc w:val="left"/>
            </w:pPr>
            <w:r>
              <w:t>projects</w:t>
            </w:r>
          </w:p>
        </w:tc>
        <w:tc>
          <w:tcPr>
            <w:tcW w:w="472" w:type="dxa"/>
          </w:tcPr>
          <w:p w14:paraId="14F291A8" w14:textId="77777777" w:rsidR="00205AEF" w:rsidRDefault="00205AEF" w:rsidP="00805752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698616368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748614420"/>
                  <w:placeholder>
                    <w:docPart w:val="4F220709486D4FDD992F29A6C21DB481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14:paraId="38CA9DFE" w14:textId="4FB59989" w:rsidR="002C11A8" w:rsidRPr="002C11A8" w:rsidRDefault="002C11A8" w:rsidP="00974420">
                    <w:pPr>
                      <w:pStyle w:val="Heading2"/>
                      <w:numPr>
                        <w:ilvl w:val="0"/>
                        <w:numId w:val="1"/>
                      </w:numPr>
                      <w:jc w:val="both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 w:rsidRPr="002C11A8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Conference Management System</w:t>
                    </w: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using PHP and CodeIgniter Web Framework that has been used in </w:t>
                    </w:r>
                    <w:r w:rsidRPr="002C11A8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u w:val="single"/>
                        <w14:ligatures w14:val="none"/>
                      </w:rPr>
                      <w:t>INDIACom – 2015, IEEE International Conference</w:t>
                    </w: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(IEEE Conference ID 35071).</w:t>
                    </w:r>
                    <w:r w:rsidR="0077551E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Also received a Letter of Appreciation from the college for the mentioned system.</w:t>
                    </w:r>
                    <w:r w:rsidR="00067D70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(Team Size: 4)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17292252"/>
                  <w:placeholder>
                    <w:docPart w:val="4F220709486D4FDD992F29A6C21DB481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14:paraId="41F66741" w14:textId="4F4225D5" w:rsidR="006D3E43" w:rsidRPr="006D3E43" w:rsidRDefault="002C11A8" w:rsidP="00974420">
                    <w:pPr>
                      <w:pStyle w:val="Heading2"/>
                      <w:numPr>
                        <w:ilvl w:val="0"/>
                        <w:numId w:val="1"/>
                      </w:numPr>
                      <w:jc w:val="both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 w:rsidRPr="002C11A8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BVICAM Online System</w:t>
                    </w: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– a centralized API for retrieving student related information such as attendance, news, timetables etc. onto mobile platforms </w:t>
                    </w:r>
                    <w:r w:rsidR="0025782A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like</w:t>
                    </w: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Windows Phone 8. </w:t>
                    </w:r>
                    <w:r w:rsidR="00B97BAE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It</w:t>
                    </w:r>
                    <w:r w:rsidR="006F0B77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</w:t>
                    </w:r>
                    <w:r w:rsidR="006F0B77" w:rsidRPr="003B69C9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u w:val="single"/>
                        <w14:ligatures w14:val="none"/>
                      </w:rPr>
                      <w:t>won the First Prize</w:t>
                    </w:r>
                    <w:r w:rsidR="006F0B77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in S/W Project Development Competition.</w:t>
                    </w:r>
                    <w:r w:rsidR="00067D70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</w:t>
                    </w:r>
                    <w:r w:rsidR="00EB542F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Technologies used were</w:t>
                    </w:r>
                    <w:r w:rsidR="00CF650C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PHP, Slim Framework, MySQL, Windows Phone 8 (C#, XAML).  </w:t>
                    </w:r>
                    <w:r w:rsidR="00067D70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(Team Size: 4)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569266908"/>
                  <w:placeholder>
                    <w:docPart w:val="89A8D48096654F2E8A4AC41F0AA2B409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14:paraId="4C9D9E8A" w14:textId="26D8A857" w:rsidR="006D3E43" w:rsidRPr="00323965" w:rsidRDefault="00182345" w:rsidP="00974420">
                    <w:pPr>
                      <w:pStyle w:val="Heading2"/>
                      <w:numPr>
                        <w:ilvl w:val="0"/>
                        <w:numId w:val="1"/>
                      </w:numPr>
                      <w:jc w:val="both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Filter Mesh</w:t>
                    </w:r>
                    <w:r w:rsidR="006D3E43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– </w:t>
                    </w:r>
                    <w:r w:rsidR="006D3E4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a Photo Editing App for Windows Phone 8 that is published on the Windows Phone store. It also received the </w:t>
                    </w:r>
                    <w:r w:rsidR="006D3E43" w:rsidRPr="00C33B4C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u w:val="single"/>
                        <w14:ligatures w14:val="none"/>
                      </w:rPr>
                      <w:t>Editor’s</w:t>
                    </w:r>
                    <w:r w:rsidR="00F31009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u w:val="single"/>
                        <w14:ligatures w14:val="none"/>
                      </w:rPr>
                      <w:t xml:space="preserve"> review of 4 stars out of 5 on S</w:t>
                    </w:r>
                    <w:r w:rsidR="006D3E43" w:rsidRPr="00C33B4C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u w:val="single"/>
                        <w14:ligatures w14:val="none"/>
                      </w:rPr>
                      <w:t>oftpedia.com</w:t>
                    </w:r>
                    <w:r w:rsidR="006D3E4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and maintains a consistent user rating of 4+ stars worldwide on the windows phone store. </w:t>
                    </w:r>
                    <w:r w:rsidR="00D444D6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Technologies used were Microsoft Lumia Imaging SDK, C# and XAML.</w:t>
                    </w:r>
                    <w:r w:rsidR="00323965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</w:t>
                    </w:r>
                    <w:r w:rsidR="006D3E43" w:rsidRPr="00323965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(Team Size: 1)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256895506"/>
                  <w:placeholder>
                    <w:docPart w:val="B850D55639484CC8A41C44EF8147020E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14:paraId="59D7A1E4" w14:textId="55BA01D3" w:rsidR="002C11A8" w:rsidRPr="002C11A8" w:rsidRDefault="002C11A8" w:rsidP="00974420">
                    <w:pPr>
                      <w:pStyle w:val="Heading2"/>
                      <w:numPr>
                        <w:ilvl w:val="0"/>
                        <w:numId w:val="1"/>
                      </w:numPr>
                      <w:jc w:val="both"/>
                      <w:rPr>
                        <w:b w:val="0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BLOOVER – </w:t>
                    </w:r>
                    <w:r w:rsidR="00746401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a</w:t>
                    </w:r>
                    <w:r w:rsidR="00CF650C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Bluetooth controlled 3 wheeled rover with differential drive. It used a Windows Phone 8 device to communicate with the rover through Bluetooth </w:t>
                    </w:r>
                    <w:r w:rsidR="00FC2950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to send drive</w:t>
                    </w:r>
                    <w:r w:rsidR="00CF650C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commands remotely. Technologies used </w:t>
                    </w:r>
                    <w:r w:rsidR="0069784F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were</w:t>
                    </w:r>
                    <w:r w:rsidR="00CF650C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Atmel ATmega 16 microcontroller, Bluetooth, AVR-C, Windows Phone 8</w:t>
                    </w:r>
                    <w:r w:rsidR="00A1203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(Accelerometer API, C#, XAML).</w:t>
                    </w:r>
                    <w:r w:rsidR="00155D44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(Team Size: 4)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425701813"/>
                  <w:placeholder>
                    <w:docPart w:val="6D7EF6E6D0FA482CBD871EA1A09B8789"/>
                  </w:placeholder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14:paraId="1909EDC7" w14:textId="2DA05DBA" w:rsidR="002C11A8" w:rsidRPr="002C11A8" w:rsidRDefault="00182345" w:rsidP="00974420">
                    <w:pPr>
                      <w:pStyle w:val="Heading2"/>
                      <w:numPr>
                        <w:ilvl w:val="0"/>
                        <w:numId w:val="1"/>
                      </w:numPr>
                      <w:jc w:val="both"/>
                    </w:pPr>
                    <w: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Line</w:t>
                    </w:r>
                    <w:r w:rsidR="002C11A8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F</w:t>
                    </w:r>
                    <w: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ollower</w:t>
                    </w:r>
                    <w:r w:rsidR="002C11A8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R</w:t>
                    </w:r>
                    <w: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obot</w:t>
                    </w:r>
                    <w:r w:rsidR="00C33B4C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</w:t>
                    </w:r>
                    <w:r w:rsidR="00746401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–</w:t>
                    </w:r>
                    <w:r w:rsidR="00C33B4C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</w:t>
                    </w:r>
                    <w:r w:rsidR="00746401" w:rsidRPr="00746401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a</w:t>
                    </w:r>
                    <w:r w:rsidR="002F340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n</w:t>
                    </w:r>
                    <w:r w:rsidR="00746401" w:rsidRPr="00746401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</w:t>
                    </w:r>
                    <w:r w:rsidR="002F340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autonomous robot that can detect a physical path marked in black and follow it without any human intervention. Technologies used were Atmel ATmega 16 microcontroller, AVR-C and PID technology</w:t>
                    </w:r>
                    <w:r w:rsidR="00141636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for smooth movements</w:t>
                    </w:r>
                    <w:r w:rsidR="002F340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.</w:t>
                    </w:r>
                    <w:r w:rsidR="00155D44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(Team Size: 1)</w:t>
                    </w:r>
                  </w:p>
                </w:sdtContent>
              </w:sdt>
            </w:sdtContent>
          </w:sdt>
        </w:tc>
      </w:tr>
    </w:tbl>
    <w:p w14:paraId="63991A50" w14:textId="77777777" w:rsidR="00974420" w:rsidRDefault="00974420">
      <w:r>
        <w:rPr>
          <w:caps/>
        </w:rPr>
        <w:br w:type="page"/>
      </w:r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472"/>
        <w:gridCol w:w="7830"/>
      </w:tblGrid>
      <w:tr w:rsidR="007D1091" w14:paraId="0F5A38A9" w14:textId="77777777">
        <w:tc>
          <w:tcPr>
            <w:tcW w:w="1778" w:type="dxa"/>
          </w:tcPr>
          <w:p w14:paraId="18B18228" w14:textId="0751AE51" w:rsidR="007D1091" w:rsidRDefault="007D1091" w:rsidP="00C276CE">
            <w:pPr>
              <w:pStyle w:val="Heading1"/>
              <w:jc w:val="left"/>
            </w:pPr>
            <w:r>
              <w:lastRenderedPageBreak/>
              <w:t>Research papers</w:t>
            </w:r>
          </w:p>
        </w:tc>
        <w:tc>
          <w:tcPr>
            <w:tcW w:w="472" w:type="dxa"/>
          </w:tcPr>
          <w:p w14:paraId="6CDAEEB4" w14:textId="77777777" w:rsidR="007D1091" w:rsidRDefault="007D1091" w:rsidP="00805752"/>
        </w:tc>
        <w:tc>
          <w:tcPr>
            <w:tcW w:w="7830" w:type="dxa"/>
          </w:tcPr>
          <w:p w14:paraId="260455BF" w14:textId="6480F5DB" w:rsidR="007D1091" w:rsidRPr="006A09C1" w:rsidRDefault="006A09C1" w:rsidP="00974420">
            <w:pPr>
              <w:pStyle w:val="Footer"/>
              <w:spacing w:line="360" w:lineRule="auto"/>
              <w:jc w:val="both"/>
              <w:rPr>
                <w:rFonts w:cs="Times New Roman"/>
              </w:rPr>
            </w:pPr>
            <w:r w:rsidRPr="006A09C1">
              <w:rPr>
                <w:rFonts w:cs="Times New Roman"/>
              </w:rPr>
              <w:t xml:space="preserve">Published </w:t>
            </w:r>
            <w:r w:rsidR="006518CD">
              <w:rPr>
                <w:rFonts w:cs="Times New Roman"/>
              </w:rPr>
              <w:t>my</w:t>
            </w:r>
            <w:r w:rsidRPr="006A09C1">
              <w:rPr>
                <w:rFonts w:cs="Times New Roman"/>
              </w:rPr>
              <w:t xml:space="preserve"> own research paper in National Student</w:t>
            </w:r>
            <w:r w:rsidR="006F2D57">
              <w:rPr>
                <w:rFonts w:cs="Times New Roman"/>
              </w:rPr>
              <w:t>s</w:t>
            </w:r>
            <w:r w:rsidRPr="006A09C1">
              <w:rPr>
                <w:rFonts w:cs="Times New Roman"/>
              </w:rPr>
              <w:t xml:space="preserve"> Conventions’ Annual proceedings at post graduate level titled </w:t>
            </w:r>
            <w:r w:rsidRPr="006A09C1">
              <w:rPr>
                <w:rFonts w:cs="Times New Roman"/>
                <w:b/>
              </w:rPr>
              <w:t xml:space="preserve">“Unmanned Quadcopter for 3D Environment Mapping” </w:t>
            </w:r>
            <w:r w:rsidRPr="006A09C1">
              <w:rPr>
                <w:rFonts w:cs="Times New Roman"/>
              </w:rPr>
              <w:t xml:space="preserve">by Saurav Deb Purkayastha, G.Pavithra, Jitin Dominic and Saurabh Sharma, MCA, BVICAM and also </w:t>
            </w:r>
            <w:r w:rsidRPr="003B69C9">
              <w:rPr>
                <w:rFonts w:cs="Times New Roman"/>
                <w:u w:val="single"/>
              </w:rPr>
              <w:t>won the first prize in “Tractate” Research Paper Presentation Competition</w:t>
            </w:r>
            <w:r w:rsidRPr="006A09C1">
              <w:rPr>
                <w:rFonts w:cs="Times New Roman"/>
              </w:rPr>
              <w:t xml:space="preserve"> in National Students’ Convention- 2014 for the same. </w:t>
            </w:r>
          </w:p>
        </w:tc>
      </w:tr>
      <w:tr w:rsidR="00805752" w14:paraId="7F7B032A" w14:textId="77777777">
        <w:tc>
          <w:tcPr>
            <w:tcW w:w="1778" w:type="dxa"/>
          </w:tcPr>
          <w:p w14:paraId="133C6EAF" w14:textId="3D309641" w:rsidR="00805752" w:rsidRDefault="005D575A" w:rsidP="00C276CE">
            <w:pPr>
              <w:pStyle w:val="Heading1"/>
              <w:jc w:val="left"/>
            </w:pPr>
            <w:r>
              <w:t>NOTABLE</w:t>
            </w:r>
            <w:r w:rsidR="00805752">
              <w:t xml:space="preserve"> Achievements</w:t>
            </w:r>
          </w:p>
        </w:tc>
        <w:tc>
          <w:tcPr>
            <w:tcW w:w="472" w:type="dxa"/>
          </w:tcPr>
          <w:p w14:paraId="106EE766" w14:textId="77777777" w:rsidR="00805752" w:rsidRDefault="00805752" w:rsidP="00805752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694699286"/>
                  <w:placeholder>
                    <w:docPart w:val="F3F4DBACAB174E51BE5FF6452D3D0BD6"/>
                  </w:placeholder>
                  <w15:repeatingSectionItem/>
                </w:sdtPr>
                <w:sdtEndPr/>
                <w:sdtContent>
                  <w:p w14:paraId="2C27A211" w14:textId="77777777" w:rsidR="00EA7F4B" w:rsidRDefault="002B769C" w:rsidP="00974420">
                    <w:pPr>
                      <w:pStyle w:val="Heading2"/>
                      <w:numPr>
                        <w:ilvl w:val="0"/>
                        <w:numId w:val="2"/>
                      </w:numPr>
                      <w:jc w:val="both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Member of Software Development Cell of BVICAM.</w:t>
                    </w:r>
                    <w:r w:rsidR="00EA7F4B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</w:t>
                    </w:r>
                  </w:p>
                  <w:p w14:paraId="1E53228D" w14:textId="5A21143B" w:rsidR="00EA7F4B" w:rsidRPr="00EA7F4B" w:rsidRDefault="00EA7F4B" w:rsidP="00974420">
                    <w:pPr>
                      <w:pStyle w:val="Heading2"/>
                      <w:numPr>
                        <w:ilvl w:val="0"/>
                        <w:numId w:val="2"/>
                      </w:numPr>
                      <w:jc w:val="both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Member of the technical team for INDIACom 2014 and 2015.</w:t>
                    </w:r>
                  </w:p>
                  <w:p w14:paraId="07DFC54B" w14:textId="398A4CBA" w:rsidR="0041470E" w:rsidRDefault="0041470E" w:rsidP="00974420">
                    <w:pPr>
                      <w:pStyle w:val="ListParagraph"/>
                      <w:numPr>
                        <w:ilvl w:val="0"/>
                        <w:numId w:val="2"/>
                      </w:numPr>
                      <w:jc w:val="both"/>
                    </w:pPr>
                    <w:r>
                      <w:t>Member of the organizing team for Inquisite IT Quiz in Education Day 2014 and NSC 2015</w:t>
                    </w:r>
                    <w:r w:rsidR="00582880">
                      <w:t>.</w:t>
                    </w:r>
                  </w:p>
                  <w:p w14:paraId="5B95BF2C" w14:textId="34355072" w:rsidR="00582880" w:rsidRDefault="00582880" w:rsidP="00974420">
                    <w:pPr>
                      <w:pStyle w:val="ListParagraph"/>
                      <w:numPr>
                        <w:ilvl w:val="0"/>
                        <w:numId w:val="2"/>
                      </w:numPr>
                      <w:jc w:val="both"/>
                    </w:pPr>
                    <w:r>
                      <w:t>Member of</w:t>
                    </w:r>
                    <w:r w:rsidR="00EA7F4B">
                      <w:t xml:space="preserve"> the</w:t>
                    </w:r>
                    <w:r>
                      <w:t xml:space="preserve"> organizing team for Intellivision programming competition in Education Day 2013 and NSC 2014.</w:t>
                    </w:r>
                  </w:p>
                  <w:p w14:paraId="0181E941" w14:textId="77777777" w:rsidR="00995F0C" w:rsidRDefault="00854D8A" w:rsidP="00974420">
                    <w:pPr>
                      <w:pStyle w:val="ListParagraph"/>
                      <w:numPr>
                        <w:ilvl w:val="0"/>
                        <w:numId w:val="2"/>
                      </w:numPr>
                      <w:jc w:val="both"/>
                    </w:pPr>
                    <w:r w:rsidRPr="00582880">
                      <w:t>Won 1</w:t>
                    </w:r>
                    <w:r w:rsidRPr="00582880">
                      <w:rPr>
                        <w:vertAlign w:val="superscript"/>
                      </w:rPr>
                      <w:t>st</w:t>
                    </w:r>
                    <w:r w:rsidRPr="00582880">
                      <w:t xml:space="preserve"> prize in IT Quiz event in Paradigms Fest held in Acharya Narendra Dev College.</w:t>
                    </w:r>
                  </w:p>
                  <w:p w14:paraId="7CFC8B5A" w14:textId="15BDC027" w:rsidR="00805752" w:rsidRPr="00995F0C" w:rsidRDefault="00582880" w:rsidP="00974420">
                    <w:pPr>
                      <w:pStyle w:val="ListParagraph"/>
                      <w:numPr>
                        <w:ilvl w:val="0"/>
                        <w:numId w:val="2"/>
                      </w:numPr>
                      <w:jc w:val="both"/>
                    </w:pPr>
                    <w:r w:rsidRPr="00995F0C">
                      <w:t>Secured 2</w:t>
                    </w:r>
                    <w:r w:rsidRPr="00995F0C">
                      <w:rPr>
                        <w:vertAlign w:val="superscript"/>
                      </w:rPr>
                      <w:t>nd</w:t>
                    </w:r>
                    <w:r w:rsidRPr="00995F0C">
                      <w:t xml:space="preserve"> position in U.P. &amp; Uttarakhand regional level CBSE Science Exhibition and qualified for National Level CBSE Science Exhibition.</w:t>
                    </w:r>
                  </w:p>
                </w:sdtContent>
              </w:sdt>
            </w:sdtContent>
          </w:sdt>
        </w:tc>
      </w:tr>
      <w:tr w:rsidR="00805752" w14:paraId="4BB23A20" w14:textId="77777777">
        <w:tc>
          <w:tcPr>
            <w:tcW w:w="1778" w:type="dxa"/>
          </w:tcPr>
          <w:p w14:paraId="2D354BAF" w14:textId="6E2E12E7" w:rsidR="00805752" w:rsidRDefault="00805752" w:rsidP="00C276CE">
            <w:pPr>
              <w:pStyle w:val="Heading1"/>
              <w:jc w:val="left"/>
            </w:pPr>
            <w:r>
              <w:t>Skills</w:t>
            </w:r>
          </w:p>
        </w:tc>
        <w:tc>
          <w:tcPr>
            <w:tcW w:w="472" w:type="dxa"/>
          </w:tcPr>
          <w:p w14:paraId="70A541ED" w14:textId="77777777" w:rsidR="00805752" w:rsidRDefault="00805752" w:rsidP="00805752"/>
        </w:tc>
        <w:tc>
          <w:tcPr>
            <w:tcW w:w="783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10"/>
              <w:gridCol w:w="3910"/>
            </w:tblGrid>
            <w:tr w:rsidR="00FD55E5" w14:paraId="04272EC4" w14:textId="77777777" w:rsidTr="000E0B80">
              <w:tc>
                <w:tcPr>
                  <w:tcW w:w="3910" w:type="dxa"/>
                </w:tcPr>
                <w:p w14:paraId="7959687C" w14:textId="3A1C496E" w:rsidR="00FD55E5" w:rsidRDefault="00FD55E5" w:rsidP="006518CD">
                  <w:pPr>
                    <w:pStyle w:val="ResumeText"/>
                  </w:pPr>
                  <w:r>
                    <w:t>Operating Systems</w:t>
                  </w:r>
                </w:p>
              </w:tc>
              <w:tc>
                <w:tcPr>
                  <w:tcW w:w="3910" w:type="dxa"/>
                </w:tcPr>
                <w:p w14:paraId="760A4C8A" w14:textId="1866E766" w:rsidR="00FD55E5" w:rsidRDefault="00FD55E5" w:rsidP="006518CD">
                  <w:pPr>
                    <w:pStyle w:val="ResumeText"/>
                  </w:pPr>
                  <w:r>
                    <w:t>Windows, Linux</w:t>
                  </w:r>
                </w:p>
              </w:tc>
            </w:tr>
            <w:tr w:rsidR="00FD55E5" w14:paraId="1A79FEB4" w14:textId="77777777" w:rsidTr="000E0B80">
              <w:tc>
                <w:tcPr>
                  <w:tcW w:w="3910" w:type="dxa"/>
                </w:tcPr>
                <w:p w14:paraId="6E39C694" w14:textId="21DB6B3A" w:rsidR="00FD55E5" w:rsidRDefault="00FD55E5" w:rsidP="006518CD">
                  <w:pPr>
                    <w:pStyle w:val="ResumeText"/>
                  </w:pPr>
                  <w:r>
                    <w:t>Programming Languages</w:t>
                  </w:r>
                </w:p>
              </w:tc>
              <w:tc>
                <w:tcPr>
                  <w:tcW w:w="3910" w:type="dxa"/>
                </w:tcPr>
                <w:p w14:paraId="39841081" w14:textId="6B06A09A" w:rsidR="00FD55E5" w:rsidRDefault="00FD55E5" w:rsidP="006518CD">
                  <w:pPr>
                    <w:pStyle w:val="ResumeText"/>
                  </w:pPr>
                  <w:r>
                    <w:t>C, C++, C#, PHP, Core JAVA</w:t>
                  </w:r>
                </w:p>
              </w:tc>
            </w:tr>
            <w:tr w:rsidR="00FD55E5" w14:paraId="6A2F4B8B" w14:textId="77777777" w:rsidTr="000E0B80">
              <w:tc>
                <w:tcPr>
                  <w:tcW w:w="3910" w:type="dxa"/>
                </w:tcPr>
                <w:p w14:paraId="4722341E" w14:textId="500D4972" w:rsidR="00FD55E5" w:rsidRDefault="00FD55E5" w:rsidP="006518CD">
                  <w:pPr>
                    <w:pStyle w:val="ResumeText"/>
                  </w:pPr>
                  <w:r>
                    <w:t>Databases</w:t>
                  </w:r>
                </w:p>
              </w:tc>
              <w:tc>
                <w:tcPr>
                  <w:tcW w:w="3910" w:type="dxa"/>
                </w:tcPr>
                <w:p w14:paraId="06363F83" w14:textId="23AC59DC" w:rsidR="00FD55E5" w:rsidRDefault="00FD55E5" w:rsidP="008F7560">
                  <w:pPr>
                    <w:pStyle w:val="ResumeText"/>
                  </w:pPr>
                  <w:r>
                    <w:t xml:space="preserve">MySQL, </w:t>
                  </w:r>
                  <w:r w:rsidR="00DA4D5E">
                    <w:t>SQL Server</w:t>
                  </w:r>
                </w:p>
              </w:tc>
            </w:tr>
            <w:tr w:rsidR="00DA4D5E" w14:paraId="2D10F992" w14:textId="77777777" w:rsidTr="000E0B80">
              <w:tc>
                <w:tcPr>
                  <w:tcW w:w="3910" w:type="dxa"/>
                </w:tcPr>
                <w:p w14:paraId="61B6D62B" w14:textId="0F935C92" w:rsidR="00DA4D5E" w:rsidRDefault="00DA4D5E" w:rsidP="006518CD">
                  <w:pPr>
                    <w:pStyle w:val="ResumeText"/>
                  </w:pPr>
                  <w:r>
                    <w:t>Frameworks and Libraries</w:t>
                  </w:r>
                </w:p>
              </w:tc>
              <w:tc>
                <w:tcPr>
                  <w:tcW w:w="3910" w:type="dxa"/>
                </w:tcPr>
                <w:p w14:paraId="3E430B30" w14:textId="114A98C5" w:rsidR="00DA4D5E" w:rsidRDefault="00DA4D5E" w:rsidP="006518CD">
                  <w:pPr>
                    <w:pStyle w:val="ResumeText"/>
                  </w:pPr>
                  <w:r>
                    <w:t>PHP CodeIgniter, Bootstrap, JQuery</w:t>
                  </w:r>
                </w:p>
              </w:tc>
            </w:tr>
            <w:tr w:rsidR="00DA4D5E" w14:paraId="0FFF4234" w14:textId="77777777" w:rsidTr="000E0B80">
              <w:tc>
                <w:tcPr>
                  <w:tcW w:w="3910" w:type="dxa"/>
                </w:tcPr>
                <w:p w14:paraId="29F03C61" w14:textId="05FCAFC3" w:rsidR="00DA4D5E" w:rsidRDefault="00DA4D5E" w:rsidP="006518CD">
                  <w:pPr>
                    <w:pStyle w:val="ResumeText"/>
                  </w:pPr>
                  <w:r>
                    <w:t>App Platforms</w:t>
                  </w:r>
                </w:p>
              </w:tc>
              <w:tc>
                <w:tcPr>
                  <w:tcW w:w="3910" w:type="dxa"/>
                </w:tcPr>
                <w:p w14:paraId="00491D8C" w14:textId="64028BA8" w:rsidR="00DA4D5E" w:rsidRDefault="00DA4D5E" w:rsidP="0002365F">
                  <w:pPr>
                    <w:pStyle w:val="ResumeText"/>
                  </w:pPr>
                  <w:r>
                    <w:t>Windows</w:t>
                  </w:r>
                  <w:r w:rsidR="0002365F">
                    <w:t>,</w:t>
                  </w:r>
                  <w:r>
                    <w:t xml:space="preserve"> </w:t>
                  </w:r>
                  <w:r w:rsidR="0002365F">
                    <w:t>Windows Phone d</w:t>
                  </w:r>
                  <w:r>
                    <w:t>evelopment</w:t>
                  </w:r>
                </w:p>
              </w:tc>
            </w:tr>
            <w:tr w:rsidR="00702F97" w14:paraId="3ED87230" w14:textId="77777777" w:rsidTr="000E0B80">
              <w:tc>
                <w:tcPr>
                  <w:tcW w:w="3910" w:type="dxa"/>
                </w:tcPr>
                <w:p w14:paraId="784FD451" w14:textId="51856C2A" w:rsidR="00702F97" w:rsidRDefault="00702F97" w:rsidP="006518CD">
                  <w:pPr>
                    <w:pStyle w:val="ResumeText"/>
                  </w:pPr>
                  <w:r>
                    <w:t>Collaboration Tools</w:t>
                  </w:r>
                </w:p>
              </w:tc>
              <w:tc>
                <w:tcPr>
                  <w:tcW w:w="3910" w:type="dxa"/>
                </w:tcPr>
                <w:p w14:paraId="29911B7E" w14:textId="3A4C06D2" w:rsidR="00702F97" w:rsidRDefault="00702F97" w:rsidP="0002365F">
                  <w:pPr>
                    <w:pStyle w:val="ResumeText"/>
                  </w:pPr>
                  <w:r>
                    <w:t>GitHub</w:t>
                  </w:r>
                </w:p>
              </w:tc>
            </w:tr>
            <w:tr w:rsidR="00FD55E5" w14:paraId="79B3A474" w14:textId="77777777" w:rsidTr="000E0B80">
              <w:tc>
                <w:tcPr>
                  <w:tcW w:w="3910" w:type="dxa"/>
                </w:tcPr>
                <w:p w14:paraId="7136A001" w14:textId="4E11DF8E" w:rsidR="00FD55E5" w:rsidRDefault="00FD55E5" w:rsidP="006518CD">
                  <w:pPr>
                    <w:pStyle w:val="ResumeText"/>
                  </w:pPr>
                  <w:r>
                    <w:t>Others</w:t>
                  </w:r>
                </w:p>
              </w:tc>
              <w:tc>
                <w:tcPr>
                  <w:tcW w:w="3910" w:type="dxa"/>
                </w:tcPr>
                <w:p w14:paraId="57A540CC" w14:textId="03724572" w:rsidR="00FD55E5" w:rsidRDefault="00FD55E5" w:rsidP="003A400C">
                  <w:pPr>
                    <w:pStyle w:val="ResumeText"/>
                  </w:pPr>
                  <w:r>
                    <w:t>HTML, CSS, JavaScript</w:t>
                  </w:r>
                  <w:r w:rsidR="003A400C">
                    <w:t>, Embedded Systems(ATmega uC)</w:t>
                  </w:r>
                </w:p>
              </w:tc>
            </w:tr>
          </w:tbl>
          <w:p w14:paraId="3808FBD7" w14:textId="0F6CB5D4" w:rsidR="00805752" w:rsidRDefault="00805752" w:rsidP="006518CD">
            <w:pPr>
              <w:pStyle w:val="ResumeText"/>
            </w:pPr>
          </w:p>
        </w:tc>
      </w:tr>
      <w:tr w:rsidR="00805752" w14:paraId="1D7C0B94" w14:textId="77777777">
        <w:tc>
          <w:tcPr>
            <w:tcW w:w="1778" w:type="dxa"/>
          </w:tcPr>
          <w:p w14:paraId="0F6CC15C" w14:textId="32C1094C" w:rsidR="00805752" w:rsidRDefault="00FD55E5" w:rsidP="00C276CE">
            <w:pPr>
              <w:pStyle w:val="Heading1"/>
              <w:jc w:val="left"/>
            </w:pPr>
            <w:r>
              <w:t>Personal profile</w:t>
            </w:r>
          </w:p>
        </w:tc>
        <w:tc>
          <w:tcPr>
            <w:tcW w:w="472" w:type="dxa"/>
          </w:tcPr>
          <w:p w14:paraId="5A4290D4" w14:textId="77777777" w:rsidR="00805752" w:rsidRDefault="00805752" w:rsidP="00805752"/>
        </w:tc>
        <w:tc>
          <w:tcPr>
            <w:tcW w:w="783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10"/>
              <w:gridCol w:w="3910"/>
            </w:tblGrid>
            <w:tr w:rsidR="00FD55E5" w14:paraId="481E0467" w14:textId="77777777" w:rsidTr="00FD55E5">
              <w:tc>
                <w:tcPr>
                  <w:tcW w:w="3910" w:type="dxa"/>
                </w:tcPr>
                <w:p w14:paraId="6ED7C627" w14:textId="557C1E07" w:rsidR="00FD55E5" w:rsidRDefault="00FD55E5" w:rsidP="00805752">
                  <w:r>
                    <w:t>Date of Birth</w:t>
                  </w:r>
                </w:p>
              </w:tc>
              <w:tc>
                <w:tcPr>
                  <w:tcW w:w="3910" w:type="dxa"/>
                </w:tcPr>
                <w:p w14:paraId="66D9AF11" w14:textId="5E8F85E7" w:rsidR="00FD55E5" w:rsidRDefault="00FD55E5" w:rsidP="00805752">
                  <w:r>
                    <w:t>26</w:t>
                  </w:r>
                  <w:r w:rsidRPr="00FD55E5">
                    <w:rPr>
                      <w:vertAlign w:val="superscript"/>
                    </w:rPr>
                    <w:t>th</w:t>
                  </w:r>
                  <w:r>
                    <w:t xml:space="preserve"> December, 1992</w:t>
                  </w:r>
                </w:p>
              </w:tc>
            </w:tr>
            <w:tr w:rsidR="00FD55E5" w14:paraId="0CE9D781" w14:textId="77777777" w:rsidTr="00FD55E5">
              <w:tc>
                <w:tcPr>
                  <w:tcW w:w="3910" w:type="dxa"/>
                </w:tcPr>
                <w:p w14:paraId="429BCC78" w14:textId="7C743438" w:rsidR="00FD55E5" w:rsidRDefault="00FD55E5" w:rsidP="00805752">
                  <w:r>
                    <w:t>Gender</w:t>
                  </w:r>
                </w:p>
              </w:tc>
              <w:tc>
                <w:tcPr>
                  <w:tcW w:w="3910" w:type="dxa"/>
                </w:tcPr>
                <w:p w14:paraId="6DFFE465" w14:textId="4632CB7C" w:rsidR="00FD55E5" w:rsidRDefault="00FD55E5" w:rsidP="00805752">
                  <w:r>
                    <w:t>Male</w:t>
                  </w:r>
                </w:p>
              </w:tc>
            </w:tr>
            <w:tr w:rsidR="00FD55E5" w14:paraId="4576B0D3" w14:textId="77777777" w:rsidTr="00FD55E5">
              <w:tc>
                <w:tcPr>
                  <w:tcW w:w="3910" w:type="dxa"/>
                </w:tcPr>
                <w:p w14:paraId="573B266C" w14:textId="63BA2B5D" w:rsidR="00FD55E5" w:rsidRDefault="00FD55E5" w:rsidP="00805752">
                  <w:r>
                    <w:t>Address</w:t>
                  </w:r>
                </w:p>
              </w:tc>
              <w:tc>
                <w:tcPr>
                  <w:tcW w:w="3910" w:type="dxa"/>
                </w:tcPr>
                <w:p w14:paraId="133DD08F" w14:textId="03148403" w:rsidR="00FD55E5" w:rsidRDefault="00FD55E5" w:rsidP="00805752">
                  <w:r>
                    <w:t>E-168, Sector-41, Noida(U.P.) – 201303</w:t>
                  </w:r>
                </w:p>
              </w:tc>
            </w:tr>
            <w:tr w:rsidR="00FD55E5" w14:paraId="31E555C3" w14:textId="77777777" w:rsidTr="00FD55E5">
              <w:tc>
                <w:tcPr>
                  <w:tcW w:w="3910" w:type="dxa"/>
                </w:tcPr>
                <w:p w14:paraId="2D208378" w14:textId="3D8378E6" w:rsidR="00FD55E5" w:rsidRDefault="00FD55E5" w:rsidP="00805752">
                  <w:r>
                    <w:t>Contact No</w:t>
                  </w:r>
                </w:p>
              </w:tc>
              <w:tc>
                <w:tcPr>
                  <w:tcW w:w="3910" w:type="dxa"/>
                </w:tcPr>
                <w:p w14:paraId="5360568E" w14:textId="667086DD" w:rsidR="00FD55E5" w:rsidRDefault="00FD55E5" w:rsidP="00805752">
                  <w:r>
                    <w:t>+91-9910078390(M), 0120-4319850(R)</w:t>
                  </w:r>
                </w:p>
              </w:tc>
            </w:tr>
            <w:tr w:rsidR="00FD55E5" w14:paraId="57D7C5EF" w14:textId="77777777" w:rsidTr="00FD55E5">
              <w:tc>
                <w:tcPr>
                  <w:tcW w:w="3910" w:type="dxa"/>
                </w:tcPr>
                <w:p w14:paraId="27961DDD" w14:textId="17974FE8" w:rsidR="00FD55E5" w:rsidRDefault="00FD55E5" w:rsidP="00805752">
                  <w:r>
                    <w:t>Email ID</w:t>
                  </w:r>
                </w:p>
              </w:tc>
              <w:tc>
                <w:tcPr>
                  <w:tcW w:w="3910" w:type="dxa"/>
                </w:tcPr>
                <w:p w14:paraId="45047A61" w14:textId="3497673A" w:rsidR="00FD55E5" w:rsidRDefault="00177DE5" w:rsidP="00805752">
                  <w:hyperlink r:id="rId9" w:history="1">
                    <w:r w:rsidR="00FD55E5" w:rsidRPr="002A6963">
                      <w:rPr>
                        <w:rStyle w:val="Hyperlink"/>
                      </w:rPr>
                      <w:t>sauravdebp@gmail.com</w:t>
                    </w:r>
                  </w:hyperlink>
                </w:p>
              </w:tc>
            </w:tr>
            <w:tr w:rsidR="00FD55E5" w14:paraId="4F73D7AA" w14:textId="77777777" w:rsidTr="00FD55E5">
              <w:tc>
                <w:tcPr>
                  <w:tcW w:w="3910" w:type="dxa"/>
                </w:tcPr>
                <w:p w14:paraId="5778A269" w14:textId="13DBF95D" w:rsidR="00FD55E5" w:rsidRDefault="00FD55E5" w:rsidP="00805752">
                  <w:r>
                    <w:t>Languages Known</w:t>
                  </w:r>
                </w:p>
              </w:tc>
              <w:tc>
                <w:tcPr>
                  <w:tcW w:w="3910" w:type="dxa"/>
                </w:tcPr>
                <w:p w14:paraId="49FB7993" w14:textId="4076F96D" w:rsidR="00FD55E5" w:rsidRDefault="00FD55E5" w:rsidP="00805752">
                  <w:r>
                    <w:t>Bengali(Mother Tongue), English, Hindi</w:t>
                  </w:r>
                </w:p>
              </w:tc>
            </w:tr>
            <w:tr w:rsidR="00FD55E5" w14:paraId="52FD1293" w14:textId="77777777" w:rsidTr="00FD55E5">
              <w:tc>
                <w:tcPr>
                  <w:tcW w:w="3910" w:type="dxa"/>
                </w:tcPr>
                <w:p w14:paraId="3DEB0B33" w14:textId="76A63A7A" w:rsidR="00FD55E5" w:rsidRDefault="00FD55E5" w:rsidP="00805752">
                  <w:r>
                    <w:t>Hobbies</w:t>
                  </w:r>
                </w:p>
              </w:tc>
              <w:tc>
                <w:tcPr>
                  <w:tcW w:w="3910" w:type="dxa"/>
                </w:tcPr>
                <w:p w14:paraId="7D1969CF" w14:textId="33EA8084" w:rsidR="00FD55E5" w:rsidRDefault="005D575A" w:rsidP="00805752">
                  <w:r>
                    <w:t>Reading</w:t>
                  </w:r>
                  <w:r w:rsidR="0025782A">
                    <w:t xml:space="preserve"> technology blogs</w:t>
                  </w:r>
                  <w:r>
                    <w:t xml:space="preserve">, </w:t>
                  </w:r>
                  <w:r w:rsidR="00177DE5">
                    <w:t xml:space="preserve">Reading Novels, </w:t>
                  </w:r>
                  <w:r>
                    <w:t>Playing Badminton</w:t>
                  </w:r>
                  <w:bookmarkStart w:id="0" w:name="_GoBack"/>
                  <w:bookmarkEnd w:id="0"/>
                </w:p>
              </w:tc>
            </w:tr>
          </w:tbl>
          <w:p w14:paraId="290E1D05" w14:textId="5D8A9F37" w:rsidR="00805752" w:rsidRDefault="00805752" w:rsidP="00805752"/>
        </w:tc>
      </w:tr>
    </w:tbl>
    <w:p w14:paraId="3AD50089" w14:textId="77777777" w:rsidR="00194885" w:rsidRDefault="00194885"/>
    <w:sectPr w:rsidR="00194885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13F598" w14:textId="77777777" w:rsidR="00B363E5" w:rsidRDefault="00B363E5">
      <w:pPr>
        <w:spacing w:before="0" w:after="0" w:line="240" w:lineRule="auto"/>
      </w:pPr>
      <w:r>
        <w:separator/>
      </w:r>
    </w:p>
  </w:endnote>
  <w:endnote w:type="continuationSeparator" w:id="0">
    <w:p w14:paraId="40179D4D" w14:textId="77777777" w:rsidR="00B363E5" w:rsidRDefault="00B363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0"/>
      <w:gridCol w:w="5050"/>
    </w:tblGrid>
    <w:tr w:rsidR="00194885" w14:paraId="0F83A93A" w14:textId="77777777">
      <w:tc>
        <w:tcPr>
          <w:tcW w:w="5148" w:type="dxa"/>
        </w:tcPr>
        <w:p w14:paraId="6999F430" w14:textId="77777777" w:rsidR="00194885" w:rsidRDefault="00554BC9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77DE5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B66D1A6039104DFFAF036D634ABB46A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5239D3EA" w14:textId="77777777" w:rsidR="00194885" w:rsidRDefault="00805752">
              <w:pPr>
                <w:pStyle w:val="Footer"/>
                <w:jc w:val="right"/>
              </w:pPr>
              <w:r>
                <w:t>SAURAV DEB PURKAYASTHA</w:t>
              </w:r>
            </w:p>
          </w:tc>
        </w:sdtContent>
      </w:sdt>
    </w:tr>
  </w:tbl>
  <w:p w14:paraId="48FFDB27" w14:textId="77777777" w:rsidR="00194885" w:rsidRDefault="001948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2A18F6" w14:textId="77777777" w:rsidR="00B363E5" w:rsidRDefault="00B363E5">
      <w:pPr>
        <w:spacing w:before="0" w:after="0" w:line="240" w:lineRule="auto"/>
      </w:pPr>
      <w:r>
        <w:separator/>
      </w:r>
    </w:p>
  </w:footnote>
  <w:footnote w:type="continuationSeparator" w:id="0">
    <w:p w14:paraId="0233B991" w14:textId="77777777" w:rsidR="00B363E5" w:rsidRDefault="00B363E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0E1D42"/>
    <w:multiLevelType w:val="hybridMultilevel"/>
    <w:tmpl w:val="20909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5258C6"/>
    <w:multiLevelType w:val="hybridMultilevel"/>
    <w:tmpl w:val="FD507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52"/>
    <w:rsid w:val="0002365F"/>
    <w:rsid w:val="00061693"/>
    <w:rsid w:val="00067D70"/>
    <w:rsid w:val="00086D37"/>
    <w:rsid w:val="0009788F"/>
    <w:rsid w:val="000E0B80"/>
    <w:rsid w:val="000E4F5B"/>
    <w:rsid w:val="00141636"/>
    <w:rsid w:val="00155D44"/>
    <w:rsid w:val="00177DE5"/>
    <w:rsid w:val="00182345"/>
    <w:rsid w:val="00194885"/>
    <w:rsid w:val="001E4AC9"/>
    <w:rsid w:val="00205AEF"/>
    <w:rsid w:val="00245454"/>
    <w:rsid w:val="00252BB5"/>
    <w:rsid w:val="0025782A"/>
    <w:rsid w:val="002B769C"/>
    <w:rsid w:val="002C11A8"/>
    <w:rsid w:val="002D50A4"/>
    <w:rsid w:val="002F3403"/>
    <w:rsid w:val="00323965"/>
    <w:rsid w:val="003879AD"/>
    <w:rsid w:val="003A400C"/>
    <w:rsid w:val="003B69C9"/>
    <w:rsid w:val="0041470E"/>
    <w:rsid w:val="0048390B"/>
    <w:rsid w:val="0050595C"/>
    <w:rsid w:val="00554BC9"/>
    <w:rsid w:val="005658B0"/>
    <w:rsid w:val="00582880"/>
    <w:rsid w:val="005865BC"/>
    <w:rsid w:val="005D575A"/>
    <w:rsid w:val="006518CD"/>
    <w:rsid w:val="00654F19"/>
    <w:rsid w:val="00662BF3"/>
    <w:rsid w:val="00675574"/>
    <w:rsid w:val="0069784F"/>
    <w:rsid w:val="006A09C1"/>
    <w:rsid w:val="006A3365"/>
    <w:rsid w:val="006C7538"/>
    <w:rsid w:val="006D3E43"/>
    <w:rsid w:val="006F0B77"/>
    <w:rsid w:val="006F2D57"/>
    <w:rsid w:val="00702F97"/>
    <w:rsid w:val="00746401"/>
    <w:rsid w:val="00763F2F"/>
    <w:rsid w:val="0077551E"/>
    <w:rsid w:val="007C10D0"/>
    <w:rsid w:val="007D1091"/>
    <w:rsid w:val="007E0771"/>
    <w:rsid w:val="007E6A28"/>
    <w:rsid w:val="00800C18"/>
    <w:rsid w:val="00805752"/>
    <w:rsid w:val="008535F9"/>
    <w:rsid w:val="00854D8A"/>
    <w:rsid w:val="008B3F89"/>
    <w:rsid w:val="008E5BB2"/>
    <w:rsid w:val="008F7560"/>
    <w:rsid w:val="0092588C"/>
    <w:rsid w:val="00925C35"/>
    <w:rsid w:val="0094482E"/>
    <w:rsid w:val="00974420"/>
    <w:rsid w:val="00995F0C"/>
    <w:rsid w:val="009E627A"/>
    <w:rsid w:val="009F6B7F"/>
    <w:rsid w:val="00A12033"/>
    <w:rsid w:val="00AA1898"/>
    <w:rsid w:val="00AC7E99"/>
    <w:rsid w:val="00AF1CB9"/>
    <w:rsid w:val="00B363E5"/>
    <w:rsid w:val="00B4737A"/>
    <w:rsid w:val="00B6272B"/>
    <w:rsid w:val="00B97BAE"/>
    <w:rsid w:val="00BA41F5"/>
    <w:rsid w:val="00BD01ED"/>
    <w:rsid w:val="00C276CE"/>
    <w:rsid w:val="00C33B4C"/>
    <w:rsid w:val="00CC1BBA"/>
    <w:rsid w:val="00CC2F06"/>
    <w:rsid w:val="00CF650C"/>
    <w:rsid w:val="00D444D6"/>
    <w:rsid w:val="00D53C4D"/>
    <w:rsid w:val="00D629C2"/>
    <w:rsid w:val="00DA4D5E"/>
    <w:rsid w:val="00E15F3B"/>
    <w:rsid w:val="00EA7F4B"/>
    <w:rsid w:val="00EB50AC"/>
    <w:rsid w:val="00EB542F"/>
    <w:rsid w:val="00ED095F"/>
    <w:rsid w:val="00F10C3D"/>
    <w:rsid w:val="00F2203E"/>
    <w:rsid w:val="00F309AF"/>
    <w:rsid w:val="00F31009"/>
    <w:rsid w:val="00FC2950"/>
    <w:rsid w:val="00FD3BE2"/>
    <w:rsid w:val="00FD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064E1B5"/>
  <w15:chartTrackingRefBased/>
  <w15:docId w15:val="{6E5367BC-B175-428E-B222-25F086F2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character" w:styleId="Hyperlink">
    <w:name w:val="Hyperlink"/>
    <w:basedOn w:val="DefaultParagraphFont"/>
    <w:uiPriority w:val="99"/>
    <w:unhideWhenUsed/>
    <w:rsid w:val="00FD55E5"/>
    <w:rPr>
      <w:color w:val="F59E00" w:themeColor="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086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sauravdebp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urav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826B95073141838F870B4E767DD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539B8-47B1-43C5-AD0C-160D62BD6BF4}"/>
      </w:docPartPr>
      <w:docPartBody>
        <w:p w:rsidR="00A54689" w:rsidRDefault="003C7D69">
          <w:pPr>
            <w:pStyle w:val="B3826B95073141838F870B4E767DD27F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B66D1A6039104DFFAF036D634ABB4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D94D2-250A-47B0-8643-244683F4BD1B}"/>
      </w:docPartPr>
      <w:docPartBody>
        <w:p w:rsidR="00A54689" w:rsidRDefault="003C7D69">
          <w:pPr>
            <w:pStyle w:val="B66D1A6039104DFFAF036D634ABB46AD"/>
          </w:pPr>
          <w:r>
            <w:t>You might want to include your GPA here and a brief summary of relevant coursework, awards, and honors.</w:t>
          </w:r>
        </w:p>
      </w:docPartBody>
    </w:docPart>
    <w:docPart>
      <w:docPartPr>
        <w:name w:val="3A38707540C74C0591217385D6B26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1B77D-4491-461C-9D18-6C2779276838}"/>
      </w:docPartPr>
      <w:docPartBody>
        <w:p w:rsidR="00A54689" w:rsidRDefault="003C7D69" w:rsidP="003C7D69">
          <w:pPr>
            <w:pStyle w:val="3A38707540C74C0591217385D6B2609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401A1C1EA814085A2BBF5764843C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AD1A0-1168-4973-93E2-62EF25FE23FF}"/>
      </w:docPartPr>
      <w:docPartBody>
        <w:p w:rsidR="00A54689" w:rsidRDefault="003C7D69" w:rsidP="003C7D69">
          <w:pPr>
            <w:pStyle w:val="8401A1C1EA814085A2BBF5764843C1A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A2354F4FDE14AAB84BDFC5A64948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D23913-7161-4391-9C13-DF21C32CA0FB}"/>
      </w:docPartPr>
      <w:docPartBody>
        <w:p w:rsidR="00A54689" w:rsidRDefault="003C7D69" w:rsidP="003C7D69">
          <w:pPr>
            <w:pStyle w:val="6A2354F4FDE14AAB84BDFC5A649489D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F220709486D4FDD992F29A6C21DB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8AD36-AC3B-4779-8B16-DD5E43276D01}"/>
      </w:docPartPr>
      <w:docPartBody>
        <w:p w:rsidR="00A54689" w:rsidRDefault="003C7D69" w:rsidP="003C7D69">
          <w:pPr>
            <w:pStyle w:val="4F220709486D4FDD992F29A6C21DB48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850D55639484CC8A41C44EF81470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CCA2F-3EF0-4C88-AAC2-A78065C53CA4}"/>
      </w:docPartPr>
      <w:docPartBody>
        <w:p w:rsidR="00A54689" w:rsidRDefault="003C7D69" w:rsidP="003C7D69">
          <w:pPr>
            <w:pStyle w:val="B850D55639484CC8A41C44EF8147020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D7EF6E6D0FA482CBD871EA1A09B8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AA7DB-4694-4153-9EBD-9EDF3554AC2B}"/>
      </w:docPartPr>
      <w:docPartBody>
        <w:p w:rsidR="00A54689" w:rsidRDefault="003C7D69" w:rsidP="003C7D69">
          <w:pPr>
            <w:pStyle w:val="6D7EF6E6D0FA482CBD871EA1A09B878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9A8D48096654F2E8A4AC41F0AA2B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0E35E-4AA9-4238-9913-AF76468233D7}"/>
      </w:docPartPr>
      <w:docPartBody>
        <w:p w:rsidR="00A54689" w:rsidRDefault="003C7D69" w:rsidP="003C7D69">
          <w:pPr>
            <w:pStyle w:val="89A8D48096654F2E8A4AC41F0AA2B40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3F4DBACAB174E51BE5FF6452D3D0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67336-2293-4D10-8D5D-DF74898C8E9B}"/>
      </w:docPartPr>
      <w:docPartBody>
        <w:p w:rsidR="00326F97" w:rsidRDefault="00A54689" w:rsidP="00A54689">
          <w:pPr>
            <w:pStyle w:val="F3F4DBACAB174E51BE5FF6452D3D0BD6"/>
          </w:pPr>
          <w:r>
            <w:rPr>
              <w:rStyle w:val="PlaceholderText"/>
            </w:rPr>
            <w:t>[field or area of accomplishment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D69"/>
    <w:rsid w:val="00084526"/>
    <w:rsid w:val="00317B0B"/>
    <w:rsid w:val="00326F97"/>
    <w:rsid w:val="003C7D69"/>
    <w:rsid w:val="00504E90"/>
    <w:rsid w:val="00820998"/>
    <w:rsid w:val="00980539"/>
    <w:rsid w:val="00A54689"/>
    <w:rsid w:val="00D63EF2"/>
    <w:rsid w:val="00F9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48320BCA384CADAB7DC98C38EF0532">
    <w:name w:val="3248320BCA384CADAB7DC98C38EF0532"/>
  </w:style>
  <w:style w:type="paragraph" w:customStyle="1" w:styleId="14EDBDBFF03E4E3EBFF60D912DCD1E21">
    <w:name w:val="14EDBDBFF03E4E3EBFF60D912DCD1E21"/>
  </w:style>
  <w:style w:type="paragraph" w:customStyle="1" w:styleId="CA9D8682E66F466F86A0070B5D26A3DC">
    <w:name w:val="CA9D8682E66F466F86A0070B5D26A3DC"/>
  </w:style>
  <w:style w:type="paragraph" w:customStyle="1" w:styleId="370E28A4F34C41D780036D19E9ABEE75">
    <w:name w:val="370E28A4F34C41D780036D19E9ABEE75"/>
  </w:style>
  <w:style w:type="character" w:styleId="Emphasis">
    <w:name w:val="Emphasis"/>
    <w:basedOn w:val="DefaultParagraphFont"/>
    <w:unhideWhenUsed/>
    <w:qFormat/>
    <w:rPr>
      <w:color w:val="5B9BD5" w:themeColor="accent1"/>
    </w:rPr>
  </w:style>
  <w:style w:type="paragraph" w:customStyle="1" w:styleId="4349DEEB17C64BCA932ADA1AF3E08802">
    <w:name w:val="4349DEEB17C64BCA932ADA1AF3E08802"/>
  </w:style>
  <w:style w:type="character" w:styleId="PlaceholderText">
    <w:name w:val="Placeholder Text"/>
    <w:basedOn w:val="DefaultParagraphFont"/>
    <w:uiPriority w:val="99"/>
    <w:semiHidden/>
    <w:rsid w:val="00D63EF2"/>
    <w:rPr>
      <w:color w:val="808080"/>
    </w:rPr>
  </w:style>
  <w:style w:type="paragraph" w:customStyle="1" w:styleId="B3826B95073141838F870B4E767DD27F">
    <w:name w:val="B3826B95073141838F870B4E767DD27F"/>
  </w:style>
  <w:style w:type="paragraph" w:customStyle="1" w:styleId="04204A141D8F43C88DA10AB59958D0D1">
    <w:name w:val="04204A141D8F43C88DA10AB59958D0D1"/>
  </w:style>
  <w:style w:type="paragraph" w:customStyle="1" w:styleId="720E25D55FC14105A6A71EFE2DECED3D">
    <w:name w:val="720E25D55FC14105A6A71EFE2DECED3D"/>
  </w:style>
  <w:style w:type="paragraph" w:customStyle="1" w:styleId="D9F20B251BA74408AD7BF10555067900">
    <w:name w:val="D9F20B251BA74408AD7BF10555067900"/>
  </w:style>
  <w:style w:type="paragraph" w:customStyle="1" w:styleId="0136362485F340C5A50FE78D178A3BBF">
    <w:name w:val="0136362485F340C5A50FE78D178A3BBF"/>
  </w:style>
  <w:style w:type="paragraph" w:customStyle="1" w:styleId="CF55B4DB67A247DF9A49A1D2C026E40E">
    <w:name w:val="CF55B4DB67A247DF9A49A1D2C026E40E"/>
  </w:style>
  <w:style w:type="paragraph" w:customStyle="1" w:styleId="B3483A78DB6047A7B42D926E7712815B">
    <w:name w:val="B3483A78DB6047A7B42D926E7712815B"/>
  </w:style>
  <w:style w:type="paragraph" w:customStyle="1" w:styleId="5219DD4F6E2548C096603B1747BF41C5">
    <w:name w:val="5219DD4F6E2548C096603B1747BF41C5"/>
  </w:style>
  <w:style w:type="paragraph" w:customStyle="1" w:styleId="EBF3711CDCAA4A61930016DB36559FD5">
    <w:name w:val="EBF3711CDCAA4A61930016DB36559FD5"/>
  </w:style>
  <w:style w:type="paragraph" w:customStyle="1" w:styleId="A7D1A370CCFA4A52AABC3C87B1CB5614">
    <w:name w:val="A7D1A370CCFA4A52AABC3C87B1CB5614"/>
  </w:style>
  <w:style w:type="paragraph" w:customStyle="1" w:styleId="B66D1A6039104DFFAF036D634ABB46AD">
    <w:name w:val="B66D1A6039104DFFAF036D634ABB46AD"/>
  </w:style>
  <w:style w:type="paragraph" w:customStyle="1" w:styleId="21A08DE0457649108F824397A3C08212">
    <w:name w:val="21A08DE0457649108F824397A3C08212"/>
  </w:style>
  <w:style w:type="paragraph" w:customStyle="1" w:styleId="D7B38EB2E05E4EA3BCD607DE413A3EE1">
    <w:name w:val="D7B38EB2E05E4EA3BCD607DE413A3EE1"/>
  </w:style>
  <w:style w:type="paragraph" w:customStyle="1" w:styleId="BEF6104E1CB54D4983710DA99120D279">
    <w:name w:val="BEF6104E1CB54D4983710DA99120D279"/>
  </w:style>
  <w:style w:type="paragraph" w:customStyle="1" w:styleId="0A8A13E25A6A485FBBD686E44C84EE22">
    <w:name w:val="0A8A13E25A6A485FBBD686E44C84EE22"/>
    <w:rsid w:val="003C7D69"/>
  </w:style>
  <w:style w:type="paragraph" w:customStyle="1" w:styleId="59021319275E447685709B93B4559539">
    <w:name w:val="59021319275E447685709B93B4559539"/>
    <w:rsid w:val="003C7D69"/>
  </w:style>
  <w:style w:type="paragraph" w:customStyle="1" w:styleId="5A2DB3655D1A4069B0107619356D9162">
    <w:name w:val="5A2DB3655D1A4069B0107619356D9162"/>
    <w:rsid w:val="003C7D69"/>
  </w:style>
  <w:style w:type="paragraph" w:customStyle="1" w:styleId="F4D719F8BCF94661879BDF0B87519066">
    <w:name w:val="F4D719F8BCF94661879BDF0B87519066"/>
    <w:rsid w:val="003C7D69"/>
  </w:style>
  <w:style w:type="paragraph" w:customStyle="1" w:styleId="E4F52D3C13914F008226EEF243F65F26">
    <w:name w:val="E4F52D3C13914F008226EEF243F65F26"/>
    <w:rsid w:val="003C7D69"/>
  </w:style>
  <w:style w:type="paragraph" w:customStyle="1" w:styleId="805BA21A77544C71AD60ED19B155F4FC">
    <w:name w:val="805BA21A77544C71AD60ED19B155F4FC"/>
    <w:rsid w:val="003C7D69"/>
  </w:style>
  <w:style w:type="paragraph" w:customStyle="1" w:styleId="67777183ECA843C79FBF68A3CC779CE6">
    <w:name w:val="67777183ECA843C79FBF68A3CC779CE6"/>
    <w:rsid w:val="003C7D69"/>
  </w:style>
  <w:style w:type="paragraph" w:customStyle="1" w:styleId="4E7D56275B7144A09655707123F63873">
    <w:name w:val="4E7D56275B7144A09655707123F63873"/>
    <w:rsid w:val="003C7D69"/>
  </w:style>
  <w:style w:type="paragraph" w:customStyle="1" w:styleId="9ED4538C02E240B9BD02BE3D6E900C23">
    <w:name w:val="9ED4538C02E240B9BD02BE3D6E900C23"/>
    <w:rsid w:val="003C7D69"/>
  </w:style>
  <w:style w:type="paragraph" w:customStyle="1" w:styleId="E6F24B9E86F347DFB09D576D3E9C76EC">
    <w:name w:val="E6F24B9E86F347DFB09D576D3E9C76EC"/>
    <w:rsid w:val="003C7D69"/>
  </w:style>
  <w:style w:type="paragraph" w:customStyle="1" w:styleId="37DFE72B45AB44AD99A9BC0E54C6EABC">
    <w:name w:val="37DFE72B45AB44AD99A9BC0E54C6EABC"/>
    <w:rsid w:val="003C7D69"/>
  </w:style>
  <w:style w:type="paragraph" w:customStyle="1" w:styleId="F99506CF266241FB9F10293D0E3686B8">
    <w:name w:val="F99506CF266241FB9F10293D0E3686B8"/>
    <w:rsid w:val="003C7D69"/>
  </w:style>
  <w:style w:type="paragraph" w:customStyle="1" w:styleId="D873E17146D74FE79CA2399D5A48EBFA">
    <w:name w:val="D873E17146D74FE79CA2399D5A48EBFA"/>
    <w:rsid w:val="003C7D69"/>
  </w:style>
  <w:style w:type="paragraph" w:customStyle="1" w:styleId="3A38707540C74C0591217385D6B2609C">
    <w:name w:val="3A38707540C74C0591217385D6B2609C"/>
    <w:rsid w:val="003C7D69"/>
  </w:style>
  <w:style w:type="paragraph" w:customStyle="1" w:styleId="A54C8046EF49442991D339C532F7D3F9">
    <w:name w:val="A54C8046EF49442991D339C532F7D3F9"/>
    <w:rsid w:val="003C7D69"/>
  </w:style>
  <w:style w:type="paragraph" w:customStyle="1" w:styleId="875D1B83F213408FAE7254F906039E48">
    <w:name w:val="875D1B83F213408FAE7254F906039E48"/>
    <w:rsid w:val="003C7D69"/>
  </w:style>
  <w:style w:type="paragraph" w:customStyle="1" w:styleId="647EE4670B6B417995E945E07198A513">
    <w:name w:val="647EE4670B6B417995E945E07198A513"/>
    <w:rsid w:val="003C7D69"/>
  </w:style>
  <w:style w:type="paragraph" w:customStyle="1" w:styleId="655067A912F54B22BF4E655C1905F40E">
    <w:name w:val="655067A912F54B22BF4E655C1905F40E"/>
    <w:rsid w:val="003C7D69"/>
  </w:style>
  <w:style w:type="paragraph" w:customStyle="1" w:styleId="DA4D52AF24C94455A7CD92583415FB3F">
    <w:name w:val="DA4D52AF24C94455A7CD92583415FB3F"/>
    <w:rsid w:val="003C7D69"/>
  </w:style>
  <w:style w:type="paragraph" w:customStyle="1" w:styleId="BF699FBFA805494FBA074F2124C49F04">
    <w:name w:val="BF699FBFA805494FBA074F2124C49F04"/>
    <w:rsid w:val="003C7D69"/>
  </w:style>
  <w:style w:type="paragraph" w:customStyle="1" w:styleId="674183B4334845AEA818DDFEA0A07001">
    <w:name w:val="674183B4334845AEA818DDFEA0A07001"/>
    <w:rsid w:val="003C7D69"/>
  </w:style>
  <w:style w:type="paragraph" w:customStyle="1" w:styleId="3BCCEE1C8C144EDB8C69A279C671D6D6">
    <w:name w:val="3BCCEE1C8C144EDB8C69A279C671D6D6"/>
    <w:rsid w:val="003C7D69"/>
  </w:style>
  <w:style w:type="paragraph" w:customStyle="1" w:styleId="F6D20214A0ED4BDDB2288F9DD1C28DFB">
    <w:name w:val="F6D20214A0ED4BDDB2288F9DD1C28DFB"/>
    <w:rsid w:val="003C7D69"/>
  </w:style>
  <w:style w:type="paragraph" w:customStyle="1" w:styleId="EF3002C047D54AE6B99642EA509C457D">
    <w:name w:val="EF3002C047D54AE6B99642EA509C457D"/>
    <w:rsid w:val="003C7D69"/>
  </w:style>
  <w:style w:type="paragraph" w:customStyle="1" w:styleId="0927653DC14A43CD9064C36839902BCF">
    <w:name w:val="0927653DC14A43CD9064C36839902BCF"/>
    <w:rsid w:val="003C7D69"/>
  </w:style>
  <w:style w:type="paragraph" w:customStyle="1" w:styleId="DE2CE5F7C777494F8D4E86C6252DBA4C">
    <w:name w:val="DE2CE5F7C777494F8D4E86C6252DBA4C"/>
    <w:rsid w:val="003C7D69"/>
  </w:style>
  <w:style w:type="paragraph" w:customStyle="1" w:styleId="0A925777D1AF4217B2DB6F60E36DB89F">
    <w:name w:val="0A925777D1AF4217B2DB6F60E36DB89F"/>
    <w:rsid w:val="003C7D69"/>
  </w:style>
  <w:style w:type="paragraph" w:customStyle="1" w:styleId="AE8C65291FA64288B030E386D901F006">
    <w:name w:val="AE8C65291FA64288B030E386D901F006"/>
    <w:rsid w:val="003C7D69"/>
  </w:style>
  <w:style w:type="paragraph" w:customStyle="1" w:styleId="8401A1C1EA814085A2BBF5764843C1AF">
    <w:name w:val="8401A1C1EA814085A2BBF5764843C1AF"/>
    <w:rsid w:val="003C7D69"/>
  </w:style>
  <w:style w:type="paragraph" w:customStyle="1" w:styleId="E007FFB3486D451D984A6C7683515BE6">
    <w:name w:val="E007FFB3486D451D984A6C7683515BE6"/>
    <w:rsid w:val="003C7D69"/>
  </w:style>
  <w:style w:type="paragraph" w:customStyle="1" w:styleId="6A2354F4FDE14AAB84BDFC5A649489DE">
    <w:name w:val="6A2354F4FDE14AAB84BDFC5A649489DE"/>
    <w:rsid w:val="003C7D69"/>
  </w:style>
  <w:style w:type="paragraph" w:customStyle="1" w:styleId="BC42924BDECA4BB5974A01DEA66B6E78">
    <w:name w:val="BC42924BDECA4BB5974A01DEA66B6E78"/>
    <w:rsid w:val="003C7D69"/>
  </w:style>
  <w:style w:type="paragraph" w:customStyle="1" w:styleId="420364D0A82C49C4B43D2CC1744FC72C">
    <w:name w:val="420364D0A82C49C4B43D2CC1744FC72C"/>
    <w:rsid w:val="003C7D69"/>
  </w:style>
  <w:style w:type="paragraph" w:customStyle="1" w:styleId="4F220709486D4FDD992F29A6C21DB481">
    <w:name w:val="4F220709486D4FDD992F29A6C21DB481"/>
    <w:rsid w:val="003C7D69"/>
  </w:style>
  <w:style w:type="paragraph" w:customStyle="1" w:styleId="B850D55639484CC8A41C44EF8147020E">
    <w:name w:val="B850D55639484CC8A41C44EF8147020E"/>
    <w:rsid w:val="003C7D69"/>
  </w:style>
  <w:style w:type="paragraph" w:customStyle="1" w:styleId="E40D300DF3684394944329D2602AA14E">
    <w:name w:val="E40D300DF3684394944329D2602AA14E"/>
    <w:rsid w:val="003C7D69"/>
  </w:style>
  <w:style w:type="paragraph" w:customStyle="1" w:styleId="6D7EF6E6D0FA482CBD871EA1A09B8789">
    <w:name w:val="6D7EF6E6D0FA482CBD871EA1A09B8789"/>
    <w:rsid w:val="003C7D69"/>
  </w:style>
  <w:style w:type="paragraph" w:customStyle="1" w:styleId="89A8D48096654F2E8A4AC41F0AA2B409">
    <w:name w:val="89A8D48096654F2E8A4AC41F0AA2B409"/>
    <w:rsid w:val="003C7D69"/>
  </w:style>
  <w:style w:type="paragraph" w:customStyle="1" w:styleId="ED15F3934C9844C694F02EE0315D8EE8">
    <w:name w:val="ED15F3934C9844C694F02EE0315D8EE8"/>
    <w:rsid w:val="003C7D69"/>
  </w:style>
  <w:style w:type="paragraph" w:customStyle="1" w:styleId="18B80884688A48B1B078A494599F0FBA">
    <w:name w:val="18B80884688A48B1B078A494599F0FBA"/>
    <w:rsid w:val="00A54689"/>
  </w:style>
  <w:style w:type="paragraph" w:customStyle="1" w:styleId="D5F1B2F7EA15463E819DE264003CDB18">
    <w:name w:val="D5F1B2F7EA15463E819DE264003CDB18"/>
    <w:rsid w:val="00A54689"/>
  </w:style>
  <w:style w:type="paragraph" w:customStyle="1" w:styleId="E7F71DF8E6764EF584E157364560467B">
    <w:name w:val="E7F71DF8E6764EF584E157364560467B"/>
    <w:rsid w:val="00A54689"/>
  </w:style>
  <w:style w:type="paragraph" w:customStyle="1" w:styleId="67ED97B599A843AFB13AEAF021D9AB11">
    <w:name w:val="67ED97B599A843AFB13AEAF021D9AB11"/>
    <w:rsid w:val="00A54689"/>
  </w:style>
  <w:style w:type="paragraph" w:customStyle="1" w:styleId="F3C8A7D27FDA4382A7741D327DF8ACD1">
    <w:name w:val="F3C8A7D27FDA4382A7741D327DF8ACD1"/>
    <w:rsid w:val="00A54689"/>
  </w:style>
  <w:style w:type="paragraph" w:customStyle="1" w:styleId="DFDBF954D18B46FCB7A2A2E6AD8799D0">
    <w:name w:val="DFDBF954D18B46FCB7A2A2E6AD8799D0"/>
    <w:rsid w:val="00A54689"/>
  </w:style>
  <w:style w:type="paragraph" w:customStyle="1" w:styleId="42BD4871C1F948C2AD30960494FA8A23">
    <w:name w:val="42BD4871C1F948C2AD30960494FA8A23"/>
    <w:rsid w:val="00A54689"/>
  </w:style>
  <w:style w:type="paragraph" w:customStyle="1" w:styleId="CA06D1F518204DC88B51D9545F49C687">
    <w:name w:val="CA06D1F518204DC88B51D9545F49C687"/>
    <w:rsid w:val="00A54689"/>
  </w:style>
  <w:style w:type="paragraph" w:customStyle="1" w:styleId="649E56471DE746B8B28A2CFBB175501D">
    <w:name w:val="649E56471DE746B8B28A2CFBB175501D"/>
    <w:rsid w:val="00A54689"/>
  </w:style>
  <w:style w:type="paragraph" w:customStyle="1" w:styleId="AC95BFDB692447C2BE4D53FC0CDDF9F3">
    <w:name w:val="AC95BFDB692447C2BE4D53FC0CDDF9F3"/>
    <w:rsid w:val="00A54689"/>
  </w:style>
  <w:style w:type="paragraph" w:customStyle="1" w:styleId="987B45B5422C45099C6E8EB44D922B4D">
    <w:name w:val="987B45B5422C45099C6E8EB44D922B4D"/>
    <w:rsid w:val="00A54689"/>
  </w:style>
  <w:style w:type="paragraph" w:customStyle="1" w:styleId="1CB6404A22F84A8BA7351346D5026A54">
    <w:name w:val="1CB6404A22F84A8BA7351346D5026A54"/>
    <w:rsid w:val="00A54689"/>
  </w:style>
  <w:style w:type="paragraph" w:customStyle="1" w:styleId="9C5F38B10CA44547B61E3D14CAE09D0E">
    <w:name w:val="9C5F38B10CA44547B61E3D14CAE09D0E"/>
    <w:rsid w:val="00A54689"/>
  </w:style>
  <w:style w:type="paragraph" w:customStyle="1" w:styleId="D8B3453933A04E408BD8EDA97C9A66FB">
    <w:name w:val="D8B3453933A04E408BD8EDA97C9A66FB"/>
    <w:rsid w:val="00A54689"/>
  </w:style>
  <w:style w:type="paragraph" w:customStyle="1" w:styleId="90DE9379DC694EF299B08AECC50C96DE">
    <w:name w:val="90DE9379DC694EF299B08AECC50C96DE"/>
    <w:rsid w:val="00A54689"/>
  </w:style>
  <w:style w:type="paragraph" w:customStyle="1" w:styleId="D6671F548E304939AD01C17DE543D14C">
    <w:name w:val="D6671F548E304939AD01C17DE543D14C"/>
    <w:rsid w:val="00A54689"/>
  </w:style>
  <w:style w:type="paragraph" w:customStyle="1" w:styleId="02F4642A7EF14D45B32214E9B0D1B1A8">
    <w:name w:val="02F4642A7EF14D45B32214E9B0D1B1A8"/>
    <w:rsid w:val="00A54689"/>
  </w:style>
  <w:style w:type="paragraph" w:customStyle="1" w:styleId="DD5A238EEA5D476EBB827D710CDC66E9">
    <w:name w:val="DD5A238EEA5D476EBB827D710CDC66E9"/>
    <w:rsid w:val="00A54689"/>
  </w:style>
  <w:style w:type="paragraph" w:customStyle="1" w:styleId="DCA06710D7954C938F3ECB694CDBBB8B">
    <w:name w:val="DCA06710D7954C938F3ECB694CDBBB8B"/>
    <w:rsid w:val="00A54689"/>
  </w:style>
  <w:style w:type="paragraph" w:customStyle="1" w:styleId="CF3E2EFA80F547A8B9DCFC4A7806B9C8">
    <w:name w:val="CF3E2EFA80F547A8B9DCFC4A7806B9C8"/>
    <w:rsid w:val="00A54689"/>
  </w:style>
  <w:style w:type="paragraph" w:customStyle="1" w:styleId="A892E63DD76247D7B9DCFE8FDBEC5CEE">
    <w:name w:val="A892E63DD76247D7B9DCFE8FDBEC5CEE"/>
    <w:rsid w:val="00A54689"/>
  </w:style>
  <w:style w:type="paragraph" w:customStyle="1" w:styleId="8C942630950E48A298D7DABDBECB6B20">
    <w:name w:val="8C942630950E48A298D7DABDBECB6B20"/>
    <w:rsid w:val="00A54689"/>
  </w:style>
  <w:style w:type="paragraph" w:customStyle="1" w:styleId="07294AB872AD48859963B8A2A1FB4B63">
    <w:name w:val="07294AB872AD48859963B8A2A1FB4B63"/>
    <w:rsid w:val="00A54689"/>
  </w:style>
  <w:style w:type="paragraph" w:customStyle="1" w:styleId="480BE9A0758D4079887A30912189ABFD">
    <w:name w:val="480BE9A0758D4079887A30912189ABFD"/>
    <w:rsid w:val="00A54689"/>
  </w:style>
  <w:style w:type="paragraph" w:customStyle="1" w:styleId="DAAC729482504E27940D03FE03426615">
    <w:name w:val="DAAC729482504E27940D03FE03426615"/>
    <w:rsid w:val="00A54689"/>
  </w:style>
  <w:style w:type="paragraph" w:customStyle="1" w:styleId="8F6CD3DB15AC4EEFA49F34AA2DF5211E">
    <w:name w:val="8F6CD3DB15AC4EEFA49F34AA2DF5211E"/>
    <w:rsid w:val="00A54689"/>
  </w:style>
  <w:style w:type="paragraph" w:customStyle="1" w:styleId="F6B7376371B94EEEAD61CEE9CE1F8DC0">
    <w:name w:val="F6B7376371B94EEEAD61CEE9CE1F8DC0"/>
    <w:rsid w:val="00A54689"/>
  </w:style>
  <w:style w:type="paragraph" w:customStyle="1" w:styleId="F3685020083C461595A2E092791B657C">
    <w:name w:val="F3685020083C461595A2E092791B657C"/>
    <w:rsid w:val="00A54689"/>
  </w:style>
  <w:style w:type="paragraph" w:customStyle="1" w:styleId="99A6BB6D85034240B02763F29640880A">
    <w:name w:val="99A6BB6D85034240B02763F29640880A"/>
    <w:rsid w:val="00A54689"/>
  </w:style>
  <w:style w:type="paragraph" w:customStyle="1" w:styleId="56DC015853DE4D57B80BD628FEEBAE0D">
    <w:name w:val="56DC015853DE4D57B80BD628FEEBAE0D"/>
    <w:rsid w:val="00A54689"/>
  </w:style>
  <w:style w:type="paragraph" w:customStyle="1" w:styleId="9BCDEED3DE414330A6053958801F5DBC">
    <w:name w:val="9BCDEED3DE414330A6053958801F5DBC"/>
    <w:rsid w:val="00A54689"/>
  </w:style>
  <w:style w:type="paragraph" w:customStyle="1" w:styleId="F3F4DBACAB174E51BE5FF6452D3D0BD6">
    <w:name w:val="F3F4DBACAB174E51BE5FF6452D3D0BD6"/>
    <w:rsid w:val="00A54689"/>
  </w:style>
  <w:style w:type="paragraph" w:customStyle="1" w:styleId="ED811565979E41F0835CA4681987CA68">
    <w:name w:val="ED811565979E41F0835CA4681987CA68"/>
    <w:rsid w:val="00A54689"/>
  </w:style>
  <w:style w:type="paragraph" w:customStyle="1" w:styleId="8FB26163C3B24CC9A89F892C5073E64C">
    <w:name w:val="8FB26163C3B24CC9A89F892C5073E64C"/>
    <w:rsid w:val="00A54689"/>
  </w:style>
  <w:style w:type="paragraph" w:customStyle="1" w:styleId="335C08891DF44E98BAABF7BEE4FE82B8">
    <w:name w:val="335C08891DF44E98BAABF7BEE4FE82B8"/>
    <w:rsid w:val="00D63EF2"/>
  </w:style>
  <w:style w:type="paragraph" w:customStyle="1" w:styleId="C29D1809441D49F59FFF89EE87F7E2A3">
    <w:name w:val="C29D1809441D49F59FFF89EE87F7E2A3"/>
    <w:rsid w:val="00D63E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723</TotalTime>
  <Pages>2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SAURAV DEB PURKAYASTHA</dc:creator>
  <cp:keywords/>
  <cp:lastModifiedBy>Saurav Deb Purkayastha</cp:lastModifiedBy>
  <cp:revision>69</cp:revision>
  <cp:lastPrinted>2015-07-21T18:04:00Z</cp:lastPrinted>
  <dcterms:created xsi:type="dcterms:W3CDTF">2015-04-27T15:27:00Z</dcterms:created>
  <dcterms:modified xsi:type="dcterms:W3CDTF">2015-08-05T14:01:00Z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